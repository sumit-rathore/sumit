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64A" w:rsidRDefault="00734FEE">
      <w:pPr>
        <w:pStyle w:val="HiddenFormData"/>
      </w:pPr>
      <w:r>
        <w:t>Form Data</w:t>
      </w:r>
    </w:p>
    <w:p w:rsidR="0064364A" w:rsidRDefault="00734FEE">
      <w:pPr>
        <w:pStyle w:val="HiddenFormData"/>
      </w:pPr>
      <w:r>
        <w:t>Revision History</w:t>
      </w:r>
    </w:p>
    <w:p w:rsidR="0064364A" w:rsidRDefault="00734FEE">
      <w:pPr>
        <w:pStyle w:val="HiddenFormData"/>
      </w:pPr>
      <w:r>
        <w:t>Document Approval</w:t>
      </w:r>
    </w:p>
    <w:p w:rsidR="0064364A" w:rsidRDefault="00C80147">
      <w:pPr>
        <w:pStyle w:val="SuperTitle"/>
        <w:pBdr>
          <w:top w:val="none" w:sz="0" w:space="0" w:color="auto"/>
        </w:pBd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0" type="#_x0000_t75" style="position:absolute;left:0;text-align:left;margin-left:-12.9pt;margin-top:-41.7pt;width:100.2pt;height:44.1pt;z-index:1;visibility:visible">
            <v:imagedata r:id="rId8" o:title=""/>
            <w10:wrap type="square"/>
          </v:shape>
        </w:pict>
      </w:r>
      <w:r>
        <w:fldChar w:fldCharType="begin"/>
      </w:r>
      <w:r w:rsidR="000005E5">
        <w:instrText xml:space="preserve"> DOCPROPERTY  Company  \* MERGEFORMAT </w:instrText>
      </w:r>
      <w:r>
        <w:fldChar w:fldCharType="separate"/>
      </w:r>
      <w:proofErr w:type="spellStart"/>
      <w:r w:rsidR="000005E5">
        <w:t>Icron</w:t>
      </w:r>
      <w:proofErr w:type="spellEnd"/>
      <w:r w:rsidR="000005E5">
        <w:t xml:space="preserve"> Technologies Corp.</w:t>
      </w:r>
      <w:r>
        <w:fldChar w:fldCharType="end"/>
      </w:r>
    </w:p>
    <w:p w:rsidR="0064364A" w:rsidRDefault="00C80147">
      <w:pPr>
        <w:pStyle w:val="SuperTitle"/>
        <w:ind w:left="0"/>
      </w:pPr>
      <w:r>
        <w:fldChar w:fldCharType="begin"/>
      </w:r>
      <w:r w:rsidR="00734FEE">
        <w:instrText xml:space="preserve"> DOCPROPERTY "Subject"  \* MERGEFORMAT </w:instrText>
      </w:r>
      <w:r>
        <w:fldChar w:fldCharType="end"/>
      </w:r>
    </w:p>
    <w:p w:rsidR="0064364A" w:rsidRDefault="00C80147">
      <w:pPr>
        <w:pStyle w:val="Title"/>
      </w:pPr>
      <w:r>
        <w:fldChar w:fldCharType="begin"/>
      </w:r>
      <w:r w:rsidR="00734FEE">
        <w:instrText xml:space="preserve"> TITLE  \* MERGEFORMAT </w:instrText>
      </w:r>
      <w:r>
        <w:fldChar w:fldCharType="separate"/>
      </w:r>
      <w:proofErr w:type="spellStart"/>
      <w:r w:rsidR="00994D67">
        <w:t>SwitchableUSB</w:t>
      </w:r>
      <w:proofErr w:type="spellEnd"/>
      <w:r w:rsidR="00994D67">
        <w:t>™: Device Configuration Network Protocol</w:t>
      </w:r>
      <w:r>
        <w:fldChar w:fldCharType="end"/>
      </w:r>
    </w:p>
    <w:p w:rsidR="0064364A" w:rsidRDefault="0064364A">
      <w:pPr>
        <w:jc w:val="right"/>
      </w:pPr>
    </w:p>
    <w:p w:rsidR="0064364A" w:rsidRDefault="0064364A">
      <w:pPr>
        <w:jc w:val="right"/>
      </w:pPr>
    </w:p>
    <w:p w:rsidR="0064364A" w:rsidRDefault="0064364A">
      <w:pPr>
        <w:jc w:val="right"/>
      </w:pPr>
    </w:p>
    <w:p w:rsidR="0064364A" w:rsidRDefault="0064364A">
      <w:pPr>
        <w:jc w:val="right"/>
      </w:pPr>
    </w:p>
    <w:p w:rsidR="0064364A" w:rsidRDefault="0064364A">
      <w:pPr>
        <w:jc w:val="right"/>
      </w:pPr>
    </w:p>
    <w:p w:rsidR="0064364A" w:rsidRDefault="0064364A">
      <w:pPr>
        <w:jc w:val="right"/>
      </w:pPr>
    </w:p>
    <w:p w:rsidR="0064364A" w:rsidRDefault="0064364A">
      <w:pPr>
        <w:jc w:val="right"/>
      </w:pPr>
    </w:p>
    <w:tbl>
      <w:tblPr>
        <w:tblW w:w="0" w:type="auto"/>
        <w:tblInd w:w="3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2898"/>
      </w:tblGrid>
      <w:tr w:rsidR="0064364A">
        <w:tc>
          <w:tcPr>
            <w:tcW w:w="2160" w:type="dxa"/>
          </w:tcPr>
          <w:p w:rsidR="0064364A" w:rsidRDefault="00734FEE">
            <w:pPr>
              <w:pStyle w:val="ByLine"/>
              <w:rPr>
                <w:b w:val="0"/>
              </w:rPr>
            </w:pPr>
            <w:r>
              <w:rPr>
                <w:b w:val="0"/>
              </w:rPr>
              <w:t>Document #</w:t>
            </w:r>
          </w:p>
        </w:tc>
        <w:tc>
          <w:tcPr>
            <w:tcW w:w="2898" w:type="dxa"/>
          </w:tcPr>
          <w:p w:rsidR="0064364A" w:rsidRDefault="00C80147">
            <w:pPr>
              <w:pStyle w:val="ByLine"/>
              <w:jc w:val="left"/>
              <w:rPr>
                <w:b w:val="0"/>
              </w:rPr>
            </w:pPr>
            <w:fldSimple w:instr=" DOCPROPERTY &quot;Document number&quot;  \* MERGEFORMAT ">
              <w:r w:rsidR="000005E5">
                <w:rPr>
                  <w:b w:val="0"/>
                </w:rPr>
                <w:t>09-01032</w:t>
              </w:r>
            </w:fldSimple>
          </w:p>
        </w:tc>
      </w:tr>
      <w:tr w:rsidR="0064364A">
        <w:tc>
          <w:tcPr>
            <w:tcW w:w="2160" w:type="dxa"/>
          </w:tcPr>
          <w:p w:rsidR="0064364A" w:rsidRDefault="00734FEE">
            <w:pPr>
              <w:pStyle w:val="ByLine"/>
              <w:rPr>
                <w:b w:val="0"/>
              </w:rPr>
            </w:pPr>
            <w:r>
              <w:rPr>
                <w:b w:val="0"/>
              </w:rPr>
              <w:t>Version</w:t>
            </w:r>
          </w:p>
        </w:tc>
        <w:tc>
          <w:tcPr>
            <w:tcW w:w="2898" w:type="dxa"/>
          </w:tcPr>
          <w:p w:rsidR="0064364A" w:rsidRDefault="00C80147">
            <w:pPr>
              <w:pStyle w:val="ByLine"/>
              <w:jc w:val="left"/>
              <w:rPr>
                <w:b w:val="0"/>
              </w:rPr>
            </w:pPr>
            <w:fldSimple w:instr=" DOCPROPERTY &quot;Version&quot;  \* MERGEFORMAT ">
              <w:r w:rsidR="000005E5">
                <w:rPr>
                  <w:b w:val="0"/>
                </w:rPr>
                <w:t>A04</w:t>
              </w:r>
            </w:fldSimple>
          </w:p>
        </w:tc>
      </w:tr>
      <w:tr w:rsidR="0064364A">
        <w:tc>
          <w:tcPr>
            <w:tcW w:w="2160" w:type="dxa"/>
          </w:tcPr>
          <w:p w:rsidR="0064364A" w:rsidRDefault="00734FEE">
            <w:pPr>
              <w:pStyle w:val="ByLine"/>
              <w:rPr>
                <w:b w:val="0"/>
              </w:rPr>
            </w:pPr>
            <w:r>
              <w:rPr>
                <w:b w:val="0"/>
              </w:rPr>
              <w:t>Date Saved</w:t>
            </w:r>
          </w:p>
        </w:tc>
        <w:tc>
          <w:tcPr>
            <w:tcW w:w="2898" w:type="dxa"/>
          </w:tcPr>
          <w:p w:rsidR="0064364A" w:rsidRDefault="00C80147">
            <w:pPr>
              <w:pStyle w:val="ByLine"/>
              <w:jc w:val="left"/>
              <w:rPr>
                <w:b w:val="0"/>
              </w:rPr>
            </w:pPr>
            <w:r>
              <w:rPr>
                <w:b w:val="0"/>
              </w:rPr>
              <w:fldChar w:fldCharType="begin"/>
            </w:r>
            <w:r w:rsidR="00734FEE">
              <w:rPr>
                <w:b w:val="0"/>
              </w:rPr>
              <w:instrText xml:space="preserve"> SAVEDATE \@ "M/d/yyyy h:mm am/pm" \* MERGEFORMAT </w:instrText>
            </w:r>
            <w:r>
              <w:rPr>
                <w:b w:val="0"/>
              </w:rPr>
              <w:fldChar w:fldCharType="separate"/>
            </w:r>
            <w:r w:rsidR="007961D6">
              <w:rPr>
                <w:b w:val="0"/>
                <w:noProof/>
              </w:rPr>
              <w:t>6/23/2016 12:31 PM</w:t>
            </w:r>
            <w:r>
              <w:rPr>
                <w:b w:val="0"/>
              </w:rPr>
              <w:fldChar w:fldCharType="end"/>
            </w:r>
            <w:r w:rsidR="00734FEE">
              <w:rPr>
                <w:b w:val="0"/>
              </w:rPr>
              <w:t xml:space="preserve"> </w:t>
            </w:r>
          </w:p>
        </w:tc>
      </w:tr>
      <w:tr w:rsidR="0064364A">
        <w:tc>
          <w:tcPr>
            <w:tcW w:w="2160" w:type="dxa"/>
          </w:tcPr>
          <w:p w:rsidR="0064364A" w:rsidRDefault="00734FEE">
            <w:pPr>
              <w:pStyle w:val="ByLine"/>
              <w:rPr>
                <w:b w:val="0"/>
              </w:rPr>
            </w:pPr>
            <w:r>
              <w:rPr>
                <w:b w:val="0"/>
              </w:rPr>
              <w:t>Date Archived</w:t>
            </w:r>
          </w:p>
        </w:tc>
        <w:tc>
          <w:tcPr>
            <w:tcW w:w="2898" w:type="dxa"/>
          </w:tcPr>
          <w:p w:rsidR="0064364A" w:rsidRDefault="0064364A">
            <w:pPr>
              <w:pStyle w:val="ByLine"/>
              <w:jc w:val="left"/>
              <w:rPr>
                <w:b w:val="0"/>
              </w:rPr>
            </w:pPr>
          </w:p>
        </w:tc>
      </w:tr>
      <w:tr w:rsidR="0064364A">
        <w:tc>
          <w:tcPr>
            <w:tcW w:w="2160" w:type="dxa"/>
          </w:tcPr>
          <w:p w:rsidR="0064364A" w:rsidRDefault="00734FEE">
            <w:pPr>
              <w:pStyle w:val="ByLine"/>
              <w:rPr>
                <w:b w:val="0"/>
              </w:rPr>
            </w:pPr>
            <w:r>
              <w:rPr>
                <w:b w:val="0"/>
              </w:rPr>
              <w:t>Author</w:t>
            </w:r>
          </w:p>
        </w:tc>
        <w:tc>
          <w:tcPr>
            <w:tcW w:w="2898" w:type="dxa"/>
          </w:tcPr>
          <w:p w:rsidR="0064364A" w:rsidRDefault="00C80147">
            <w:pPr>
              <w:pStyle w:val="ByLine"/>
              <w:jc w:val="left"/>
              <w:rPr>
                <w:b w:val="0"/>
              </w:rPr>
            </w:pPr>
            <w:fldSimple w:instr=" AUTHOR  \* MERGEFORMAT ">
              <w:r w:rsidR="007D0C3B">
                <w:rPr>
                  <w:b w:val="0"/>
                  <w:noProof/>
                </w:rPr>
                <w:t>Bhupinder Rathore</w:t>
              </w:r>
            </w:fldSimple>
          </w:p>
        </w:tc>
      </w:tr>
    </w:tbl>
    <w:p w:rsidR="0064364A" w:rsidRDefault="0064364A">
      <w:bookmarkStart w:id="0" w:name="_Toc413577283"/>
    </w:p>
    <w:p w:rsidR="0064364A" w:rsidRDefault="0064364A">
      <w:pPr>
        <w:pStyle w:val="TOCTitle"/>
        <w:outlineLvl w:val="0"/>
        <w:sectPr w:rsidR="0064364A">
          <w:headerReference w:type="default" r:id="rId9"/>
          <w:footerReference w:type="even" r:id="rId10"/>
          <w:footerReference w:type="default" r:id="rId11"/>
          <w:footerReference w:type="first" r:id="rId12"/>
          <w:pgSz w:w="12240" w:h="15840" w:code="1"/>
          <w:pgMar w:top="1296" w:right="1440" w:bottom="1296" w:left="1440" w:header="720" w:footer="720" w:gutter="0"/>
          <w:cols w:space="720"/>
          <w:titlePg/>
        </w:sectPr>
      </w:pPr>
    </w:p>
    <w:p w:rsidR="003517CF" w:rsidRDefault="00734FEE" w:rsidP="002021ED">
      <w:pPr>
        <w:pStyle w:val="TOCTitle"/>
        <w:outlineLvl w:val="0"/>
        <w:rPr>
          <w:noProof/>
        </w:rPr>
      </w:pPr>
      <w:r w:rsidRPr="00E71822">
        <w:rPr>
          <w:sz w:val="40"/>
        </w:rPr>
        <w:lastRenderedPageBreak/>
        <w:t xml:space="preserve">Table </w:t>
      </w:r>
      <w:r w:rsidR="00EE6C58" w:rsidRPr="00E71822">
        <w:rPr>
          <w:sz w:val="40"/>
        </w:rPr>
        <w:t>of</w:t>
      </w:r>
      <w:r w:rsidRPr="00E71822">
        <w:rPr>
          <w:sz w:val="40"/>
        </w:rPr>
        <w:t xml:space="preserve"> Contents</w:t>
      </w:r>
      <w:r w:rsidR="00C80147" w:rsidRPr="00C80147">
        <w:rPr>
          <w:sz w:val="44"/>
        </w:rPr>
        <w:fldChar w:fldCharType="begin"/>
      </w:r>
      <w:r w:rsidR="002021ED" w:rsidRPr="00E71822">
        <w:rPr>
          <w:sz w:val="44"/>
        </w:rPr>
        <w:instrText xml:space="preserve"> TOC \o "1-2" </w:instrText>
      </w:r>
      <w:r w:rsidR="00C80147" w:rsidRPr="00C80147">
        <w:rPr>
          <w:sz w:val="44"/>
        </w:rPr>
        <w:fldChar w:fldCharType="separate"/>
      </w:r>
    </w:p>
    <w:p w:rsidR="003517CF" w:rsidRDefault="003517CF">
      <w:pPr>
        <w:pStyle w:val="TOC1"/>
        <w:tabs>
          <w:tab w:val="left" w:pos="400"/>
          <w:tab w:val="right" w:leader="dot" w:pos="9350"/>
        </w:tabs>
        <w:rPr>
          <w:rFonts w:asciiTheme="minorHAnsi" w:eastAsiaTheme="minorEastAsia" w:hAnsiTheme="minorHAnsi" w:cstheme="minorBidi"/>
          <w:b w:val="0"/>
          <w:noProof/>
          <w:sz w:val="22"/>
          <w:szCs w:val="22"/>
          <w:lang w:val="en-US"/>
        </w:rPr>
      </w:pPr>
      <w:r>
        <w:rPr>
          <w:noProof/>
        </w:rPr>
        <w:t>1</w:t>
      </w:r>
      <w:r>
        <w:rPr>
          <w:rFonts w:asciiTheme="minorHAnsi" w:eastAsiaTheme="minorEastAsia" w:hAnsiTheme="minorHAnsi" w:cstheme="minorBidi"/>
          <w:b w:val="0"/>
          <w:noProof/>
          <w:sz w:val="22"/>
          <w:szCs w:val="22"/>
          <w:lang w:val="en-US"/>
        </w:rPr>
        <w:tab/>
      </w:r>
      <w:r>
        <w:rPr>
          <w:noProof/>
        </w:rPr>
        <w:t>Overview</w:t>
      </w:r>
      <w:r>
        <w:rPr>
          <w:noProof/>
        </w:rPr>
        <w:tab/>
      </w:r>
      <w:r w:rsidR="00C80147">
        <w:rPr>
          <w:noProof/>
        </w:rPr>
        <w:fldChar w:fldCharType="begin"/>
      </w:r>
      <w:r>
        <w:rPr>
          <w:noProof/>
        </w:rPr>
        <w:instrText xml:space="preserve"> PAGEREF _Toc454448404 \h </w:instrText>
      </w:r>
      <w:r w:rsidR="00C80147">
        <w:rPr>
          <w:noProof/>
        </w:rPr>
      </w:r>
      <w:r w:rsidR="00C80147">
        <w:rPr>
          <w:noProof/>
        </w:rPr>
        <w:fldChar w:fldCharType="separate"/>
      </w:r>
      <w:r>
        <w:rPr>
          <w:noProof/>
        </w:rPr>
        <w:t>3</w:t>
      </w:r>
      <w:r w:rsidR="00C80147">
        <w:rPr>
          <w:noProof/>
        </w:rPr>
        <w:fldChar w:fldCharType="end"/>
      </w:r>
    </w:p>
    <w:p w:rsidR="003517CF" w:rsidRDefault="003517CF">
      <w:pPr>
        <w:pStyle w:val="TOC1"/>
        <w:tabs>
          <w:tab w:val="left" w:pos="400"/>
          <w:tab w:val="right" w:leader="dot" w:pos="9350"/>
        </w:tabs>
        <w:rPr>
          <w:rFonts w:asciiTheme="minorHAnsi" w:eastAsiaTheme="minorEastAsia" w:hAnsiTheme="minorHAnsi" w:cstheme="minorBidi"/>
          <w:b w:val="0"/>
          <w:noProof/>
          <w:sz w:val="22"/>
          <w:szCs w:val="22"/>
          <w:lang w:val="en-US"/>
        </w:rPr>
      </w:pPr>
      <w:r>
        <w:rPr>
          <w:noProof/>
        </w:rPr>
        <w:t>2</w:t>
      </w:r>
      <w:r>
        <w:rPr>
          <w:rFonts w:asciiTheme="minorHAnsi" w:eastAsiaTheme="minorEastAsia" w:hAnsiTheme="minorHAnsi" w:cstheme="minorBidi"/>
          <w:b w:val="0"/>
          <w:noProof/>
          <w:sz w:val="22"/>
          <w:szCs w:val="22"/>
          <w:lang w:val="en-US"/>
        </w:rPr>
        <w:tab/>
      </w:r>
      <w:r>
        <w:rPr>
          <w:noProof/>
        </w:rPr>
        <w:t>General Information</w:t>
      </w:r>
      <w:r>
        <w:rPr>
          <w:noProof/>
        </w:rPr>
        <w:tab/>
      </w:r>
      <w:r w:rsidR="00C80147">
        <w:rPr>
          <w:noProof/>
        </w:rPr>
        <w:fldChar w:fldCharType="begin"/>
      </w:r>
      <w:r>
        <w:rPr>
          <w:noProof/>
        </w:rPr>
        <w:instrText xml:space="preserve"> PAGEREF _Toc454448405 \h </w:instrText>
      </w:r>
      <w:r w:rsidR="00C80147">
        <w:rPr>
          <w:noProof/>
        </w:rPr>
      </w:r>
      <w:r w:rsidR="00C80147">
        <w:rPr>
          <w:noProof/>
        </w:rPr>
        <w:fldChar w:fldCharType="separate"/>
      </w:r>
      <w:r>
        <w:rPr>
          <w:noProof/>
        </w:rPr>
        <w:t>4</w:t>
      </w:r>
      <w:r w:rsidR="00C80147">
        <w:rPr>
          <w:noProof/>
        </w:rPr>
        <w:fldChar w:fldCharType="end"/>
      </w:r>
    </w:p>
    <w:p w:rsidR="003517CF" w:rsidRDefault="003517CF">
      <w:pPr>
        <w:pStyle w:val="TOC2"/>
        <w:tabs>
          <w:tab w:val="left" w:pos="800"/>
          <w:tab w:val="right" w:leader="dot" w:pos="9350"/>
        </w:tabs>
        <w:rPr>
          <w:rFonts w:asciiTheme="minorHAnsi" w:eastAsiaTheme="minorEastAsia" w:hAnsiTheme="minorHAnsi" w:cstheme="minorBidi"/>
          <w:b w:val="0"/>
          <w:noProof/>
          <w:szCs w:val="22"/>
          <w:lang w:val="en-US"/>
        </w:rPr>
      </w:pPr>
      <w:r>
        <w:rPr>
          <w:noProof/>
        </w:rPr>
        <w:t>2.1</w:t>
      </w:r>
      <w:r>
        <w:rPr>
          <w:rFonts w:asciiTheme="minorHAnsi" w:eastAsiaTheme="minorEastAsia" w:hAnsiTheme="minorHAnsi" w:cstheme="minorBidi"/>
          <w:b w:val="0"/>
          <w:noProof/>
          <w:szCs w:val="22"/>
          <w:lang w:val="en-US"/>
        </w:rPr>
        <w:tab/>
      </w:r>
      <w:r>
        <w:rPr>
          <w:noProof/>
        </w:rPr>
        <w:t>Generic Packet Structure</w:t>
      </w:r>
      <w:r>
        <w:rPr>
          <w:noProof/>
        </w:rPr>
        <w:tab/>
      </w:r>
      <w:r w:rsidR="00C80147">
        <w:rPr>
          <w:noProof/>
        </w:rPr>
        <w:fldChar w:fldCharType="begin"/>
      </w:r>
      <w:r>
        <w:rPr>
          <w:noProof/>
        </w:rPr>
        <w:instrText xml:space="preserve"> PAGEREF _Toc454448406 \h </w:instrText>
      </w:r>
      <w:r w:rsidR="00C80147">
        <w:rPr>
          <w:noProof/>
        </w:rPr>
      </w:r>
      <w:r w:rsidR="00C80147">
        <w:rPr>
          <w:noProof/>
        </w:rPr>
        <w:fldChar w:fldCharType="separate"/>
      </w:r>
      <w:r>
        <w:rPr>
          <w:noProof/>
        </w:rPr>
        <w:t>4</w:t>
      </w:r>
      <w:r w:rsidR="00C80147">
        <w:rPr>
          <w:noProof/>
        </w:rPr>
        <w:fldChar w:fldCharType="end"/>
      </w:r>
    </w:p>
    <w:p w:rsidR="003517CF" w:rsidRDefault="003517CF">
      <w:pPr>
        <w:pStyle w:val="TOC2"/>
        <w:tabs>
          <w:tab w:val="left" w:pos="800"/>
          <w:tab w:val="right" w:leader="dot" w:pos="9350"/>
        </w:tabs>
        <w:rPr>
          <w:rFonts w:asciiTheme="minorHAnsi" w:eastAsiaTheme="minorEastAsia" w:hAnsiTheme="minorHAnsi" w:cstheme="minorBidi"/>
          <w:b w:val="0"/>
          <w:noProof/>
          <w:szCs w:val="22"/>
          <w:lang w:val="en-US"/>
        </w:rPr>
      </w:pPr>
      <w:r>
        <w:rPr>
          <w:noProof/>
        </w:rPr>
        <w:t>2.2</w:t>
      </w:r>
      <w:r>
        <w:rPr>
          <w:rFonts w:asciiTheme="minorHAnsi" w:eastAsiaTheme="minorEastAsia" w:hAnsiTheme="minorHAnsi" w:cstheme="minorBidi"/>
          <w:b w:val="0"/>
          <w:noProof/>
          <w:szCs w:val="22"/>
          <w:lang w:val="en-US"/>
        </w:rPr>
        <w:tab/>
      </w:r>
      <w:r>
        <w:rPr>
          <w:noProof/>
        </w:rPr>
        <w:t>Network Broadcast Notes</w:t>
      </w:r>
      <w:r>
        <w:rPr>
          <w:noProof/>
        </w:rPr>
        <w:tab/>
      </w:r>
      <w:r w:rsidR="00C80147">
        <w:rPr>
          <w:noProof/>
        </w:rPr>
        <w:fldChar w:fldCharType="begin"/>
      </w:r>
      <w:r>
        <w:rPr>
          <w:noProof/>
        </w:rPr>
        <w:instrText xml:space="preserve"> PAGEREF _Toc454448407 \h </w:instrText>
      </w:r>
      <w:r w:rsidR="00C80147">
        <w:rPr>
          <w:noProof/>
        </w:rPr>
      </w:r>
      <w:r w:rsidR="00C80147">
        <w:rPr>
          <w:noProof/>
        </w:rPr>
        <w:fldChar w:fldCharType="separate"/>
      </w:r>
      <w:r>
        <w:rPr>
          <w:noProof/>
        </w:rPr>
        <w:t>4</w:t>
      </w:r>
      <w:r w:rsidR="00C80147">
        <w:rPr>
          <w:noProof/>
        </w:rPr>
        <w:fldChar w:fldCharType="end"/>
      </w:r>
    </w:p>
    <w:p w:rsidR="003517CF" w:rsidRDefault="003517CF">
      <w:pPr>
        <w:pStyle w:val="TOC1"/>
        <w:tabs>
          <w:tab w:val="left" w:pos="400"/>
          <w:tab w:val="right" w:leader="dot" w:pos="9350"/>
        </w:tabs>
        <w:rPr>
          <w:rFonts w:asciiTheme="minorHAnsi" w:eastAsiaTheme="minorEastAsia" w:hAnsiTheme="minorHAnsi" w:cstheme="minorBidi"/>
          <w:b w:val="0"/>
          <w:noProof/>
          <w:sz w:val="22"/>
          <w:szCs w:val="22"/>
          <w:lang w:val="en-US"/>
        </w:rPr>
      </w:pPr>
      <w:r>
        <w:rPr>
          <w:noProof/>
        </w:rPr>
        <w:t>3</w:t>
      </w:r>
      <w:r>
        <w:rPr>
          <w:rFonts w:asciiTheme="minorHAnsi" w:eastAsiaTheme="minorEastAsia" w:hAnsiTheme="minorHAnsi" w:cstheme="minorBidi"/>
          <w:b w:val="0"/>
          <w:noProof/>
          <w:sz w:val="22"/>
          <w:szCs w:val="22"/>
          <w:lang w:val="en-US"/>
        </w:rPr>
        <w:tab/>
      </w:r>
      <w:r>
        <w:rPr>
          <w:noProof/>
        </w:rPr>
        <w:t>Supported Messages</w:t>
      </w:r>
      <w:r>
        <w:rPr>
          <w:noProof/>
        </w:rPr>
        <w:tab/>
      </w:r>
      <w:r w:rsidR="00C80147">
        <w:rPr>
          <w:noProof/>
        </w:rPr>
        <w:fldChar w:fldCharType="begin"/>
      </w:r>
      <w:r>
        <w:rPr>
          <w:noProof/>
        </w:rPr>
        <w:instrText xml:space="preserve"> PAGEREF _Toc454448408 \h </w:instrText>
      </w:r>
      <w:r w:rsidR="00C80147">
        <w:rPr>
          <w:noProof/>
        </w:rPr>
      </w:r>
      <w:r w:rsidR="00C80147">
        <w:rPr>
          <w:noProof/>
        </w:rPr>
        <w:fldChar w:fldCharType="separate"/>
      </w:r>
      <w:r>
        <w:rPr>
          <w:noProof/>
        </w:rPr>
        <w:t>5</w:t>
      </w:r>
      <w:r w:rsidR="00C80147">
        <w:rPr>
          <w:noProof/>
        </w:rPr>
        <w:fldChar w:fldCharType="end"/>
      </w:r>
    </w:p>
    <w:p w:rsidR="003517CF" w:rsidRDefault="003517CF">
      <w:pPr>
        <w:pStyle w:val="TOC2"/>
        <w:tabs>
          <w:tab w:val="left" w:pos="800"/>
          <w:tab w:val="right" w:leader="dot" w:pos="9350"/>
        </w:tabs>
        <w:rPr>
          <w:rFonts w:asciiTheme="minorHAnsi" w:eastAsiaTheme="minorEastAsia" w:hAnsiTheme="minorHAnsi" w:cstheme="minorBidi"/>
          <w:b w:val="0"/>
          <w:noProof/>
          <w:szCs w:val="22"/>
          <w:lang w:val="en-US"/>
        </w:rPr>
      </w:pPr>
      <w:r>
        <w:rPr>
          <w:noProof/>
          <w:lang w:eastAsia="en-CA"/>
        </w:rPr>
        <w:t>3.1</w:t>
      </w:r>
      <w:r>
        <w:rPr>
          <w:rFonts w:asciiTheme="minorHAnsi" w:eastAsiaTheme="minorEastAsia" w:hAnsiTheme="minorHAnsi" w:cstheme="minorBidi"/>
          <w:b w:val="0"/>
          <w:noProof/>
          <w:szCs w:val="22"/>
          <w:lang w:val="en-US"/>
        </w:rPr>
        <w:tab/>
      </w:r>
      <w:r>
        <w:rPr>
          <w:noProof/>
          <w:lang w:eastAsia="en-CA"/>
        </w:rPr>
        <w:t>Request Device Information</w:t>
      </w:r>
      <w:r>
        <w:rPr>
          <w:noProof/>
        </w:rPr>
        <w:tab/>
      </w:r>
      <w:r w:rsidR="00C80147">
        <w:rPr>
          <w:noProof/>
        </w:rPr>
        <w:fldChar w:fldCharType="begin"/>
      </w:r>
      <w:r>
        <w:rPr>
          <w:noProof/>
        </w:rPr>
        <w:instrText xml:space="preserve"> PAGEREF _Toc454448409 \h </w:instrText>
      </w:r>
      <w:r w:rsidR="00C80147">
        <w:rPr>
          <w:noProof/>
        </w:rPr>
      </w:r>
      <w:r w:rsidR="00C80147">
        <w:rPr>
          <w:noProof/>
        </w:rPr>
        <w:fldChar w:fldCharType="separate"/>
      </w:r>
      <w:r>
        <w:rPr>
          <w:noProof/>
        </w:rPr>
        <w:t>5</w:t>
      </w:r>
      <w:r w:rsidR="00C80147">
        <w:rPr>
          <w:noProof/>
        </w:rPr>
        <w:fldChar w:fldCharType="end"/>
      </w:r>
    </w:p>
    <w:p w:rsidR="003517CF" w:rsidRDefault="003517CF">
      <w:pPr>
        <w:pStyle w:val="TOC2"/>
        <w:tabs>
          <w:tab w:val="left" w:pos="800"/>
          <w:tab w:val="right" w:leader="dot" w:pos="9350"/>
        </w:tabs>
        <w:rPr>
          <w:rFonts w:asciiTheme="minorHAnsi" w:eastAsiaTheme="minorEastAsia" w:hAnsiTheme="minorHAnsi" w:cstheme="minorBidi"/>
          <w:b w:val="0"/>
          <w:noProof/>
          <w:szCs w:val="22"/>
          <w:lang w:val="en-US"/>
        </w:rPr>
      </w:pPr>
      <w:r>
        <w:rPr>
          <w:noProof/>
          <w:lang w:eastAsia="en-CA"/>
        </w:rPr>
        <w:t>3.2</w:t>
      </w:r>
      <w:r>
        <w:rPr>
          <w:rFonts w:asciiTheme="minorHAnsi" w:eastAsiaTheme="minorEastAsia" w:hAnsiTheme="minorHAnsi" w:cstheme="minorBidi"/>
          <w:b w:val="0"/>
          <w:noProof/>
          <w:szCs w:val="22"/>
          <w:lang w:val="en-US"/>
        </w:rPr>
        <w:tab/>
      </w:r>
      <w:r>
        <w:rPr>
          <w:noProof/>
          <w:lang w:eastAsia="en-CA"/>
        </w:rPr>
        <w:t>Reply Device Information</w:t>
      </w:r>
      <w:r>
        <w:rPr>
          <w:noProof/>
        </w:rPr>
        <w:tab/>
      </w:r>
      <w:r w:rsidR="00C80147">
        <w:rPr>
          <w:noProof/>
        </w:rPr>
        <w:fldChar w:fldCharType="begin"/>
      </w:r>
      <w:r>
        <w:rPr>
          <w:noProof/>
        </w:rPr>
        <w:instrText xml:space="preserve"> PAGEREF _Toc454448410 \h </w:instrText>
      </w:r>
      <w:r w:rsidR="00C80147">
        <w:rPr>
          <w:noProof/>
        </w:rPr>
      </w:r>
      <w:r w:rsidR="00C80147">
        <w:rPr>
          <w:noProof/>
        </w:rPr>
        <w:fldChar w:fldCharType="separate"/>
      </w:r>
      <w:r>
        <w:rPr>
          <w:noProof/>
        </w:rPr>
        <w:t>5</w:t>
      </w:r>
      <w:r w:rsidR="00C80147">
        <w:rPr>
          <w:noProof/>
        </w:rPr>
        <w:fldChar w:fldCharType="end"/>
      </w:r>
    </w:p>
    <w:p w:rsidR="003517CF" w:rsidRDefault="003517CF">
      <w:pPr>
        <w:pStyle w:val="TOC2"/>
        <w:tabs>
          <w:tab w:val="left" w:pos="800"/>
          <w:tab w:val="right" w:leader="dot" w:pos="9350"/>
        </w:tabs>
        <w:rPr>
          <w:rFonts w:asciiTheme="minorHAnsi" w:eastAsiaTheme="minorEastAsia" w:hAnsiTheme="minorHAnsi" w:cstheme="minorBidi"/>
          <w:b w:val="0"/>
          <w:noProof/>
          <w:szCs w:val="22"/>
          <w:lang w:val="en-US"/>
        </w:rPr>
      </w:pPr>
      <w:r>
        <w:rPr>
          <w:noProof/>
          <w:lang w:eastAsia="en-CA"/>
        </w:rPr>
        <w:t>3.3</w:t>
      </w:r>
      <w:r>
        <w:rPr>
          <w:rFonts w:asciiTheme="minorHAnsi" w:eastAsiaTheme="minorEastAsia" w:hAnsiTheme="minorHAnsi" w:cstheme="minorBidi"/>
          <w:b w:val="0"/>
          <w:noProof/>
          <w:szCs w:val="22"/>
          <w:lang w:val="en-US"/>
        </w:rPr>
        <w:tab/>
      </w:r>
      <w:r>
        <w:rPr>
          <w:noProof/>
          <w:lang w:eastAsia="en-CA"/>
        </w:rPr>
        <w:t>Ping</w:t>
      </w:r>
      <w:r>
        <w:rPr>
          <w:noProof/>
        </w:rPr>
        <w:tab/>
      </w:r>
      <w:r w:rsidR="00C80147">
        <w:rPr>
          <w:noProof/>
        </w:rPr>
        <w:fldChar w:fldCharType="begin"/>
      </w:r>
      <w:r>
        <w:rPr>
          <w:noProof/>
        </w:rPr>
        <w:instrText xml:space="preserve"> PAGEREF _Toc454448411 \h </w:instrText>
      </w:r>
      <w:r w:rsidR="00C80147">
        <w:rPr>
          <w:noProof/>
        </w:rPr>
      </w:r>
      <w:r w:rsidR="00C80147">
        <w:rPr>
          <w:noProof/>
        </w:rPr>
        <w:fldChar w:fldCharType="separate"/>
      </w:r>
      <w:r>
        <w:rPr>
          <w:noProof/>
        </w:rPr>
        <w:t>6</w:t>
      </w:r>
      <w:r w:rsidR="00C80147">
        <w:rPr>
          <w:noProof/>
        </w:rPr>
        <w:fldChar w:fldCharType="end"/>
      </w:r>
    </w:p>
    <w:p w:rsidR="003517CF" w:rsidRDefault="003517CF">
      <w:pPr>
        <w:pStyle w:val="TOC2"/>
        <w:tabs>
          <w:tab w:val="left" w:pos="800"/>
          <w:tab w:val="right" w:leader="dot" w:pos="9350"/>
        </w:tabs>
        <w:rPr>
          <w:rFonts w:asciiTheme="minorHAnsi" w:eastAsiaTheme="minorEastAsia" w:hAnsiTheme="minorHAnsi" w:cstheme="minorBidi"/>
          <w:b w:val="0"/>
          <w:noProof/>
          <w:szCs w:val="22"/>
          <w:lang w:val="en-US"/>
        </w:rPr>
      </w:pPr>
      <w:r>
        <w:rPr>
          <w:noProof/>
          <w:lang w:eastAsia="en-CA"/>
        </w:rPr>
        <w:t>3.4</w:t>
      </w:r>
      <w:r>
        <w:rPr>
          <w:rFonts w:asciiTheme="minorHAnsi" w:eastAsiaTheme="minorEastAsia" w:hAnsiTheme="minorHAnsi" w:cstheme="minorBidi"/>
          <w:b w:val="0"/>
          <w:noProof/>
          <w:szCs w:val="22"/>
          <w:lang w:val="en-US"/>
        </w:rPr>
        <w:tab/>
      </w:r>
      <w:r>
        <w:rPr>
          <w:noProof/>
          <w:lang w:eastAsia="en-CA"/>
        </w:rPr>
        <w:t>Acknowledge</w:t>
      </w:r>
      <w:r>
        <w:rPr>
          <w:noProof/>
        </w:rPr>
        <w:tab/>
      </w:r>
      <w:r w:rsidR="00C80147">
        <w:rPr>
          <w:noProof/>
        </w:rPr>
        <w:fldChar w:fldCharType="begin"/>
      </w:r>
      <w:r>
        <w:rPr>
          <w:noProof/>
        </w:rPr>
        <w:instrText xml:space="preserve"> PAGEREF _Toc454448412 \h </w:instrText>
      </w:r>
      <w:r w:rsidR="00C80147">
        <w:rPr>
          <w:noProof/>
        </w:rPr>
      </w:r>
      <w:r w:rsidR="00C80147">
        <w:rPr>
          <w:noProof/>
        </w:rPr>
        <w:fldChar w:fldCharType="separate"/>
      </w:r>
      <w:r>
        <w:rPr>
          <w:noProof/>
        </w:rPr>
        <w:t>6</w:t>
      </w:r>
      <w:r w:rsidR="00C80147">
        <w:rPr>
          <w:noProof/>
        </w:rPr>
        <w:fldChar w:fldCharType="end"/>
      </w:r>
    </w:p>
    <w:p w:rsidR="003517CF" w:rsidRDefault="003517CF">
      <w:pPr>
        <w:pStyle w:val="TOC2"/>
        <w:tabs>
          <w:tab w:val="left" w:pos="800"/>
          <w:tab w:val="right" w:leader="dot" w:pos="9350"/>
        </w:tabs>
        <w:rPr>
          <w:rFonts w:asciiTheme="minorHAnsi" w:eastAsiaTheme="minorEastAsia" w:hAnsiTheme="minorHAnsi" w:cstheme="minorBidi"/>
          <w:b w:val="0"/>
          <w:noProof/>
          <w:szCs w:val="22"/>
          <w:lang w:val="en-US"/>
        </w:rPr>
      </w:pPr>
      <w:r>
        <w:rPr>
          <w:noProof/>
          <w:lang w:eastAsia="en-CA"/>
        </w:rPr>
        <w:t>3.5</w:t>
      </w:r>
      <w:r>
        <w:rPr>
          <w:rFonts w:asciiTheme="minorHAnsi" w:eastAsiaTheme="minorEastAsia" w:hAnsiTheme="minorHAnsi" w:cstheme="minorBidi"/>
          <w:b w:val="0"/>
          <w:noProof/>
          <w:szCs w:val="22"/>
          <w:lang w:val="en-US"/>
        </w:rPr>
        <w:tab/>
      </w:r>
      <w:r>
        <w:rPr>
          <w:noProof/>
          <w:lang w:eastAsia="en-CA"/>
        </w:rPr>
        <w:t>Request Extended Device Information</w:t>
      </w:r>
      <w:r>
        <w:rPr>
          <w:noProof/>
        </w:rPr>
        <w:tab/>
      </w:r>
      <w:r w:rsidR="00C80147">
        <w:rPr>
          <w:noProof/>
        </w:rPr>
        <w:fldChar w:fldCharType="begin"/>
      </w:r>
      <w:r>
        <w:rPr>
          <w:noProof/>
        </w:rPr>
        <w:instrText xml:space="preserve"> PAGEREF _Toc454448413 \h </w:instrText>
      </w:r>
      <w:r w:rsidR="00C80147">
        <w:rPr>
          <w:noProof/>
        </w:rPr>
      </w:r>
      <w:r w:rsidR="00C80147">
        <w:rPr>
          <w:noProof/>
        </w:rPr>
        <w:fldChar w:fldCharType="separate"/>
      </w:r>
      <w:r>
        <w:rPr>
          <w:noProof/>
        </w:rPr>
        <w:t>7</w:t>
      </w:r>
      <w:r w:rsidR="00C80147">
        <w:rPr>
          <w:noProof/>
        </w:rPr>
        <w:fldChar w:fldCharType="end"/>
      </w:r>
    </w:p>
    <w:p w:rsidR="003517CF" w:rsidRDefault="003517CF">
      <w:pPr>
        <w:pStyle w:val="TOC2"/>
        <w:tabs>
          <w:tab w:val="left" w:pos="800"/>
          <w:tab w:val="right" w:leader="dot" w:pos="9350"/>
        </w:tabs>
        <w:rPr>
          <w:rFonts w:asciiTheme="minorHAnsi" w:eastAsiaTheme="minorEastAsia" w:hAnsiTheme="minorHAnsi" w:cstheme="minorBidi"/>
          <w:b w:val="0"/>
          <w:noProof/>
          <w:szCs w:val="22"/>
          <w:lang w:val="en-US"/>
        </w:rPr>
      </w:pPr>
      <w:r>
        <w:rPr>
          <w:noProof/>
          <w:lang w:eastAsia="en-CA"/>
        </w:rPr>
        <w:t>3.6</w:t>
      </w:r>
      <w:r>
        <w:rPr>
          <w:rFonts w:asciiTheme="minorHAnsi" w:eastAsiaTheme="minorEastAsia" w:hAnsiTheme="minorHAnsi" w:cstheme="minorBidi"/>
          <w:b w:val="0"/>
          <w:noProof/>
          <w:szCs w:val="22"/>
          <w:lang w:val="en-US"/>
        </w:rPr>
        <w:tab/>
      </w:r>
      <w:r>
        <w:rPr>
          <w:noProof/>
          <w:lang w:eastAsia="en-CA"/>
        </w:rPr>
        <w:t>Reply Extended Device Information</w:t>
      </w:r>
      <w:r>
        <w:rPr>
          <w:noProof/>
        </w:rPr>
        <w:tab/>
      </w:r>
      <w:r w:rsidR="00C80147">
        <w:rPr>
          <w:noProof/>
        </w:rPr>
        <w:fldChar w:fldCharType="begin"/>
      </w:r>
      <w:r>
        <w:rPr>
          <w:noProof/>
        </w:rPr>
        <w:instrText xml:space="preserve"> PAGEREF _Toc454448414 \h </w:instrText>
      </w:r>
      <w:r w:rsidR="00C80147">
        <w:rPr>
          <w:noProof/>
        </w:rPr>
      </w:r>
      <w:r w:rsidR="00C80147">
        <w:rPr>
          <w:noProof/>
        </w:rPr>
        <w:fldChar w:fldCharType="separate"/>
      </w:r>
      <w:r>
        <w:rPr>
          <w:noProof/>
        </w:rPr>
        <w:t>7</w:t>
      </w:r>
      <w:r w:rsidR="00C80147">
        <w:rPr>
          <w:noProof/>
        </w:rPr>
        <w:fldChar w:fldCharType="end"/>
      </w:r>
    </w:p>
    <w:p w:rsidR="003517CF" w:rsidRDefault="003517CF">
      <w:pPr>
        <w:pStyle w:val="TOC2"/>
        <w:tabs>
          <w:tab w:val="left" w:pos="800"/>
          <w:tab w:val="right" w:leader="dot" w:pos="9350"/>
        </w:tabs>
        <w:rPr>
          <w:rFonts w:asciiTheme="minorHAnsi" w:eastAsiaTheme="minorEastAsia" w:hAnsiTheme="minorHAnsi" w:cstheme="minorBidi"/>
          <w:b w:val="0"/>
          <w:noProof/>
          <w:szCs w:val="22"/>
          <w:lang w:val="en-US"/>
        </w:rPr>
      </w:pPr>
      <w:r>
        <w:rPr>
          <w:noProof/>
          <w:lang w:eastAsia="en-CA"/>
        </w:rPr>
        <w:t>3.7</w:t>
      </w:r>
      <w:r>
        <w:rPr>
          <w:rFonts w:asciiTheme="minorHAnsi" w:eastAsiaTheme="minorEastAsia" w:hAnsiTheme="minorHAnsi" w:cstheme="minorBidi"/>
          <w:b w:val="0"/>
          <w:noProof/>
          <w:szCs w:val="22"/>
          <w:lang w:val="en-US"/>
        </w:rPr>
        <w:tab/>
      </w:r>
      <w:r>
        <w:rPr>
          <w:noProof/>
          <w:lang w:eastAsia="en-CA"/>
        </w:rPr>
        <w:t>Pair To Device</w:t>
      </w:r>
      <w:r>
        <w:rPr>
          <w:noProof/>
        </w:rPr>
        <w:tab/>
      </w:r>
      <w:r w:rsidR="00C80147">
        <w:rPr>
          <w:noProof/>
        </w:rPr>
        <w:fldChar w:fldCharType="begin"/>
      </w:r>
      <w:r>
        <w:rPr>
          <w:noProof/>
        </w:rPr>
        <w:instrText xml:space="preserve"> PAGEREF _Toc454448415 \h </w:instrText>
      </w:r>
      <w:r w:rsidR="00C80147">
        <w:rPr>
          <w:noProof/>
        </w:rPr>
      </w:r>
      <w:r w:rsidR="00C80147">
        <w:rPr>
          <w:noProof/>
        </w:rPr>
        <w:fldChar w:fldCharType="separate"/>
      </w:r>
      <w:r>
        <w:rPr>
          <w:noProof/>
        </w:rPr>
        <w:t>7</w:t>
      </w:r>
      <w:r w:rsidR="00C80147">
        <w:rPr>
          <w:noProof/>
        </w:rPr>
        <w:fldChar w:fldCharType="end"/>
      </w:r>
    </w:p>
    <w:p w:rsidR="003517CF" w:rsidRDefault="003517CF">
      <w:pPr>
        <w:pStyle w:val="TOC2"/>
        <w:tabs>
          <w:tab w:val="left" w:pos="800"/>
          <w:tab w:val="right" w:leader="dot" w:pos="9350"/>
        </w:tabs>
        <w:rPr>
          <w:rFonts w:asciiTheme="minorHAnsi" w:eastAsiaTheme="minorEastAsia" w:hAnsiTheme="minorHAnsi" w:cstheme="minorBidi"/>
          <w:b w:val="0"/>
          <w:noProof/>
          <w:szCs w:val="22"/>
          <w:lang w:val="en-US"/>
        </w:rPr>
      </w:pPr>
      <w:r>
        <w:rPr>
          <w:noProof/>
          <w:lang w:eastAsia="en-CA"/>
        </w:rPr>
        <w:t>3.8</w:t>
      </w:r>
      <w:r>
        <w:rPr>
          <w:rFonts w:asciiTheme="minorHAnsi" w:eastAsiaTheme="minorEastAsia" w:hAnsiTheme="minorHAnsi" w:cstheme="minorBidi"/>
          <w:b w:val="0"/>
          <w:noProof/>
          <w:szCs w:val="22"/>
          <w:lang w:val="en-US"/>
        </w:rPr>
        <w:tab/>
      </w:r>
      <w:r>
        <w:rPr>
          <w:noProof/>
          <w:lang w:eastAsia="en-CA"/>
        </w:rPr>
        <w:t>Remove Device Pairing</w:t>
      </w:r>
      <w:r>
        <w:rPr>
          <w:noProof/>
        </w:rPr>
        <w:tab/>
      </w:r>
      <w:r w:rsidR="00C80147">
        <w:rPr>
          <w:noProof/>
        </w:rPr>
        <w:fldChar w:fldCharType="begin"/>
      </w:r>
      <w:r>
        <w:rPr>
          <w:noProof/>
        </w:rPr>
        <w:instrText xml:space="preserve"> PAGEREF _Toc454448416 \h </w:instrText>
      </w:r>
      <w:r w:rsidR="00C80147">
        <w:rPr>
          <w:noProof/>
        </w:rPr>
      </w:r>
      <w:r w:rsidR="00C80147">
        <w:rPr>
          <w:noProof/>
        </w:rPr>
        <w:fldChar w:fldCharType="separate"/>
      </w:r>
      <w:r>
        <w:rPr>
          <w:noProof/>
        </w:rPr>
        <w:t>8</w:t>
      </w:r>
      <w:r w:rsidR="00C80147">
        <w:rPr>
          <w:noProof/>
        </w:rPr>
        <w:fldChar w:fldCharType="end"/>
      </w:r>
    </w:p>
    <w:p w:rsidR="003517CF" w:rsidRDefault="003517CF">
      <w:pPr>
        <w:pStyle w:val="TOC2"/>
        <w:tabs>
          <w:tab w:val="left" w:pos="800"/>
          <w:tab w:val="right" w:leader="dot" w:pos="9350"/>
        </w:tabs>
        <w:rPr>
          <w:rFonts w:asciiTheme="minorHAnsi" w:eastAsiaTheme="minorEastAsia" w:hAnsiTheme="minorHAnsi" w:cstheme="minorBidi"/>
          <w:b w:val="0"/>
          <w:noProof/>
          <w:szCs w:val="22"/>
          <w:lang w:val="en-US"/>
        </w:rPr>
      </w:pPr>
      <w:r>
        <w:rPr>
          <w:noProof/>
          <w:lang w:eastAsia="en-CA"/>
        </w:rPr>
        <w:t>3.9</w:t>
      </w:r>
      <w:r>
        <w:rPr>
          <w:rFonts w:asciiTheme="minorHAnsi" w:eastAsiaTheme="minorEastAsia" w:hAnsiTheme="minorHAnsi" w:cstheme="minorBidi"/>
          <w:b w:val="0"/>
          <w:noProof/>
          <w:szCs w:val="22"/>
          <w:lang w:val="en-US"/>
        </w:rPr>
        <w:tab/>
      </w:r>
      <w:r>
        <w:rPr>
          <w:noProof/>
          <w:lang w:eastAsia="en-CA"/>
        </w:rPr>
        <w:t>Request Device Topology</w:t>
      </w:r>
      <w:r>
        <w:rPr>
          <w:noProof/>
        </w:rPr>
        <w:tab/>
      </w:r>
      <w:r w:rsidR="00C80147">
        <w:rPr>
          <w:noProof/>
        </w:rPr>
        <w:fldChar w:fldCharType="begin"/>
      </w:r>
      <w:r>
        <w:rPr>
          <w:noProof/>
        </w:rPr>
        <w:instrText xml:space="preserve"> PAGEREF _Toc454448417 \h </w:instrText>
      </w:r>
      <w:r w:rsidR="00C80147">
        <w:rPr>
          <w:noProof/>
        </w:rPr>
      </w:r>
      <w:r w:rsidR="00C80147">
        <w:rPr>
          <w:noProof/>
        </w:rPr>
        <w:fldChar w:fldCharType="separate"/>
      </w:r>
      <w:r>
        <w:rPr>
          <w:noProof/>
        </w:rPr>
        <w:t>8</w:t>
      </w:r>
      <w:r w:rsidR="00C80147">
        <w:rPr>
          <w:noProof/>
        </w:rPr>
        <w:fldChar w:fldCharType="end"/>
      </w:r>
    </w:p>
    <w:p w:rsidR="003517CF" w:rsidRDefault="003517CF">
      <w:pPr>
        <w:pStyle w:val="TOC2"/>
        <w:tabs>
          <w:tab w:val="left" w:pos="1000"/>
          <w:tab w:val="right" w:leader="dot" w:pos="9350"/>
        </w:tabs>
        <w:rPr>
          <w:rFonts w:asciiTheme="minorHAnsi" w:eastAsiaTheme="minorEastAsia" w:hAnsiTheme="minorHAnsi" w:cstheme="minorBidi"/>
          <w:b w:val="0"/>
          <w:noProof/>
          <w:szCs w:val="22"/>
          <w:lang w:val="en-US"/>
        </w:rPr>
      </w:pPr>
      <w:r>
        <w:rPr>
          <w:noProof/>
          <w:lang w:eastAsia="en-CA"/>
        </w:rPr>
        <w:t>3.10</w:t>
      </w:r>
      <w:r>
        <w:rPr>
          <w:rFonts w:asciiTheme="minorHAnsi" w:eastAsiaTheme="minorEastAsia" w:hAnsiTheme="minorHAnsi" w:cstheme="minorBidi"/>
          <w:b w:val="0"/>
          <w:noProof/>
          <w:szCs w:val="22"/>
          <w:lang w:val="en-US"/>
        </w:rPr>
        <w:tab/>
      </w:r>
      <w:r>
        <w:rPr>
          <w:noProof/>
          <w:lang w:eastAsia="en-CA"/>
        </w:rPr>
        <w:t>Reply Device Topology</w:t>
      </w:r>
      <w:r>
        <w:rPr>
          <w:noProof/>
        </w:rPr>
        <w:tab/>
      </w:r>
      <w:r w:rsidR="00C80147">
        <w:rPr>
          <w:noProof/>
        </w:rPr>
        <w:fldChar w:fldCharType="begin"/>
      </w:r>
      <w:r>
        <w:rPr>
          <w:noProof/>
        </w:rPr>
        <w:instrText xml:space="preserve"> PAGEREF _Toc454448418 \h </w:instrText>
      </w:r>
      <w:r w:rsidR="00C80147">
        <w:rPr>
          <w:noProof/>
        </w:rPr>
      </w:r>
      <w:r w:rsidR="00C80147">
        <w:rPr>
          <w:noProof/>
        </w:rPr>
        <w:fldChar w:fldCharType="separate"/>
      </w:r>
      <w:r>
        <w:rPr>
          <w:noProof/>
        </w:rPr>
        <w:t>9</w:t>
      </w:r>
      <w:r w:rsidR="00C80147">
        <w:rPr>
          <w:noProof/>
        </w:rPr>
        <w:fldChar w:fldCharType="end"/>
      </w:r>
    </w:p>
    <w:p w:rsidR="003517CF" w:rsidRDefault="003517CF">
      <w:pPr>
        <w:pStyle w:val="TOC2"/>
        <w:tabs>
          <w:tab w:val="left" w:pos="1000"/>
          <w:tab w:val="right" w:leader="dot" w:pos="9350"/>
        </w:tabs>
        <w:rPr>
          <w:rFonts w:asciiTheme="minorHAnsi" w:eastAsiaTheme="minorEastAsia" w:hAnsiTheme="minorHAnsi" w:cstheme="minorBidi"/>
          <w:b w:val="0"/>
          <w:noProof/>
          <w:szCs w:val="22"/>
          <w:lang w:val="en-US"/>
        </w:rPr>
      </w:pPr>
      <w:r>
        <w:rPr>
          <w:noProof/>
          <w:lang w:eastAsia="en-CA"/>
        </w:rPr>
        <w:t>3.11</w:t>
      </w:r>
      <w:r>
        <w:rPr>
          <w:rFonts w:asciiTheme="minorHAnsi" w:eastAsiaTheme="minorEastAsia" w:hAnsiTheme="minorHAnsi" w:cstheme="minorBidi"/>
          <w:b w:val="0"/>
          <w:noProof/>
          <w:szCs w:val="22"/>
          <w:lang w:val="en-US"/>
        </w:rPr>
        <w:tab/>
      </w:r>
      <w:r>
        <w:rPr>
          <w:noProof/>
          <w:lang w:eastAsia="en-CA"/>
        </w:rPr>
        <w:t>Use DHCP</w:t>
      </w:r>
      <w:r>
        <w:rPr>
          <w:noProof/>
        </w:rPr>
        <w:tab/>
      </w:r>
      <w:r w:rsidR="00C80147">
        <w:rPr>
          <w:noProof/>
        </w:rPr>
        <w:fldChar w:fldCharType="begin"/>
      </w:r>
      <w:r>
        <w:rPr>
          <w:noProof/>
        </w:rPr>
        <w:instrText xml:space="preserve"> PAGEREF _Toc454448419 \h </w:instrText>
      </w:r>
      <w:r w:rsidR="00C80147">
        <w:rPr>
          <w:noProof/>
        </w:rPr>
      </w:r>
      <w:r w:rsidR="00C80147">
        <w:rPr>
          <w:noProof/>
        </w:rPr>
        <w:fldChar w:fldCharType="separate"/>
      </w:r>
      <w:r>
        <w:rPr>
          <w:noProof/>
        </w:rPr>
        <w:t>9</w:t>
      </w:r>
      <w:r w:rsidR="00C80147">
        <w:rPr>
          <w:noProof/>
        </w:rPr>
        <w:fldChar w:fldCharType="end"/>
      </w:r>
    </w:p>
    <w:p w:rsidR="003517CF" w:rsidRDefault="003517CF">
      <w:pPr>
        <w:pStyle w:val="TOC2"/>
        <w:tabs>
          <w:tab w:val="left" w:pos="1000"/>
          <w:tab w:val="right" w:leader="dot" w:pos="9350"/>
        </w:tabs>
        <w:rPr>
          <w:rFonts w:asciiTheme="minorHAnsi" w:eastAsiaTheme="minorEastAsia" w:hAnsiTheme="minorHAnsi" w:cstheme="minorBidi"/>
          <w:b w:val="0"/>
          <w:noProof/>
          <w:szCs w:val="22"/>
          <w:lang w:val="en-US"/>
        </w:rPr>
      </w:pPr>
      <w:r>
        <w:rPr>
          <w:noProof/>
          <w:lang w:eastAsia="en-CA"/>
        </w:rPr>
        <w:t>3.12</w:t>
      </w:r>
      <w:r>
        <w:rPr>
          <w:rFonts w:asciiTheme="minorHAnsi" w:eastAsiaTheme="minorEastAsia" w:hAnsiTheme="minorHAnsi" w:cstheme="minorBidi"/>
          <w:b w:val="0"/>
          <w:noProof/>
          <w:szCs w:val="22"/>
          <w:lang w:val="en-US"/>
        </w:rPr>
        <w:tab/>
      </w:r>
      <w:r>
        <w:rPr>
          <w:noProof/>
          <w:lang w:eastAsia="en-CA"/>
        </w:rPr>
        <w:t>Use Static IP</w:t>
      </w:r>
      <w:r>
        <w:rPr>
          <w:noProof/>
        </w:rPr>
        <w:tab/>
      </w:r>
      <w:r w:rsidR="00C80147">
        <w:rPr>
          <w:noProof/>
        </w:rPr>
        <w:fldChar w:fldCharType="begin"/>
      </w:r>
      <w:r>
        <w:rPr>
          <w:noProof/>
        </w:rPr>
        <w:instrText xml:space="preserve"> PAGEREF _Toc454448420 \h </w:instrText>
      </w:r>
      <w:r w:rsidR="00C80147">
        <w:rPr>
          <w:noProof/>
        </w:rPr>
      </w:r>
      <w:r w:rsidR="00C80147">
        <w:rPr>
          <w:noProof/>
        </w:rPr>
        <w:fldChar w:fldCharType="separate"/>
      </w:r>
      <w:r>
        <w:rPr>
          <w:noProof/>
        </w:rPr>
        <w:t>10</w:t>
      </w:r>
      <w:r w:rsidR="00C80147">
        <w:rPr>
          <w:noProof/>
        </w:rPr>
        <w:fldChar w:fldCharType="end"/>
      </w:r>
    </w:p>
    <w:p w:rsidR="003517CF" w:rsidRDefault="003517CF">
      <w:pPr>
        <w:pStyle w:val="TOC2"/>
        <w:tabs>
          <w:tab w:val="left" w:pos="1000"/>
          <w:tab w:val="right" w:leader="dot" w:pos="9350"/>
        </w:tabs>
        <w:rPr>
          <w:rFonts w:asciiTheme="minorHAnsi" w:eastAsiaTheme="minorEastAsia" w:hAnsiTheme="minorHAnsi" w:cstheme="minorBidi"/>
          <w:b w:val="0"/>
          <w:noProof/>
          <w:szCs w:val="22"/>
          <w:lang w:val="en-US"/>
        </w:rPr>
      </w:pPr>
      <w:r>
        <w:rPr>
          <w:noProof/>
          <w:lang w:eastAsia="en-CA"/>
        </w:rPr>
        <w:t>3.13</w:t>
      </w:r>
      <w:r>
        <w:rPr>
          <w:rFonts w:asciiTheme="minorHAnsi" w:eastAsiaTheme="minorEastAsia" w:hAnsiTheme="minorHAnsi" w:cstheme="minorBidi"/>
          <w:b w:val="0"/>
          <w:noProof/>
          <w:szCs w:val="22"/>
          <w:lang w:val="en-US"/>
        </w:rPr>
        <w:tab/>
      </w:r>
      <w:r>
        <w:rPr>
          <w:noProof/>
          <w:lang w:eastAsia="en-CA"/>
        </w:rPr>
        <w:t>Negative Acknowledge</w:t>
      </w:r>
      <w:r>
        <w:rPr>
          <w:noProof/>
        </w:rPr>
        <w:tab/>
      </w:r>
      <w:r w:rsidR="00C80147">
        <w:rPr>
          <w:noProof/>
        </w:rPr>
        <w:fldChar w:fldCharType="begin"/>
      </w:r>
      <w:r>
        <w:rPr>
          <w:noProof/>
        </w:rPr>
        <w:instrText xml:space="preserve"> PAGEREF _Toc454448421 \h </w:instrText>
      </w:r>
      <w:r w:rsidR="00C80147">
        <w:rPr>
          <w:noProof/>
        </w:rPr>
      </w:r>
      <w:r w:rsidR="00C80147">
        <w:rPr>
          <w:noProof/>
        </w:rPr>
        <w:fldChar w:fldCharType="separate"/>
      </w:r>
      <w:r>
        <w:rPr>
          <w:noProof/>
        </w:rPr>
        <w:t>11</w:t>
      </w:r>
      <w:r w:rsidR="00C80147">
        <w:rPr>
          <w:noProof/>
        </w:rPr>
        <w:fldChar w:fldCharType="end"/>
      </w:r>
    </w:p>
    <w:p w:rsidR="003517CF" w:rsidRDefault="003517CF">
      <w:pPr>
        <w:pStyle w:val="TOC2"/>
        <w:tabs>
          <w:tab w:val="left" w:pos="1000"/>
          <w:tab w:val="right" w:leader="dot" w:pos="9350"/>
        </w:tabs>
        <w:rPr>
          <w:rFonts w:asciiTheme="minorHAnsi" w:eastAsiaTheme="minorEastAsia" w:hAnsiTheme="minorHAnsi" w:cstheme="minorBidi"/>
          <w:b w:val="0"/>
          <w:noProof/>
          <w:szCs w:val="22"/>
          <w:lang w:val="en-US"/>
        </w:rPr>
      </w:pPr>
      <w:r>
        <w:rPr>
          <w:noProof/>
        </w:rPr>
        <w:t>3.14</w:t>
      </w:r>
      <w:r>
        <w:rPr>
          <w:rFonts w:asciiTheme="minorHAnsi" w:eastAsiaTheme="minorEastAsia" w:hAnsiTheme="minorHAnsi" w:cstheme="minorBidi"/>
          <w:b w:val="0"/>
          <w:noProof/>
          <w:szCs w:val="22"/>
          <w:lang w:val="en-US"/>
        </w:rPr>
        <w:tab/>
      </w:r>
      <w:r>
        <w:rPr>
          <w:noProof/>
        </w:rPr>
        <w:t>Use Filtering Strategy</w:t>
      </w:r>
      <w:r>
        <w:rPr>
          <w:noProof/>
        </w:rPr>
        <w:tab/>
      </w:r>
      <w:r w:rsidR="00C80147">
        <w:rPr>
          <w:noProof/>
        </w:rPr>
        <w:fldChar w:fldCharType="begin"/>
      </w:r>
      <w:r>
        <w:rPr>
          <w:noProof/>
        </w:rPr>
        <w:instrText xml:space="preserve"> PAGEREF _Toc454448422 \h </w:instrText>
      </w:r>
      <w:r w:rsidR="00C80147">
        <w:rPr>
          <w:noProof/>
        </w:rPr>
      </w:r>
      <w:r w:rsidR="00C80147">
        <w:rPr>
          <w:noProof/>
        </w:rPr>
        <w:fldChar w:fldCharType="separate"/>
      </w:r>
      <w:r>
        <w:rPr>
          <w:noProof/>
        </w:rPr>
        <w:t>11</w:t>
      </w:r>
      <w:r w:rsidR="00C80147">
        <w:rPr>
          <w:noProof/>
        </w:rPr>
        <w:fldChar w:fldCharType="end"/>
      </w:r>
    </w:p>
    <w:p w:rsidR="003517CF" w:rsidRDefault="003517CF">
      <w:pPr>
        <w:pStyle w:val="TOC2"/>
        <w:tabs>
          <w:tab w:val="left" w:pos="1000"/>
          <w:tab w:val="right" w:leader="dot" w:pos="9350"/>
        </w:tabs>
        <w:rPr>
          <w:rFonts w:asciiTheme="minorHAnsi" w:eastAsiaTheme="minorEastAsia" w:hAnsiTheme="minorHAnsi" w:cstheme="minorBidi"/>
          <w:b w:val="0"/>
          <w:noProof/>
          <w:szCs w:val="22"/>
          <w:lang w:val="en-US"/>
        </w:rPr>
      </w:pPr>
      <w:r>
        <w:rPr>
          <w:noProof/>
        </w:rPr>
        <w:t>3.15</w:t>
      </w:r>
      <w:r>
        <w:rPr>
          <w:rFonts w:asciiTheme="minorHAnsi" w:eastAsiaTheme="minorEastAsia" w:hAnsiTheme="minorHAnsi" w:cstheme="minorBidi"/>
          <w:b w:val="0"/>
          <w:noProof/>
          <w:szCs w:val="22"/>
          <w:lang w:val="en-US"/>
        </w:rPr>
        <w:tab/>
      </w:r>
      <w:r>
        <w:rPr>
          <w:noProof/>
        </w:rPr>
        <w:t>LED Locator On</w:t>
      </w:r>
      <w:r>
        <w:rPr>
          <w:noProof/>
        </w:rPr>
        <w:tab/>
      </w:r>
      <w:r w:rsidR="00C80147">
        <w:rPr>
          <w:noProof/>
        </w:rPr>
        <w:fldChar w:fldCharType="begin"/>
      </w:r>
      <w:r>
        <w:rPr>
          <w:noProof/>
        </w:rPr>
        <w:instrText xml:space="preserve"> PAGEREF _Toc454448423 \h </w:instrText>
      </w:r>
      <w:r w:rsidR="00C80147">
        <w:rPr>
          <w:noProof/>
        </w:rPr>
      </w:r>
      <w:r w:rsidR="00C80147">
        <w:rPr>
          <w:noProof/>
        </w:rPr>
        <w:fldChar w:fldCharType="separate"/>
      </w:r>
      <w:r>
        <w:rPr>
          <w:noProof/>
        </w:rPr>
        <w:t>12</w:t>
      </w:r>
      <w:r w:rsidR="00C80147">
        <w:rPr>
          <w:noProof/>
        </w:rPr>
        <w:fldChar w:fldCharType="end"/>
      </w:r>
    </w:p>
    <w:p w:rsidR="003517CF" w:rsidRDefault="003517CF">
      <w:pPr>
        <w:pStyle w:val="TOC2"/>
        <w:tabs>
          <w:tab w:val="left" w:pos="1000"/>
          <w:tab w:val="right" w:leader="dot" w:pos="9350"/>
        </w:tabs>
        <w:rPr>
          <w:rFonts w:asciiTheme="minorHAnsi" w:eastAsiaTheme="minorEastAsia" w:hAnsiTheme="minorHAnsi" w:cstheme="minorBidi"/>
          <w:b w:val="0"/>
          <w:noProof/>
          <w:szCs w:val="22"/>
          <w:lang w:val="en-US"/>
        </w:rPr>
      </w:pPr>
      <w:r>
        <w:rPr>
          <w:noProof/>
        </w:rPr>
        <w:t>3.16</w:t>
      </w:r>
      <w:r>
        <w:rPr>
          <w:rFonts w:asciiTheme="minorHAnsi" w:eastAsiaTheme="minorEastAsia" w:hAnsiTheme="minorHAnsi" w:cstheme="minorBidi"/>
          <w:b w:val="0"/>
          <w:noProof/>
          <w:szCs w:val="22"/>
          <w:lang w:val="en-US"/>
        </w:rPr>
        <w:tab/>
      </w:r>
      <w:r>
        <w:rPr>
          <w:noProof/>
        </w:rPr>
        <w:t>Led Locator Off</w:t>
      </w:r>
      <w:r>
        <w:rPr>
          <w:noProof/>
        </w:rPr>
        <w:tab/>
      </w:r>
      <w:r w:rsidR="00C80147">
        <w:rPr>
          <w:noProof/>
        </w:rPr>
        <w:fldChar w:fldCharType="begin"/>
      </w:r>
      <w:r>
        <w:rPr>
          <w:noProof/>
        </w:rPr>
        <w:instrText xml:space="preserve"> PAGEREF _Toc454448424 \h </w:instrText>
      </w:r>
      <w:r w:rsidR="00C80147">
        <w:rPr>
          <w:noProof/>
        </w:rPr>
      </w:r>
      <w:r w:rsidR="00C80147">
        <w:rPr>
          <w:noProof/>
        </w:rPr>
        <w:fldChar w:fldCharType="separate"/>
      </w:r>
      <w:r>
        <w:rPr>
          <w:noProof/>
        </w:rPr>
        <w:t>12</w:t>
      </w:r>
      <w:r w:rsidR="00C80147">
        <w:rPr>
          <w:noProof/>
        </w:rPr>
        <w:fldChar w:fldCharType="end"/>
      </w:r>
    </w:p>
    <w:p w:rsidR="003517CF" w:rsidRDefault="003517CF">
      <w:pPr>
        <w:pStyle w:val="TOC2"/>
        <w:tabs>
          <w:tab w:val="left" w:pos="1000"/>
          <w:tab w:val="right" w:leader="dot" w:pos="9350"/>
        </w:tabs>
        <w:rPr>
          <w:rFonts w:asciiTheme="minorHAnsi" w:eastAsiaTheme="minorEastAsia" w:hAnsiTheme="minorHAnsi" w:cstheme="minorBidi"/>
          <w:b w:val="0"/>
          <w:noProof/>
          <w:szCs w:val="22"/>
          <w:lang w:val="en-US"/>
        </w:rPr>
      </w:pPr>
      <w:r>
        <w:rPr>
          <w:noProof/>
        </w:rPr>
        <w:t>3.17</w:t>
      </w:r>
      <w:r>
        <w:rPr>
          <w:rFonts w:asciiTheme="minorHAnsi" w:eastAsiaTheme="minorEastAsia" w:hAnsiTheme="minorHAnsi" w:cstheme="minorBidi"/>
          <w:b w:val="0"/>
          <w:noProof/>
          <w:szCs w:val="22"/>
          <w:lang w:val="en-US"/>
        </w:rPr>
        <w:tab/>
      </w:r>
      <w:r>
        <w:rPr>
          <w:noProof/>
        </w:rPr>
        <w:t>Reset Device</w:t>
      </w:r>
      <w:r>
        <w:rPr>
          <w:noProof/>
        </w:rPr>
        <w:tab/>
      </w:r>
      <w:r w:rsidR="00C80147">
        <w:rPr>
          <w:noProof/>
        </w:rPr>
        <w:fldChar w:fldCharType="begin"/>
      </w:r>
      <w:r>
        <w:rPr>
          <w:noProof/>
        </w:rPr>
        <w:instrText xml:space="preserve"> PAGEREF _Toc454448425 \h </w:instrText>
      </w:r>
      <w:r w:rsidR="00C80147">
        <w:rPr>
          <w:noProof/>
        </w:rPr>
      </w:r>
      <w:r w:rsidR="00C80147">
        <w:rPr>
          <w:noProof/>
        </w:rPr>
        <w:fldChar w:fldCharType="separate"/>
      </w:r>
      <w:r>
        <w:rPr>
          <w:noProof/>
        </w:rPr>
        <w:t>12</w:t>
      </w:r>
      <w:r w:rsidR="00C80147">
        <w:rPr>
          <w:noProof/>
        </w:rPr>
        <w:fldChar w:fldCharType="end"/>
      </w:r>
    </w:p>
    <w:p w:rsidR="003517CF" w:rsidRDefault="003517CF">
      <w:pPr>
        <w:pStyle w:val="TOC2"/>
        <w:tabs>
          <w:tab w:val="left" w:pos="1000"/>
          <w:tab w:val="right" w:leader="dot" w:pos="9350"/>
        </w:tabs>
        <w:rPr>
          <w:rFonts w:asciiTheme="minorHAnsi" w:eastAsiaTheme="minorEastAsia" w:hAnsiTheme="minorHAnsi" w:cstheme="minorBidi"/>
          <w:b w:val="0"/>
          <w:noProof/>
          <w:szCs w:val="22"/>
          <w:lang w:val="en-US"/>
        </w:rPr>
      </w:pPr>
      <w:r>
        <w:rPr>
          <w:noProof/>
          <w:lang w:eastAsia="en-CA"/>
        </w:rPr>
        <w:t>3.18</w:t>
      </w:r>
      <w:r>
        <w:rPr>
          <w:rFonts w:asciiTheme="minorHAnsi" w:eastAsiaTheme="minorEastAsia" w:hAnsiTheme="minorHAnsi" w:cstheme="minorBidi"/>
          <w:b w:val="0"/>
          <w:noProof/>
          <w:szCs w:val="22"/>
          <w:lang w:val="en-US"/>
        </w:rPr>
        <w:tab/>
      </w:r>
      <w:r>
        <w:rPr>
          <w:noProof/>
          <w:lang w:eastAsia="en-CA"/>
        </w:rPr>
        <w:t>Request Configuration Response Data</w:t>
      </w:r>
      <w:r>
        <w:rPr>
          <w:noProof/>
        </w:rPr>
        <w:tab/>
      </w:r>
      <w:r w:rsidR="00C80147">
        <w:rPr>
          <w:noProof/>
        </w:rPr>
        <w:fldChar w:fldCharType="begin"/>
      </w:r>
      <w:r>
        <w:rPr>
          <w:noProof/>
        </w:rPr>
        <w:instrText xml:space="preserve"> PAGEREF _Toc454448426 \h </w:instrText>
      </w:r>
      <w:r w:rsidR="00C80147">
        <w:rPr>
          <w:noProof/>
        </w:rPr>
      </w:r>
      <w:r w:rsidR="00C80147">
        <w:rPr>
          <w:noProof/>
        </w:rPr>
        <w:fldChar w:fldCharType="separate"/>
      </w:r>
      <w:r>
        <w:rPr>
          <w:noProof/>
        </w:rPr>
        <w:t>12</w:t>
      </w:r>
      <w:r w:rsidR="00C80147">
        <w:rPr>
          <w:noProof/>
        </w:rPr>
        <w:fldChar w:fldCharType="end"/>
      </w:r>
    </w:p>
    <w:p w:rsidR="003517CF" w:rsidRDefault="003517CF">
      <w:pPr>
        <w:pStyle w:val="TOC2"/>
        <w:tabs>
          <w:tab w:val="left" w:pos="1000"/>
          <w:tab w:val="right" w:leader="dot" w:pos="9350"/>
        </w:tabs>
        <w:rPr>
          <w:rFonts w:asciiTheme="minorHAnsi" w:eastAsiaTheme="minorEastAsia" w:hAnsiTheme="minorHAnsi" w:cstheme="minorBidi"/>
          <w:b w:val="0"/>
          <w:noProof/>
          <w:szCs w:val="22"/>
          <w:lang w:val="en-US"/>
        </w:rPr>
      </w:pPr>
      <w:r>
        <w:rPr>
          <w:noProof/>
          <w:lang w:eastAsia="en-CA"/>
        </w:rPr>
        <w:t>3.19</w:t>
      </w:r>
      <w:r>
        <w:rPr>
          <w:rFonts w:asciiTheme="minorHAnsi" w:eastAsiaTheme="minorEastAsia" w:hAnsiTheme="minorHAnsi" w:cstheme="minorBidi"/>
          <w:b w:val="0"/>
          <w:noProof/>
          <w:szCs w:val="22"/>
          <w:lang w:val="en-US"/>
        </w:rPr>
        <w:tab/>
      </w:r>
      <w:r>
        <w:rPr>
          <w:noProof/>
          <w:lang w:eastAsia="en-CA"/>
        </w:rPr>
        <w:t>Reply Configuration Response Data</w:t>
      </w:r>
      <w:r>
        <w:rPr>
          <w:noProof/>
        </w:rPr>
        <w:tab/>
      </w:r>
      <w:r w:rsidR="00C80147">
        <w:rPr>
          <w:noProof/>
        </w:rPr>
        <w:fldChar w:fldCharType="begin"/>
      </w:r>
      <w:r>
        <w:rPr>
          <w:noProof/>
        </w:rPr>
        <w:instrText xml:space="preserve"> PAGEREF _Toc454448427 \h </w:instrText>
      </w:r>
      <w:r w:rsidR="00C80147">
        <w:rPr>
          <w:noProof/>
        </w:rPr>
      </w:r>
      <w:r w:rsidR="00C80147">
        <w:rPr>
          <w:noProof/>
        </w:rPr>
        <w:fldChar w:fldCharType="separate"/>
      </w:r>
      <w:r>
        <w:rPr>
          <w:noProof/>
        </w:rPr>
        <w:t>13</w:t>
      </w:r>
      <w:r w:rsidR="00C80147">
        <w:rPr>
          <w:noProof/>
        </w:rPr>
        <w:fldChar w:fldCharType="end"/>
      </w:r>
    </w:p>
    <w:p w:rsidR="003517CF" w:rsidRDefault="003517CF">
      <w:pPr>
        <w:pStyle w:val="TOC1"/>
        <w:tabs>
          <w:tab w:val="left" w:pos="400"/>
          <w:tab w:val="right" w:leader="dot" w:pos="9350"/>
        </w:tabs>
        <w:rPr>
          <w:rFonts w:asciiTheme="minorHAnsi" w:eastAsiaTheme="minorEastAsia" w:hAnsiTheme="minorHAnsi" w:cstheme="minorBidi"/>
          <w:b w:val="0"/>
          <w:noProof/>
          <w:sz w:val="22"/>
          <w:szCs w:val="22"/>
          <w:lang w:val="en-US"/>
        </w:rPr>
      </w:pPr>
      <w:r>
        <w:rPr>
          <w:noProof/>
        </w:rPr>
        <w:t>4</w:t>
      </w:r>
      <w:r>
        <w:rPr>
          <w:rFonts w:asciiTheme="minorHAnsi" w:eastAsiaTheme="minorEastAsia" w:hAnsiTheme="minorHAnsi" w:cstheme="minorBidi"/>
          <w:b w:val="0"/>
          <w:noProof/>
          <w:sz w:val="22"/>
          <w:szCs w:val="22"/>
          <w:lang w:val="en-US"/>
        </w:rPr>
        <w:tab/>
      </w:r>
      <w:r>
        <w:rPr>
          <w:noProof/>
        </w:rPr>
        <w:t>Appendix A</w:t>
      </w:r>
      <w:r>
        <w:rPr>
          <w:noProof/>
        </w:rPr>
        <w:tab/>
      </w:r>
      <w:r w:rsidR="00C80147">
        <w:rPr>
          <w:noProof/>
        </w:rPr>
        <w:fldChar w:fldCharType="begin"/>
      </w:r>
      <w:r>
        <w:rPr>
          <w:noProof/>
        </w:rPr>
        <w:instrText xml:space="preserve"> PAGEREF _Toc454448428 \h </w:instrText>
      </w:r>
      <w:r w:rsidR="00C80147">
        <w:rPr>
          <w:noProof/>
        </w:rPr>
      </w:r>
      <w:r w:rsidR="00C80147">
        <w:rPr>
          <w:noProof/>
        </w:rPr>
        <w:fldChar w:fldCharType="separate"/>
      </w:r>
      <w:r>
        <w:rPr>
          <w:noProof/>
        </w:rPr>
        <w:t>15</w:t>
      </w:r>
      <w:r w:rsidR="00C80147">
        <w:rPr>
          <w:noProof/>
        </w:rPr>
        <w:fldChar w:fldCharType="end"/>
      </w:r>
    </w:p>
    <w:p w:rsidR="003517CF" w:rsidRDefault="003517CF">
      <w:pPr>
        <w:pStyle w:val="TOC2"/>
        <w:tabs>
          <w:tab w:val="left" w:pos="800"/>
          <w:tab w:val="right" w:leader="dot" w:pos="9350"/>
        </w:tabs>
        <w:rPr>
          <w:rFonts w:asciiTheme="minorHAnsi" w:eastAsiaTheme="minorEastAsia" w:hAnsiTheme="minorHAnsi" w:cstheme="minorBidi"/>
          <w:b w:val="0"/>
          <w:noProof/>
          <w:szCs w:val="22"/>
          <w:lang w:val="en-US"/>
        </w:rPr>
      </w:pPr>
      <w:r>
        <w:rPr>
          <w:noProof/>
        </w:rPr>
        <w:t>4.1</w:t>
      </w:r>
      <w:r>
        <w:rPr>
          <w:rFonts w:asciiTheme="minorHAnsi" w:eastAsiaTheme="minorEastAsia" w:hAnsiTheme="minorHAnsi" w:cstheme="minorBidi"/>
          <w:b w:val="0"/>
          <w:noProof/>
          <w:szCs w:val="22"/>
          <w:lang w:val="en-US"/>
        </w:rPr>
        <w:tab/>
      </w:r>
      <w:r>
        <w:rPr>
          <w:noProof/>
        </w:rPr>
        <w:t>Abbreviations</w:t>
      </w:r>
      <w:r>
        <w:rPr>
          <w:noProof/>
        </w:rPr>
        <w:tab/>
      </w:r>
      <w:r w:rsidR="00C80147">
        <w:rPr>
          <w:noProof/>
        </w:rPr>
        <w:fldChar w:fldCharType="begin"/>
      </w:r>
      <w:r>
        <w:rPr>
          <w:noProof/>
        </w:rPr>
        <w:instrText xml:space="preserve"> PAGEREF _Toc454448429 \h </w:instrText>
      </w:r>
      <w:r w:rsidR="00C80147">
        <w:rPr>
          <w:noProof/>
        </w:rPr>
      </w:r>
      <w:r w:rsidR="00C80147">
        <w:rPr>
          <w:noProof/>
        </w:rPr>
        <w:fldChar w:fldCharType="separate"/>
      </w:r>
      <w:r>
        <w:rPr>
          <w:noProof/>
        </w:rPr>
        <w:t>15</w:t>
      </w:r>
      <w:r w:rsidR="00C80147">
        <w:rPr>
          <w:noProof/>
        </w:rPr>
        <w:fldChar w:fldCharType="end"/>
      </w:r>
    </w:p>
    <w:p w:rsidR="003517CF" w:rsidRDefault="003517CF">
      <w:pPr>
        <w:pStyle w:val="TOC2"/>
        <w:tabs>
          <w:tab w:val="left" w:pos="800"/>
          <w:tab w:val="right" w:leader="dot" w:pos="9350"/>
        </w:tabs>
        <w:rPr>
          <w:rFonts w:asciiTheme="minorHAnsi" w:eastAsiaTheme="minorEastAsia" w:hAnsiTheme="minorHAnsi" w:cstheme="minorBidi"/>
          <w:b w:val="0"/>
          <w:noProof/>
          <w:szCs w:val="22"/>
          <w:lang w:val="en-US"/>
        </w:rPr>
      </w:pPr>
      <w:r>
        <w:rPr>
          <w:noProof/>
        </w:rPr>
        <w:t>4.2</w:t>
      </w:r>
      <w:r>
        <w:rPr>
          <w:rFonts w:asciiTheme="minorHAnsi" w:eastAsiaTheme="minorEastAsia" w:hAnsiTheme="minorHAnsi" w:cstheme="minorBidi"/>
          <w:b w:val="0"/>
          <w:noProof/>
          <w:szCs w:val="22"/>
          <w:lang w:val="en-US"/>
        </w:rPr>
        <w:tab/>
      </w:r>
      <w:r>
        <w:rPr>
          <w:noProof/>
        </w:rPr>
        <w:t>Glossary</w:t>
      </w:r>
      <w:r>
        <w:rPr>
          <w:noProof/>
        </w:rPr>
        <w:tab/>
      </w:r>
      <w:r w:rsidR="00C80147">
        <w:rPr>
          <w:noProof/>
        </w:rPr>
        <w:fldChar w:fldCharType="begin"/>
      </w:r>
      <w:r>
        <w:rPr>
          <w:noProof/>
        </w:rPr>
        <w:instrText xml:space="preserve"> PAGEREF _Toc454448430 \h </w:instrText>
      </w:r>
      <w:r w:rsidR="00C80147">
        <w:rPr>
          <w:noProof/>
        </w:rPr>
      </w:r>
      <w:r w:rsidR="00C80147">
        <w:rPr>
          <w:noProof/>
        </w:rPr>
        <w:fldChar w:fldCharType="separate"/>
      </w:r>
      <w:r>
        <w:rPr>
          <w:noProof/>
        </w:rPr>
        <w:t>15</w:t>
      </w:r>
      <w:r w:rsidR="00C80147">
        <w:rPr>
          <w:noProof/>
        </w:rPr>
        <w:fldChar w:fldCharType="end"/>
      </w:r>
    </w:p>
    <w:p w:rsidR="003517CF" w:rsidRDefault="003517CF">
      <w:pPr>
        <w:pStyle w:val="TOC2"/>
        <w:tabs>
          <w:tab w:val="left" w:pos="800"/>
          <w:tab w:val="right" w:leader="dot" w:pos="9350"/>
        </w:tabs>
        <w:rPr>
          <w:rFonts w:asciiTheme="minorHAnsi" w:eastAsiaTheme="minorEastAsia" w:hAnsiTheme="minorHAnsi" w:cstheme="minorBidi"/>
          <w:b w:val="0"/>
          <w:noProof/>
          <w:szCs w:val="22"/>
          <w:lang w:val="en-US"/>
        </w:rPr>
      </w:pPr>
      <w:r>
        <w:rPr>
          <w:noProof/>
        </w:rPr>
        <w:t>4.3</w:t>
      </w:r>
      <w:r>
        <w:rPr>
          <w:rFonts w:asciiTheme="minorHAnsi" w:eastAsiaTheme="minorEastAsia" w:hAnsiTheme="minorHAnsi" w:cstheme="minorBidi"/>
          <w:b w:val="0"/>
          <w:noProof/>
          <w:szCs w:val="22"/>
          <w:lang w:val="en-US"/>
        </w:rPr>
        <w:tab/>
      </w:r>
      <w:r>
        <w:rPr>
          <w:noProof/>
        </w:rPr>
        <w:t>References</w:t>
      </w:r>
      <w:r>
        <w:rPr>
          <w:noProof/>
        </w:rPr>
        <w:tab/>
      </w:r>
      <w:r w:rsidR="00C80147">
        <w:rPr>
          <w:noProof/>
        </w:rPr>
        <w:fldChar w:fldCharType="begin"/>
      </w:r>
      <w:r>
        <w:rPr>
          <w:noProof/>
        </w:rPr>
        <w:instrText xml:space="preserve"> PAGEREF _Toc454448431 \h </w:instrText>
      </w:r>
      <w:r w:rsidR="00C80147">
        <w:rPr>
          <w:noProof/>
        </w:rPr>
      </w:r>
      <w:r w:rsidR="00C80147">
        <w:rPr>
          <w:noProof/>
        </w:rPr>
        <w:fldChar w:fldCharType="separate"/>
      </w:r>
      <w:r>
        <w:rPr>
          <w:noProof/>
        </w:rPr>
        <w:t>15</w:t>
      </w:r>
      <w:r w:rsidR="00C80147">
        <w:rPr>
          <w:noProof/>
        </w:rPr>
        <w:fldChar w:fldCharType="end"/>
      </w:r>
    </w:p>
    <w:p w:rsidR="003517CF" w:rsidRDefault="003517CF">
      <w:pPr>
        <w:pStyle w:val="TOC2"/>
        <w:tabs>
          <w:tab w:val="left" w:pos="800"/>
          <w:tab w:val="right" w:leader="dot" w:pos="9350"/>
        </w:tabs>
        <w:rPr>
          <w:rFonts w:asciiTheme="minorHAnsi" w:eastAsiaTheme="minorEastAsia" w:hAnsiTheme="minorHAnsi" w:cstheme="minorBidi"/>
          <w:b w:val="0"/>
          <w:noProof/>
          <w:szCs w:val="22"/>
          <w:lang w:val="en-US"/>
        </w:rPr>
      </w:pPr>
      <w:r>
        <w:rPr>
          <w:noProof/>
        </w:rPr>
        <w:t>4.4</w:t>
      </w:r>
      <w:r>
        <w:rPr>
          <w:rFonts w:asciiTheme="minorHAnsi" w:eastAsiaTheme="minorEastAsia" w:hAnsiTheme="minorHAnsi" w:cstheme="minorBidi"/>
          <w:b w:val="0"/>
          <w:noProof/>
          <w:szCs w:val="22"/>
          <w:lang w:val="en-US"/>
        </w:rPr>
        <w:tab/>
      </w:r>
      <w:r>
        <w:rPr>
          <w:noProof/>
        </w:rPr>
        <w:t>Revision History</w:t>
      </w:r>
      <w:r>
        <w:rPr>
          <w:noProof/>
        </w:rPr>
        <w:tab/>
      </w:r>
      <w:r w:rsidR="00C80147">
        <w:rPr>
          <w:noProof/>
        </w:rPr>
        <w:fldChar w:fldCharType="begin"/>
      </w:r>
      <w:r>
        <w:rPr>
          <w:noProof/>
        </w:rPr>
        <w:instrText xml:space="preserve"> PAGEREF _Toc454448432 \h </w:instrText>
      </w:r>
      <w:r w:rsidR="00C80147">
        <w:rPr>
          <w:noProof/>
        </w:rPr>
      </w:r>
      <w:r w:rsidR="00C80147">
        <w:rPr>
          <w:noProof/>
        </w:rPr>
        <w:fldChar w:fldCharType="separate"/>
      </w:r>
      <w:r>
        <w:rPr>
          <w:noProof/>
        </w:rPr>
        <w:t>15</w:t>
      </w:r>
      <w:r w:rsidR="00C80147">
        <w:rPr>
          <w:noProof/>
        </w:rPr>
        <w:fldChar w:fldCharType="end"/>
      </w:r>
    </w:p>
    <w:p w:rsidR="003517CF" w:rsidRDefault="003517CF">
      <w:pPr>
        <w:pStyle w:val="TOC2"/>
        <w:tabs>
          <w:tab w:val="left" w:pos="800"/>
          <w:tab w:val="right" w:leader="dot" w:pos="9350"/>
        </w:tabs>
        <w:rPr>
          <w:rFonts w:asciiTheme="minorHAnsi" w:eastAsiaTheme="minorEastAsia" w:hAnsiTheme="minorHAnsi" w:cstheme="minorBidi"/>
          <w:b w:val="0"/>
          <w:noProof/>
          <w:szCs w:val="22"/>
          <w:lang w:val="en-US"/>
        </w:rPr>
      </w:pPr>
      <w:r>
        <w:rPr>
          <w:noProof/>
        </w:rPr>
        <w:lastRenderedPageBreak/>
        <w:t>4.5</w:t>
      </w:r>
      <w:r>
        <w:rPr>
          <w:rFonts w:asciiTheme="minorHAnsi" w:eastAsiaTheme="minorEastAsia" w:hAnsiTheme="minorHAnsi" w:cstheme="minorBidi"/>
          <w:b w:val="0"/>
          <w:noProof/>
          <w:szCs w:val="22"/>
          <w:lang w:val="en-US"/>
        </w:rPr>
        <w:tab/>
      </w:r>
      <w:r>
        <w:rPr>
          <w:noProof/>
        </w:rPr>
        <w:t>Document Approval</w:t>
      </w:r>
      <w:r>
        <w:rPr>
          <w:noProof/>
        </w:rPr>
        <w:tab/>
      </w:r>
      <w:r w:rsidR="00C80147">
        <w:rPr>
          <w:noProof/>
        </w:rPr>
        <w:fldChar w:fldCharType="begin"/>
      </w:r>
      <w:r>
        <w:rPr>
          <w:noProof/>
        </w:rPr>
        <w:instrText xml:space="preserve"> PAGEREF _Toc454448433 \h </w:instrText>
      </w:r>
      <w:r w:rsidR="00C80147">
        <w:rPr>
          <w:noProof/>
        </w:rPr>
      </w:r>
      <w:r w:rsidR="00C80147">
        <w:rPr>
          <w:noProof/>
        </w:rPr>
        <w:fldChar w:fldCharType="separate"/>
      </w:r>
      <w:r>
        <w:rPr>
          <w:noProof/>
        </w:rPr>
        <w:t>15</w:t>
      </w:r>
      <w:r w:rsidR="00C80147">
        <w:rPr>
          <w:noProof/>
        </w:rPr>
        <w:fldChar w:fldCharType="end"/>
      </w:r>
    </w:p>
    <w:p w:rsidR="0064364A" w:rsidRDefault="00C80147" w:rsidP="002021ED">
      <w:pPr>
        <w:pStyle w:val="TOC2"/>
        <w:tabs>
          <w:tab w:val="left" w:pos="800"/>
          <w:tab w:val="right" w:leader="dot" w:pos="9350"/>
        </w:tabs>
      </w:pPr>
      <w:r w:rsidRPr="00E71822">
        <w:rPr>
          <w:sz w:val="20"/>
        </w:rPr>
        <w:fldChar w:fldCharType="end"/>
      </w:r>
    </w:p>
    <w:p w:rsidR="00994D67" w:rsidRDefault="007D0C3B">
      <w:pPr>
        <w:pStyle w:val="Heading1"/>
      </w:pPr>
      <w:bookmarkStart w:id="1" w:name="_Toc454448404"/>
      <w:r>
        <w:lastRenderedPageBreak/>
        <w:t>Overview</w:t>
      </w:r>
      <w:bookmarkEnd w:id="1"/>
      <w:r w:rsidR="00994D67">
        <w:br/>
      </w:r>
    </w:p>
    <w:p w:rsidR="00994D67" w:rsidRPr="00F025A7" w:rsidRDefault="00994D67" w:rsidP="00994D67">
      <w:pPr>
        <w:rPr>
          <w:lang w:eastAsia="en-CA"/>
        </w:rPr>
      </w:pPr>
      <w:proofErr w:type="spellStart"/>
      <w:r>
        <w:rPr>
          <w:lang w:eastAsia="en-CA"/>
        </w:rPr>
        <w:t>Icron</w:t>
      </w:r>
      <w:proofErr w:type="spellEnd"/>
      <w:r>
        <w:rPr>
          <w:lang w:eastAsia="en-CA"/>
        </w:rPr>
        <w:t xml:space="preserve"> Technologies' "</w:t>
      </w:r>
      <w:proofErr w:type="spellStart"/>
      <w:r>
        <w:rPr>
          <w:lang w:eastAsia="en-CA"/>
        </w:rPr>
        <w:t>SwitchableUSB</w:t>
      </w:r>
      <w:proofErr w:type="spellEnd"/>
      <w:r w:rsidRPr="003F424E">
        <w:rPr>
          <w:vertAlign w:val="superscript"/>
          <w:lang w:eastAsia="en-CA"/>
        </w:rPr>
        <w:t>™</w:t>
      </w:r>
      <w:r>
        <w:rPr>
          <w:lang w:eastAsia="en-CA"/>
        </w:rPr>
        <w:t>: Device</w:t>
      </w:r>
      <w:r w:rsidRPr="00F025A7">
        <w:rPr>
          <w:lang w:eastAsia="en-CA"/>
        </w:rPr>
        <w:t xml:space="preserve"> Configuration</w:t>
      </w:r>
      <w:r>
        <w:rPr>
          <w:lang w:eastAsia="en-CA"/>
        </w:rPr>
        <w:t xml:space="preserve"> Network</w:t>
      </w:r>
      <w:r w:rsidRPr="00F025A7">
        <w:rPr>
          <w:lang w:eastAsia="en-CA"/>
        </w:rPr>
        <w:t xml:space="preserve"> Protocol</w:t>
      </w:r>
      <w:r>
        <w:rPr>
          <w:lang w:eastAsia="en-CA"/>
        </w:rPr>
        <w:t>"</w:t>
      </w:r>
      <w:r w:rsidRPr="00F025A7">
        <w:rPr>
          <w:lang w:eastAsia="en-CA"/>
        </w:rPr>
        <w:t xml:space="preserve"> provides the ability to</w:t>
      </w:r>
      <w:r>
        <w:rPr>
          <w:lang w:eastAsia="en-CA"/>
        </w:rPr>
        <w:t xml:space="preserve"> </w:t>
      </w:r>
      <w:r w:rsidRPr="00F025A7">
        <w:rPr>
          <w:lang w:eastAsia="en-CA"/>
        </w:rPr>
        <w:t xml:space="preserve">discover and configure </w:t>
      </w:r>
      <w:proofErr w:type="spellStart"/>
      <w:r>
        <w:rPr>
          <w:lang w:eastAsia="en-CA"/>
        </w:rPr>
        <w:t>Icron</w:t>
      </w:r>
      <w:proofErr w:type="spellEnd"/>
      <w:r>
        <w:rPr>
          <w:lang w:eastAsia="en-CA"/>
        </w:rPr>
        <w:t xml:space="preserve"> </w:t>
      </w:r>
      <w:proofErr w:type="spellStart"/>
      <w:r>
        <w:rPr>
          <w:lang w:eastAsia="en-CA"/>
        </w:rPr>
        <w:t>Extreme</w:t>
      </w:r>
      <w:r w:rsidRPr="00F025A7">
        <w:rPr>
          <w:lang w:eastAsia="en-CA"/>
        </w:rPr>
        <w:t>USB</w:t>
      </w:r>
      <w:proofErr w:type="spellEnd"/>
      <w:r w:rsidRPr="003F424E">
        <w:rPr>
          <w:vertAlign w:val="superscript"/>
          <w:lang w:eastAsia="en-CA"/>
        </w:rPr>
        <w:t>®</w:t>
      </w:r>
      <w:r w:rsidRPr="00F025A7">
        <w:rPr>
          <w:lang w:eastAsia="en-CA"/>
        </w:rPr>
        <w:t xml:space="preserve"> extenders on a local </w:t>
      </w:r>
      <w:proofErr w:type="spellStart"/>
      <w:r w:rsidRPr="00F025A7">
        <w:rPr>
          <w:lang w:eastAsia="en-CA"/>
        </w:rPr>
        <w:t>ethernet</w:t>
      </w:r>
      <w:proofErr w:type="spellEnd"/>
      <w:r w:rsidRPr="00F025A7">
        <w:rPr>
          <w:lang w:eastAsia="en-CA"/>
        </w:rPr>
        <w:t xml:space="preserve"> network.  The protocol</w:t>
      </w:r>
      <w:r>
        <w:rPr>
          <w:lang w:eastAsia="en-CA"/>
        </w:rPr>
        <w:t xml:space="preserve"> </w:t>
      </w:r>
      <w:r w:rsidRPr="00F025A7">
        <w:rPr>
          <w:lang w:eastAsia="en-CA"/>
        </w:rPr>
        <w:t>works on top of UDP, so it should be possible to write a configuration client</w:t>
      </w:r>
      <w:r>
        <w:rPr>
          <w:lang w:eastAsia="en-CA"/>
        </w:rPr>
        <w:t xml:space="preserve"> </w:t>
      </w:r>
      <w:r w:rsidRPr="00F025A7">
        <w:rPr>
          <w:lang w:eastAsia="en-CA"/>
        </w:rPr>
        <w:t xml:space="preserve">for almost any platform.  The </w:t>
      </w:r>
      <w:proofErr w:type="spellStart"/>
      <w:r w:rsidRPr="00F025A7">
        <w:rPr>
          <w:lang w:eastAsia="en-CA"/>
        </w:rPr>
        <w:t>I</w:t>
      </w:r>
      <w:r>
        <w:rPr>
          <w:lang w:eastAsia="en-CA"/>
        </w:rPr>
        <w:t>cron</w:t>
      </w:r>
      <w:proofErr w:type="spellEnd"/>
      <w:r w:rsidRPr="00F025A7">
        <w:rPr>
          <w:lang w:eastAsia="en-CA"/>
        </w:rPr>
        <w:t xml:space="preserve"> devices will listen on UDP port 6137 for</w:t>
      </w:r>
      <w:r>
        <w:rPr>
          <w:lang w:eastAsia="en-CA"/>
        </w:rPr>
        <w:t xml:space="preserve"> </w:t>
      </w:r>
      <w:r w:rsidRPr="00F025A7">
        <w:rPr>
          <w:lang w:eastAsia="en-CA"/>
        </w:rPr>
        <w:t>incoming messages and replies will be sent back to the port that the request</w:t>
      </w:r>
      <w:r>
        <w:rPr>
          <w:lang w:eastAsia="en-CA"/>
        </w:rPr>
        <w:t xml:space="preserve"> </w:t>
      </w:r>
      <w:r w:rsidRPr="00F025A7">
        <w:rPr>
          <w:lang w:eastAsia="en-CA"/>
        </w:rPr>
        <w:t>originated from.</w:t>
      </w:r>
      <w:r>
        <w:rPr>
          <w:lang w:eastAsia="en-CA"/>
        </w:rPr>
        <w:t xml:space="preserve">  The USB extenders will include a DHCP client that will enable them to obtain an IP address from a DHCP server on the network.  The devices may alternatively be assigned a static network configuration using UDP broadcast packets in the form of a Use Static IP message described later in this document.</w:t>
      </w:r>
    </w:p>
    <w:p w:rsidR="00994D67" w:rsidRDefault="00994D67" w:rsidP="0099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eastAsia="en-CA"/>
        </w:rPr>
      </w:pPr>
    </w:p>
    <w:p w:rsidR="00994D67" w:rsidRDefault="00994D67" w:rsidP="00994D67">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87DD0">
        <w:rPr>
          <w:lang w:eastAsia="en-CA"/>
        </w:rPr>
        <w:object w:dxaOrig="13478" w:dyaOrig="6820">
          <v:shape id="_x0000_i1025" type="#_x0000_t75" style="width:448.15pt;height:226.75pt" o:ole="">
            <v:imagedata r:id="rId13" o:title=""/>
          </v:shape>
          <o:OLEObject Type="Embed" ProgID="Visio.Drawing.11" ShapeID="_x0000_i1025" DrawAspect="Content" ObjectID="_1528191812" r:id="rId14"/>
        </w:object>
      </w:r>
    </w:p>
    <w:p w:rsidR="00994D67" w:rsidRDefault="00994D67" w:rsidP="00994D67">
      <w:pPr>
        <w:pStyle w:val="Caption"/>
        <w:rPr>
          <w:rFonts w:ascii="Courier New" w:hAnsi="Courier New" w:cs="Courier New"/>
          <w:color w:val="000000"/>
          <w:lang w:val="en-CA" w:eastAsia="en-CA"/>
        </w:rPr>
      </w:pPr>
      <w:r>
        <w:t xml:space="preserve">Figure </w:t>
      </w:r>
      <w:fldSimple w:instr=" SEQ Figure \* ARABIC ">
        <w:r>
          <w:rPr>
            <w:noProof/>
          </w:rPr>
          <w:t>1</w:t>
        </w:r>
      </w:fldSimple>
      <w:r>
        <w:t xml:space="preserve"> - </w:t>
      </w:r>
      <w:proofErr w:type="spellStart"/>
      <w:r>
        <w:t>Icron</w:t>
      </w:r>
      <w:proofErr w:type="spellEnd"/>
      <w:r>
        <w:t xml:space="preserve"> USB extenders on a local network</w:t>
      </w:r>
    </w:p>
    <w:p w:rsidR="00994D67" w:rsidRDefault="00994D67" w:rsidP="00994D67">
      <w:pPr>
        <w:pStyle w:val="Body"/>
        <w:ind w:left="0"/>
      </w:pPr>
    </w:p>
    <w:p w:rsidR="00E71822" w:rsidRDefault="00E71822" w:rsidP="00994D67">
      <w:pPr>
        <w:pStyle w:val="Body"/>
        <w:ind w:left="0"/>
      </w:pPr>
    </w:p>
    <w:p w:rsidR="00E71822" w:rsidRDefault="00E71822" w:rsidP="00994D67">
      <w:pPr>
        <w:pStyle w:val="Body"/>
        <w:ind w:left="0"/>
      </w:pPr>
    </w:p>
    <w:p w:rsidR="00E71822" w:rsidRDefault="00E71822" w:rsidP="00994D67">
      <w:pPr>
        <w:pStyle w:val="Body"/>
        <w:ind w:left="0"/>
      </w:pPr>
    </w:p>
    <w:p w:rsidR="00E71822" w:rsidRDefault="00E71822" w:rsidP="00994D67">
      <w:pPr>
        <w:pStyle w:val="Body"/>
        <w:ind w:left="0"/>
      </w:pPr>
    </w:p>
    <w:p w:rsidR="00E71822" w:rsidRDefault="00E71822" w:rsidP="00994D67">
      <w:pPr>
        <w:pStyle w:val="Body"/>
        <w:ind w:left="0"/>
      </w:pPr>
    </w:p>
    <w:p w:rsidR="00E71822" w:rsidRDefault="00E71822" w:rsidP="00994D67">
      <w:pPr>
        <w:pStyle w:val="Body"/>
        <w:ind w:left="0"/>
      </w:pPr>
    </w:p>
    <w:p w:rsidR="00E71822" w:rsidRDefault="00E71822" w:rsidP="00994D67">
      <w:pPr>
        <w:pStyle w:val="Body"/>
        <w:ind w:left="0"/>
      </w:pPr>
    </w:p>
    <w:p w:rsidR="00E71822" w:rsidRDefault="00E71822" w:rsidP="00994D67">
      <w:pPr>
        <w:pStyle w:val="Body"/>
        <w:ind w:left="0"/>
      </w:pPr>
    </w:p>
    <w:p w:rsidR="00E71822" w:rsidRDefault="00E71822" w:rsidP="00994D67">
      <w:pPr>
        <w:pStyle w:val="Body"/>
        <w:ind w:left="0"/>
      </w:pPr>
    </w:p>
    <w:p w:rsidR="00E71822" w:rsidRDefault="00E71822" w:rsidP="00994D67">
      <w:pPr>
        <w:pStyle w:val="Body"/>
        <w:ind w:left="0"/>
      </w:pPr>
    </w:p>
    <w:p w:rsidR="00E71822" w:rsidRDefault="00E71822" w:rsidP="00994D67">
      <w:pPr>
        <w:pStyle w:val="Body"/>
        <w:ind w:left="0"/>
      </w:pPr>
    </w:p>
    <w:p w:rsidR="00E71822" w:rsidRDefault="00E71822" w:rsidP="00994D67">
      <w:pPr>
        <w:pStyle w:val="Body"/>
        <w:ind w:left="0"/>
      </w:pPr>
    </w:p>
    <w:p w:rsidR="00E71822" w:rsidRPr="00994D67" w:rsidRDefault="00E71822" w:rsidP="00994D67">
      <w:pPr>
        <w:pStyle w:val="Body"/>
        <w:ind w:left="0"/>
      </w:pPr>
    </w:p>
    <w:p w:rsidR="0064364A" w:rsidRDefault="00994D67">
      <w:pPr>
        <w:pStyle w:val="Heading1"/>
      </w:pPr>
      <w:bookmarkStart w:id="2" w:name="_Toc454448405"/>
      <w:r>
        <w:lastRenderedPageBreak/>
        <w:t>General Information</w:t>
      </w:r>
      <w:bookmarkEnd w:id="2"/>
      <w:r w:rsidR="00C80363">
        <w:t xml:space="preserve"> </w:t>
      </w:r>
    </w:p>
    <w:p w:rsidR="0064364A" w:rsidRDefault="00994D67">
      <w:pPr>
        <w:pStyle w:val="Heading2"/>
      </w:pPr>
      <w:bookmarkStart w:id="3" w:name="_Toc454448406"/>
      <w:r>
        <w:t>Generic Packet Structure</w:t>
      </w:r>
      <w:bookmarkEnd w:id="3"/>
    </w:p>
    <w:p w:rsidR="00994D67" w:rsidRDefault="00994D67" w:rsidP="00994D67">
      <w:pPr>
        <w:rPr>
          <w:lang w:eastAsia="en-CA"/>
        </w:rPr>
      </w:pPr>
      <w:r w:rsidRPr="00F025A7">
        <w:rPr>
          <w:lang w:eastAsia="en-CA"/>
        </w:rPr>
        <w:t>All packets contain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054"/>
      </w:tblGrid>
      <w:tr w:rsidR="00994D67" w:rsidTr="000E616C">
        <w:tc>
          <w:tcPr>
            <w:tcW w:w="2802" w:type="dxa"/>
          </w:tcPr>
          <w:p w:rsidR="00994D67" w:rsidRPr="00D1109D" w:rsidRDefault="00994D67" w:rsidP="000E616C">
            <w:pPr>
              <w:rPr>
                <w:lang w:eastAsia="en-CA"/>
              </w:rPr>
            </w:pPr>
            <w:r w:rsidRPr="00D1109D">
              <w:rPr>
                <w:lang w:eastAsia="en-CA"/>
              </w:rPr>
              <w:t>Magic Number</w:t>
            </w:r>
          </w:p>
        </w:tc>
        <w:tc>
          <w:tcPr>
            <w:tcW w:w="6054" w:type="dxa"/>
          </w:tcPr>
          <w:p w:rsidR="00994D67" w:rsidRPr="00D1109D" w:rsidRDefault="00994D67" w:rsidP="000E616C">
            <w:pPr>
              <w:rPr>
                <w:lang w:eastAsia="en-CA"/>
              </w:rPr>
            </w:pPr>
            <w:r w:rsidRPr="00D1109D">
              <w:rPr>
                <w:lang w:eastAsia="en-CA"/>
              </w:rPr>
              <w:t>A value (0x2F03F4A2) which gives some confidence that the data which follows is an ICRON configuration message.</w:t>
            </w:r>
          </w:p>
        </w:tc>
      </w:tr>
      <w:tr w:rsidR="00994D67" w:rsidTr="000E616C">
        <w:tc>
          <w:tcPr>
            <w:tcW w:w="2802" w:type="dxa"/>
          </w:tcPr>
          <w:p w:rsidR="00994D67" w:rsidRPr="00D1109D" w:rsidRDefault="00994D67" w:rsidP="000E616C">
            <w:pPr>
              <w:rPr>
                <w:lang w:eastAsia="en-CA"/>
              </w:rPr>
            </w:pPr>
            <w:r w:rsidRPr="00D1109D">
              <w:rPr>
                <w:lang w:eastAsia="en-CA"/>
              </w:rPr>
              <w:t>Message ID</w:t>
            </w:r>
          </w:p>
        </w:tc>
        <w:tc>
          <w:tcPr>
            <w:tcW w:w="6054" w:type="dxa"/>
          </w:tcPr>
          <w:p w:rsidR="00994D67" w:rsidRPr="00D1109D" w:rsidRDefault="00994D67" w:rsidP="000E616C">
            <w:pPr>
              <w:rPr>
                <w:lang w:eastAsia="en-CA"/>
              </w:rPr>
            </w:pPr>
            <w:r w:rsidRPr="00D1109D">
              <w:rPr>
                <w:lang w:eastAsia="en-CA"/>
              </w:rPr>
              <w:t>When the client sends a request, it chooses any value to insert in this field.  The device responding to the request will set this field in the reply to the same value it received in the request.</w:t>
            </w:r>
          </w:p>
        </w:tc>
      </w:tr>
      <w:tr w:rsidR="00994D67" w:rsidTr="000E616C">
        <w:tc>
          <w:tcPr>
            <w:tcW w:w="2802" w:type="dxa"/>
          </w:tcPr>
          <w:p w:rsidR="00994D67" w:rsidRPr="00D1109D" w:rsidRDefault="00994D67" w:rsidP="000E616C">
            <w:pPr>
              <w:rPr>
                <w:lang w:eastAsia="en-CA"/>
              </w:rPr>
            </w:pPr>
            <w:r w:rsidRPr="00D1109D">
              <w:rPr>
                <w:lang w:eastAsia="en-CA"/>
              </w:rPr>
              <w:t>Protocol Version</w:t>
            </w:r>
          </w:p>
        </w:tc>
        <w:tc>
          <w:tcPr>
            <w:tcW w:w="6054" w:type="dxa"/>
          </w:tcPr>
          <w:p w:rsidR="00994D67" w:rsidRPr="00D1109D" w:rsidRDefault="00994D67" w:rsidP="000E616C">
            <w:pPr>
              <w:rPr>
                <w:lang w:eastAsia="en-CA"/>
              </w:rPr>
            </w:pPr>
            <w:r w:rsidRPr="00D1109D">
              <w:rPr>
                <w:lang w:eastAsia="en-CA"/>
              </w:rPr>
              <w:t>An integer from 0-255.  All devices will support protocol 0 and one other protocol version.  The Reply Device Information message will inform a client which version of the protocol it must speak in order to communicate with the device.</w:t>
            </w:r>
          </w:p>
        </w:tc>
      </w:tr>
      <w:tr w:rsidR="00994D67" w:rsidTr="000E616C">
        <w:tc>
          <w:tcPr>
            <w:tcW w:w="2802" w:type="dxa"/>
          </w:tcPr>
          <w:p w:rsidR="00994D67" w:rsidRPr="00D1109D" w:rsidRDefault="00994D67" w:rsidP="000E616C">
            <w:pPr>
              <w:rPr>
                <w:lang w:eastAsia="en-CA"/>
              </w:rPr>
            </w:pPr>
            <w:r w:rsidRPr="00D1109D">
              <w:rPr>
                <w:lang w:eastAsia="en-CA"/>
              </w:rPr>
              <w:t>Command</w:t>
            </w:r>
          </w:p>
        </w:tc>
        <w:tc>
          <w:tcPr>
            <w:tcW w:w="6054" w:type="dxa"/>
          </w:tcPr>
          <w:p w:rsidR="00994D67" w:rsidRPr="00D1109D" w:rsidRDefault="00994D67" w:rsidP="000E616C">
            <w:pPr>
              <w:rPr>
                <w:lang w:eastAsia="en-CA"/>
              </w:rPr>
            </w:pPr>
            <w:r w:rsidRPr="00D1109D">
              <w:rPr>
                <w:lang w:eastAsia="en-CA"/>
              </w:rPr>
              <w:t>An integer from 0-255.  This is the identifier of the command.  The combination of the protocol version and the command identify a unique message type.  In other words, command 5 in protocol 1 is likely different from command 5 in protocol 3.</w:t>
            </w:r>
          </w:p>
        </w:tc>
      </w:tr>
    </w:tbl>
    <w:p w:rsidR="00994D67" w:rsidRPr="00F025A7" w:rsidRDefault="00994D67" w:rsidP="00994D67">
      <w:pPr>
        <w:rPr>
          <w:lang w:eastAsia="en-CA"/>
        </w:rPr>
      </w:pPr>
    </w:p>
    <w:p w:rsidR="00994D67" w:rsidRPr="00F025A7" w:rsidRDefault="00994D67" w:rsidP="00994D67">
      <w:pPr>
        <w:numPr>
          <w:ilvl w:val="0"/>
          <w:numId w:val="13"/>
        </w:numPr>
        <w:rPr>
          <w:lang w:eastAsia="en-CA"/>
        </w:rPr>
      </w:pPr>
      <w:r w:rsidRPr="00F025A7">
        <w:rPr>
          <w:lang w:eastAsia="en-CA"/>
        </w:rPr>
        <w:t xml:space="preserve">All multi-byte fields are packed as big </w:t>
      </w:r>
      <w:proofErr w:type="spellStart"/>
      <w:r w:rsidRPr="00F025A7">
        <w:rPr>
          <w:lang w:eastAsia="en-CA"/>
        </w:rPr>
        <w:t>endian</w:t>
      </w:r>
      <w:proofErr w:type="spellEnd"/>
      <w:r w:rsidRPr="00F025A7">
        <w:rPr>
          <w:lang w:eastAsia="en-CA"/>
        </w:rPr>
        <w:t>.</w:t>
      </w:r>
    </w:p>
    <w:p w:rsidR="00994D67" w:rsidRPr="00F025A7" w:rsidRDefault="00994D67" w:rsidP="00994D67">
      <w:pPr>
        <w:numPr>
          <w:ilvl w:val="0"/>
          <w:numId w:val="13"/>
        </w:numPr>
        <w:rPr>
          <w:lang w:eastAsia="en-CA"/>
        </w:rPr>
      </w:pPr>
      <w:r>
        <w:rPr>
          <w:lang w:eastAsia="en-CA"/>
        </w:rPr>
        <w:t>Messages are at least 10</w:t>
      </w:r>
      <w:r w:rsidRPr="00F025A7">
        <w:rPr>
          <w:lang w:eastAsia="en-CA"/>
        </w:rPr>
        <w:t xml:space="preserve"> bytes and at most 136 bytes in length.</w:t>
      </w:r>
    </w:p>
    <w:p w:rsidR="00994D67" w:rsidRPr="00994D67" w:rsidRDefault="00994D67" w:rsidP="00994D67">
      <w:pPr>
        <w:numPr>
          <w:ilvl w:val="0"/>
          <w:numId w:val="13"/>
        </w:numPr>
        <w:rPr>
          <w:lang w:eastAsia="en-CA"/>
        </w:rPr>
      </w:pPr>
      <w:r w:rsidRPr="00F025A7">
        <w:rPr>
          <w:lang w:eastAsia="en-CA"/>
        </w:rPr>
        <w:t>Any string fields should be encoded using UTF-8.</w:t>
      </w:r>
    </w:p>
    <w:p w:rsidR="0064364A" w:rsidRDefault="00994D67">
      <w:pPr>
        <w:pStyle w:val="Heading2"/>
      </w:pPr>
      <w:bookmarkStart w:id="4" w:name="_Toc454448407"/>
      <w:r>
        <w:t>Network Broadcast Notes</w:t>
      </w:r>
      <w:bookmarkEnd w:id="4"/>
    </w:p>
    <w:p w:rsidR="00994D67" w:rsidRDefault="002021ED" w:rsidP="002021ED">
      <w:pPr>
        <w:pStyle w:val="Body"/>
        <w:ind w:left="180"/>
      </w:pPr>
      <w:r>
        <w:t xml:space="preserve">Further information about Network Broadcast Notes can be found at the </w:t>
      </w:r>
      <w:hyperlink w:anchor="_References" w:history="1">
        <w:r w:rsidRPr="002021ED">
          <w:rPr>
            <w:rStyle w:val="Hyperlink"/>
          </w:rPr>
          <w:t>references section</w:t>
        </w:r>
      </w:hyperlink>
      <w:r>
        <w:t>.</w:t>
      </w:r>
    </w:p>
    <w:p w:rsidR="00994D67" w:rsidRPr="00994D67" w:rsidRDefault="00994D67" w:rsidP="00994D67">
      <w:pPr>
        <w:pStyle w:val="ListParagraph"/>
        <w:numPr>
          <w:ilvl w:val="0"/>
          <w:numId w:val="15"/>
        </w:numPr>
        <w:spacing w:before="120"/>
        <w:rPr>
          <w:vanish/>
        </w:rPr>
      </w:pPr>
    </w:p>
    <w:p w:rsidR="00994D67" w:rsidRPr="00994D67" w:rsidRDefault="00994D67" w:rsidP="00994D67">
      <w:pPr>
        <w:pStyle w:val="ListParagraph"/>
        <w:numPr>
          <w:ilvl w:val="0"/>
          <w:numId w:val="15"/>
        </w:numPr>
        <w:spacing w:before="120"/>
        <w:rPr>
          <w:vanish/>
        </w:rPr>
      </w:pPr>
    </w:p>
    <w:p w:rsidR="00994D67" w:rsidRPr="00994D67" w:rsidRDefault="00994D67" w:rsidP="00994D67">
      <w:pPr>
        <w:pStyle w:val="ListParagraph"/>
        <w:numPr>
          <w:ilvl w:val="1"/>
          <w:numId w:val="15"/>
        </w:numPr>
        <w:spacing w:before="120"/>
        <w:rPr>
          <w:vanish/>
        </w:rPr>
      </w:pPr>
    </w:p>
    <w:p w:rsidR="00994D67" w:rsidRPr="00994D67" w:rsidRDefault="00994D67" w:rsidP="00994D67">
      <w:pPr>
        <w:pStyle w:val="ListParagraph"/>
        <w:numPr>
          <w:ilvl w:val="1"/>
          <w:numId w:val="15"/>
        </w:numPr>
        <w:spacing w:before="120"/>
        <w:rPr>
          <w:vanish/>
        </w:rPr>
      </w:pPr>
    </w:p>
    <w:p w:rsidR="00994D67" w:rsidRDefault="00994D67" w:rsidP="00994D67">
      <w:pPr>
        <w:pStyle w:val="Heading3"/>
        <w:tabs>
          <w:tab w:val="clear" w:pos="720"/>
        </w:tabs>
        <w:rPr>
          <w:lang w:eastAsia="en-CA"/>
        </w:rPr>
      </w:pPr>
      <w:bookmarkStart w:id="5" w:name="_Toc393977039"/>
      <w:bookmarkStart w:id="6" w:name="_Toc450145782"/>
      <w:bookmarkStart w:id="7" w:name="_Toc450147822"/>
      <w:bookmarkStart w:id="8" w:name="_Toc450150181"/>
      <w:r>
        <w:rPr>
          <w:lang w:eastAsia="en-CA"/>
        </w:rPr>
        <w:t>Subnet Broadcast</w:t>
      </w:r>
      <w:bookmarkEnd w:id="5"/>
      <w:bookmarkEnd w:id="6"/>
      <w:bookmarkEnd w:id="7"/>
      <w:bookmarkEnd w:id="8"/>
    </w:p>
    <w:p w:rsidR="00994D67" w:rsidRDefault="00994D67" w:rsidP="00994D67">
      <w:pPr>
        <w:pStyle w:val="Body"/>
        <w:ind w:left="90"/>
        <w:rPr>
          <w:lang w:eastAsia="en-CA"/>
        </w:rPr>
      </w:pPr>
      <w:r>
        <w:rPr>
          <w:lang w:eastAsia="en-CA"/>
        </w:rPr>
        <w:t xml:space="preserve">To broadcast a packet to a subnet you only have to use the broadcast IP of the subnet.  For example to broadcast to a network configured as an IP range of 192.168.5.xxx, and a </w:t>
      </w:r>
      <w:proofErr w:type="spellStart"/>
      <w:r>
        <w:rPr>
          <w:lang w:eastAsia="en-CA"/>
        </w:rPr>
        <w:t>netmask</w:t>
      </w:r>
      <w:proofErr w:type="spellEnd"/>
      <w:r>
        <w:rPr>
          <w:lang w:eastAsia="en-CA"/>
        </w:rPr>
        <w:t xml:space="preserve"> of 255.255.255.0, the IP 192.168.5.255 is the broadcast IP address.  For example to broadcast to a network configured as an IP range of 10.xxx.xxx.xxx, and a </w:t>
      </w:r>
      <w:proofErr w:type="spellStart"/>
      <w:r>
        <w:rPr>
          <w:lang w:eastAsia="en-CA"/>
        </w:rPr>
        <w:t>netmask</w:t>
      </w:r>
      <w:proofErr w:type="spellEnd"/>
      <w:r>
        <w:rPr>
          <w:lang w:eastAsia="en-CA"/>
        </w:rPr>
        <w:t xml:space="preserve"> of 255.0.0.0, the IP 10.255.255.255 is the broadcast IP address.</w:t>
      </w:r>
    </w:p>
    <w:p w:rsidR="00994D67" w:rsidRDefault="00994D67" w:rsidP="00994D67">
      <w:pPr>
        <w:pStyle w:val="Body"/>
        <w:ind w:left="90"/>
        <w:rPr>
          <w:lang w:eastAsia="en-CA"/>
        </w:rPr>
      </w:pPr>
      <w:r>
        <w:rPr>
          <w:lang w:eastAsia="en-CA"/>
        </w:rPr>
        <w:t>Routers will drop broadcast IP packets, destined for an address outside of the source address device’s network; which means that any broadcast packet must originate on the same network as the target devices.</w:t>
      </w:r>
    </w:p>
    <w:p w:rsidR="00994D67" w:rsidRPr="006B2338" w:rsidRDefault="00994D67" w:rsidP="00994D67">
      <w:pPr>
        <w:pStyle w:val="Heading3"/>
        <w:tabs>
          <w:tab w:val="clear" w:pos="720"/>
        </w:tabs>
        <w:rPr>
          <w:lang w:eastAsia="en-CA"/>
        </w:rPr>
      </w:pPr>
      <w:bookmarkStart w:id="9" w:name="_Toc393977040"/>
      <w:bookmarkStart w:id="10" w:name="_Toc450145783"/>
      <w:bookmarkStart w:id="11" w:name="_Toc450147823"/>
      <w:bookmarkStart w:id="12" w:name="_Toc450150182"/>
      <w:r>
        <w:rPr>
          <w:lang w:eastAsia="en-CA"/>
        </w:rPr>
        <w:t>All Local Subnet Broadcast</w:t>
      </w:r>
      <w:bookmarkEnd w:id="9"/>
      <w:bookmarkEnd w:id="10"/>
      <w:bookmarkEnd w:id="11"/>
      <w:bookmarkEnd w:id="12"/>
    </w:p>
    <w:p w:rsidR="00994D67" w:rsidRDefault="00994D67" w:rsidP="00994D67">
      <w:pPr>
        <w:rPr>
          <w:lang w:eastAsia="en-CA"/>
        </w:rPr>
      </w:pPr>
      <w:r>
        <w:rPr>
          <w:lang w:eastAsia="en-CA"/>
        </w:rPr>
        <w:t>By broadcasting to the IP address 255.255.255.255 a broadcast packet can be sent out, without previously knowing what the local network is.  Microsoft Windows will however only send the packet out the first configured network interface, so on a computer with multiple interfaces, each interface should sent a broadcast network packet separately.</w:t>
      </w:r>
    </w:p>
    <w:p w:rsidR="00994D67" w:rsidRDefault="00994D67" w:rsidP="00994D67">
      <w:pPr>
        <w:pStyle w:val="Heading3"/>
        <w:tabs>
          <w:tab w:val="clear" w:pos="720"/>
        </w:tabs>
        <w:rPr>
          <w:lang w:eastAsia="en-CA"/>
        </w:rPr>
      </w:pPr>
      <w:bookmarkStart w:id="13" w:name="_Toc393977041"/>
      <w:bookmarkStart w:id="14" w:name="_Toc450145784"/>
      <w:bookmarkStart w:id="15" w:name="_Toc450147824"/>
      <w:bookmarkStart w:id="16" w:name="_Toc450150183"/>
      <w:r>
        <w:rPr>
          <w:lang w:eastAsia="en-CA"/>
        </w:rPr>
        <w:t>Mismatched Network Configuration</w:t>
      </w:r>
      <w:bookmarkEnd w:id="13"/>
      <w:bookmarkEnd w:id="14"/>
      <w:bookmarkEnd w:id="15"/>
      <w:bookmarkEnd w:id="16"/>
    </w:p>
    <w:p w:rsidR="00994D67" w:rsidRPr="006B2338" w:rsidRDefault="00994D67" w:rsidP="00994D67">
      <w:pPr>
        <w:pStyle w:val="Body"/>
        <w:ind w:left="90"/>
        <w:rPr>
          <w:lang w:eastAsia="en-CA"/>
        </w:rPr>
      </w:pPr>
      <w:r>
        <w:rPr>
          <w:lang w:eastAsia="en-CA"/>
        </w:rPr>
        <w:t xml:space="preserve">When broadcasting to a subnet using the network broadcast address (for example 192.168.5.255), and the device is configured for a different network (for example IP=10.0.9.23, </w:t>
      </w:r>
      <w:proofErr w:type="spellStart"/>
      <w:r>
        <w:rPr>
          <w:lang w:eastAsia="en-CA"/>
        </w:rPr>
        <w:t>netmask</w:t>
      </w:r>
      <w:proofErr w:type="spellEnd"/>
      <w:r>
        <w:rPr>
          <w:lang w:eastAsia="en-CA"/>
        </w:rPr>
        <w:t>=255.0.0.0), then the device will not respond to the broadcast as it will not recognize the IP address as a valid broadcast.</w:t>
      </w:r>
    </w:p>
    <w:p w:rsidR="00994D67" w:rsidRPr="00994D67" w:rsidRDefault="00994D67" w:rsidP="00994D67">
      <w:pPr>
        <w:pStyle w:val="Body"/>
        <w:ind w:left="90"/>
      </w:pPr>
      <w:r>
        <w:rPr>
          <w:lang w:eastAsia="en-CA"/>
        </w:rPr>
        <w:t xml:space="preserve">This shouldn’t happen with a proper DHCP server allocated addresses out of the same pool for the network.  It could potentially happen when assigning static IP addresses, and moving units </w:t>
      </w:r>
      <w:r w:rsidRPr="001A6A21">
        <w:rPr>
          <w:lang w:eastAsia="en-CA"/>
        </w:rPr>
        <w:t>between networks</w:t>
      </w:r>
      <w:r>
        <w:rPr>
          <w:lang w:eastAsia="en-CA"/>
        </w:rPr>
        <w:t>.  If this does happen the unit will need to be reset to DHCP by the push button, as described in the user’s guide, and then the static IP address can be assigned to the unit.</w:t>
      </w:r>
    </w:p>
    <w:p w:rsidR="00994D67" w:rsidRDefault="00994D67">
      <w:pPr>
        <w:pStyle w:val="Heading1"/>
      </w:pPr>
      <w:bookmarkStart w:id="17" w:name="_Toc454448408"/>
      <w:r>
        <w:lastRenderedPageBreak/>
        <w:t>Supported Messages</w:t>
      </w:r>
      <w:bookmarkEnd w:id="17"/>
    </w:p>
    <w:p w:rsidR="00994D67" w:rsidRPr="00F025A7" w:rsidRDefault="00994D67" w:rsidP="00994D67">
      <w:pPr>
        <w:pStyle w:val="Heading2"/>
        <w:tabs>
          <w:tab w:val="clear" w:pos="576"/>
        </w:tabs>
        <w:rPr>
          <w:lang w:eastAsia="en-CA"/>
        </w:rPr>
      </w:pPr>
      <w:bookmarkStart w:id="18" w:name="_Toc317679339"/>
      <w:bookmarkStart w:id="19" w:name="_Toc317680541"/>
      <w:bookmarkStart w:id="20" w:name="_Toc393977043"/>
      <w:bookmarkStart w:id="21" w:name="_Toc450150185"/>
      <w:bookmarkStart w:id="22" w:name="_Toc454448409"/>
      <w:r w:rsidRPr="00F025A7">
        <w:rPr>
          <w:lang w:eastAsia="en-CA"/>
        </w:rPr>
        <w:t>Request Device Information</w:t>
      </w:r>
      <w:bookmarkEnd w:id="18"/>
      <w:bookmarkEnd w:id="19"/>
      <w:bookmarkEnd w:id="20"/>
      <w:bookmarkEnd w:id="21"/>
      <w:bookmarkEnd w:id="22"/>
    </w:p>
    <w:p w:rsidR="00994D67" w:rsidRPr="00F025A7" w:rsidRDefault="00994D67" w:rsidP="00994D67">
      <w:pPr>
        <w:rPr>
          <w:lang w:eastAsia="en-CA"/>
        </w:rPr>
      </w:pPr>
      <w:r w:rsidRPr="00F025A7">
        <w:rPr>
          <w:lang w:eastAsia="en-CA"/>
        </w:rPr>
        <w:t>This message is sent from the client to a device in order to solicit a Reply</w:t>
      </w:r>
      <w:r>
        <w:rPr>
          <w:lang w:eastAsia="en-CA"/>
        </w:rPr>
        <w:t xml:space="preserve"> </w:t>
      </w:r>
      <w:r w:rsidRPr="00F025A7">
        <w:rPr>
          <w:lang w:eastAsia="en-CA"/>
        </w:rPr>
        <w:t>Device Information message.  This message can be sent in a broadcast UDP</w:t>
      </w:r>
      <w:r>
        <w:rPr>
          <w:lang w:eastAsia="en-CA"/>
        </w:rPr>
        <w:t xml:space="preserve"> </w:t>
      </w:r>
      <w:r w:rsidRPr="00F025A7">
        <w:rPr>
          <w:lang w:eastAsia="en-CA"/>
        </w:rPr>
        <w:t xml:space="preserve">message in order to discover all of the configurable </w:t>
      </w:r>
      <w:proofErr w:type="spellStart"/>
      <w:r w:rsidRPr="00F025A7">
        <w:rPr>
          <w:lang w:eastAsia="en-CA"/>
        </w:rPr>
        <w:t>I</w:t>
      </w:r>
      <w:r>
        <w:rPr>
          <w:lang w:eastAsia="en-CA"/>
        </w:rPr>
        <w:t>cron</w:t>
      </w:r>
      <w:proofErr w:type="spellEnd"/>
      <w:r w:rsidRPr="00F025A7">
        <w:rPr>
          <w:lang w:eastAsia="en-CA"/>
        </w:rPr>
        <w:t xml:space="preserve"> USB extenders on the</w:t>
      </w:r>
      <w:r>
        <w:rPr>
          <w:lang w:eastAsia="en-CA"/>
        </w:rPr>
        <w:t xml:space="preserve"> </w:t>
      </w:r>
      <w:r w:rsidRPr="00F025A7">
        <w:rPr>
          <w:lang w:eastAsia="en-CA"/>
        </w:rPr>
        <w:t>local network.</w:t>
      </w:r>
    </w:p>
    <w:p w:rsidR="00994D67" w:rsidRPr="00F025A7" w:rsidRDefault="00994D67" w:rsidP="0099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eastAsia="en-CA"/>
        </w:rPr>
      </w:pPr>
    </w:p>
    <w:p w:rsidR="00994D67" w:rsidRPr="00F025A7" w:rsidRDefault="00994D67" w:rsidP="00994D67">
      <w:pPr>
        <w:pStyle w:val="PacketDiagram"/>
      </w:pPr>
      <w:r w:rsidRPr="00F025A7">
        <w:t>Byte Offset</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0 | Magic Number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2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4 | Message ID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6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8 | Protocol Version = 0                    | Command = 0                             |</w:t>
      </w:r>
    </w:p>
    <w:p w:rsidR="00994D67" w:rsidRPr="00F025A7" w:rsidRDefault="00994D67" w:rsidP="00994D67">
      <w:pPr>
        <w:pStyle w:val="PacketDiagram"/>
      </w:pPr>
      <w:r w:rsidRPr="00F025A7">
        <w:t xml:space="preserve">           +-----------------------------------------+-----------------------------------------+</w:t>
      </w:r>
    </w:p>
    <w:p w:rsidR="00994D67" w:rsidRPr="00F025A7" w:rsidRDefault="00994D67" w:rsidP="00994D67">
      <w:pPr>
        <w:pStyle w:val="Heading2"/>
        <w:tabs>
          <w:tab w:val="clear" w:pos="576"/>
        </w:tabs>
        <w:rPr>
          <w:lang w:eastAsia="en-CA"/>
        </w:rPr>
      </w:pPr>
      <w:bookmarkStart w:id="23" w:name="_Toc317679340"/>
      <w:bookmarkStart w:id="24" w:name="_Toc317680542"/>
      <w:bookmarkStart w:id="25" w:name="_Toc393977044"/>
      <w:bookmarkStart w:id="26" w:name="_Toc450150186"/>
      <w:bookmarkStart w:id="27" w:name="_Toc454448410"/>
      <w:r w:rsidRPr="00F025A7">
        <w:rPr>
          <w:lang w:eastAsia="en-CA"/>
        </w:rPr>
        <w:t>Reply Device Information</w:t>
      </w:r>
      <w:bookmarkEnd w:id="23"/>
      <w:bookmarkEnd w:id="24"/>
      <w:bookmarkEnd w:id="25"/>
      <w:bookmarkEnd w:id="26"/>
      <w:bookmarkEnd w:id="27"/>
    </w:p>
    <w:p w:rsidR="00994D67" w:rsidRDefault="00994D67" w:rsidP="00994D67">
      <w:pPr>
        <w:rPr>
          <w:lang w:eastAsia="en-CA"/>
        </w:rPr>
      </w:pPr>
      <w:r w:rsidRPr="00F025A7">
        <w:rPr>
          <w:lang w:eastAsia="en-CA"/>
        </w:rPr>
        <w:t>This message is sent from a device to a client in response to a Request Device</w:t>
      </w:r>
      <w:r>
        <w:rPr>
          <w:lang w:eastAsia="en-CA"/>
        </w:rPr>
        <w:t xml:space="preserve"> </w:t>
      </w:r>
      <w:r w:rsidRPr="00F025A7">
        <w:rPr>
          <w:lang w:eastAsia="en-CA"/>
        </w:rPr>
        <w:t>Information message.</w:t>
      </w:r>
      <w:r>
        <w:rPr>
          <w:lang w:eastAsia="en-CA"/>
        </w:rPr>
        <w:t xml:space="preserve">  This message is also broadcast from a device on </w:t>
      </w:r>
      <w:proofErr w:type="spellStart"/>
      <w:r>
        <w:rPr>
          <w:lang w:eastAsia="en-CA"/>
        </w:rPr>
        <w:t>startup</w:t>
      </w:r>
      <w:proofErr w:type="spellEnd"/>
      <w:r>
        <w:rPr>
          <w:lang w:eastAsia="en-CA"/>
        </w:rPr>
        <w:t xml:space="preserve"> if Network Mode = 1 (static) or as soon as an IP has been obtained or after a timeout (length TBD) if an IP cannot be obtained in DHCP mode.</w:t>
      </w:r>
    </w:p>
    <w:p w:rsidR="00994D67" w:rsidRPr="00F025A7" w:rsidRDefault="00994D67" w:rsidP="00994D67">
      <w:pPr>
        <w:pStyle w:val="Heading3"/>
        <w:tabs>
          <w:tab w:val="clear" w:pos="720"/>
        </w:tabs>
        <w:rPr>
          <w:lang w:eastAsia="en-CA"/>
        </w:rPr>
      </w:pPr>
      <w:bookmarkStart w:id="28" w:name="_Toc317679341"/>
      <w:bookmarkStart w:id="29" w:name="_Toc317680543"/>
      <w:bookmarkStart w:id="30" w:name="_Toc393977045"/>
      <w:bookmarkStart w:id="31" w:name="_Toc450145788"/>
      <w:bookmarkStart w:id="32" w:name="_Toc450147828"/>
      <w:bookmarkStart w:id="33" w:name="_Toc450150187"/>
      <w:r>
        <w:rPr>
          <w:lang w:eastAsia="en-CA"/>
        </w:rPr>
        <w:t>Field Descriptions</w:t>
      </w:r>
      <w:bookmarkEnd w:id="28"/>
      <w:bookmarkEnd w:id="29"/>
      <w:bookmarkEnd w:id="30"/>
      <w:bookmarkEnd w:id="31"/>
      <w:bookmarkEnd w:id="32"/>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054"/>
      </w:tblGrid>
      <w:tr w:rsidR="00994D67" w:rsidTr="000E616C">
        <w:tc>
          <w:tcPr>
            <w:tcW w:w="2802" w:type="dxa"/>
          </w:tcPr>
          <w:p w:rsidR="00994D67" w:rsidRPr="00D1109D" w:rsidRDefault="00994D67" w:rsidP="000E616C">
            <w:pPr>
              <w:rPr>
                <w:lang w:eastAsia="en-CA"/>
              </w:rPr>
            </w:pPr>
            <w:r w:rsidRPr="00D1109D">
              <w:rPr>
                <w:lang w:eastAsia="en-CA"/>
              </w:rPr>
              <w:t>MAC Address</w:t>
            </w:r>
          </w:p>
        </w:tc>
        <w:tc>
          <w:tcPr>
            <w:tcW w:w="6054" w:type="dxa"/>
          </w:tcPr>
          <w:p w:rsidR="00994D67" w:rsidRPr="00D1109D" w:rsidRDefault="00994D67" w:rsidP="000E616C">
            <w:pPr>
              <w:rPr>
                <w:lang w:eastAsia="en-CA"/>
              </w:rPr>
            </w:pPr>
            <w:r w:rsidRPr="00D1109D">
              <w:rPr>
                <w:lang w:eastAsia="en-CA"/>
              </w:rPr>
              <w:t>The device's MAC address.</w:t>
            </w:r>
          </w:p>
        </w:tc>
      </w:tr>
      <w:tr w:rsidR="00994D67" w:rsidTr="000E616C">
        <w:tc>
          <w:tcPr>
            <w:tcW w:w="2802" w:type="dxa"/>
          </w:tcPr>
          <w:p w:rsidR="00994D67" w:rsidRPr="00D1109D" w:rsidRDefault="00994D67" w:rsidP="000E616C">
            <w:pPr>
              <w:rPr>
                <w:lang w:eastAsia="en-CA"/>
              </w:rPr>
            </w:pPr>
            <w:r w:rsidRPr="00D1109D">
              <w:rPr>
                <w:lang w:eastAsia="en-CA"/>
              </w:rPr>
              <w:t>IP Address</w:t>
            </w:r>
          </w:p>
        </w:tc>
        <w:tc>
          <w:tcPr>
            <w:tcW w:w="6054" w:type="dxa"/>
          </w:tcPr>
          <w:p w:rsidR="00994D67" w:rsidRPr="00D1109D" w:rsidRDefault="00994D67" w:rsidP="000E616C">
            <w:pPr>
              <w:rPr>
                <w:lang w:eastAsia="en-CA"/>
              </w:rPr>
            </w:pPr>
            <w:r w:rsidRPr="00D1109D">
              <w:rPr>
                <w:lang w:eastAsia="en-CA"/>
              </w:rPr>
              <w:t>The device's current IP address.</w:t>
            </w:r>
          </w:p>
        </w:tc>
      </w:tr>
      <w:tr w:rsidR="00994D67" w:rsidTr="000E616C">
        <w:tc>
          <w:tcPr>
            <w:tcW w:w="2802" w:type="dxa"/>
          </w:tcPr>
          <w:p w:rsidR="00994D67" w:rsidRPr="00D1109D" w:rsidRDefault="00994D67" w:rsidP="000E616C">
            <w:pPr>
              <w:rPr>
                <w:lang w:eastAsia="en-CA"/>
              </w:rPr>
            </w:pPr>
            <w:r>
              <w:rPr>
                <w:lang w:eastAsia="en-CA"/>
              </w:rPr>
              <w:t>Network Acquisition Mode</w:t>
            </w:r>
          </w:p>
        </w:tc>
        <w:tc>
          <w:tcPr>
            <w:tcW w:w="6054" w:type="dxa"/>
          </w:tcPr>
          <w:p w:rsidR="00994D67" w:rsidRPr="00D1109D" w:rsidRDefault="00994D67" w:rsidP="000E616C">
            <w:pPr>
              <w:rPr>
                <w:lang w:eastAsia="en-CA"/>
              </w:rPr>
            </w:pPr>
            <w:r>
              <w:rPr>
                <w:lang w:eastAsia="en-CA"/>
              </w:rPr>
              <w:t>0=DHCP, 1=Static</w:t>
            </w:r>
          </w:p>
        </w:tc>
      </w:tr>
      <w:tr w:rsidR="00994D67" w:rsidTr="000E616C">
        <w:tc>
          <w:tcPr>
            <w:tcW w:w="2802" w:type="dxa"/>
          </w:tcPr>
          <w:p w:rsidR="00994D67" w:rsidRPr="00D1109D" w:rsidRDefault="00994D67" w:rsidP="000E616C">
            <w:pPr>
              <w:rPr>
                <w:lang w:eastAsia="en-CA"/>
              </w:rPr>
            </w:pPr>
            <w:r w:rsidRPr="00D1109D">
              <w:rPr>
                <w:lang w:eastAsia="en-CA"/>
              </w:rPr>
              <w:t>Supported Protocol Version</w:t>
            </w:r>
          </w:p>
        </w:tc>
        <w:tc>
          <w:tcPr>
            <w:tcW w:w="6054" w:type="dxa"/>
          </w:tcPr>
          <w:p w:rsidR="00994D67" w:rsidRPr="00D1109D" w:rsidRDefault="00994D67" w:rsidP="000E616C">
            <w:pPr>
              <w:rPr>
                <w:lang w:eastAsia="en-CA"/>
              </w:rPr>
            </w:pPr>
            <w:r w:rsidRPr="00D1109D">
              <w:rPr>
                <w:lang w:eastAsia="en-CA"/>
              </w:rPr>
              <w:t>All devices must support protocol 0 and one other protocol number.  This value specifies which protocol version that is.</w:t>
            </w:r>
          </w:p>
        </w:tc>
      </w:tr>
      <w:tr w:rsidR="00994D67" w:rsidTr="000E616C">
        <w:tc>
          <w:tcPr>
            <w:tcW w:w="2802" w:type="dxa"/>
          </w:tcPr>
          <w:p w:rsidR="00994D67" w:rsidRPr="00D1109D" w:rsidRDefault="00994D67" w:rsidP="000E616C">
            <w:pPr>
              <w:rPr>
                <w:lang w:eastAsia="en-CA"/>
              </w:rPr>
            </w:pPr>
            <w:r w:rsidRPr="00D1109D">
              <w:rPr>
                <w:lang w:eastAsia="en-CA"/>
              </w:rPr>
              <w:t>Vendor</w:t>
            </w:r>
          </w:p>
        </w:tc>
        <w:tc>
          <w:tcPr>
            <w:tcW w:w="6054" w:type="dxa"/>
          </w:tcPr>
          <w:p w:rsidR="00994D67" w:rsidRPr="00D1109D" w:rsidRDefault="00994D67" w:rsidP="000E616C">
            <w:pPr>
              <w:rPr>
                <w:lang w:eastAsia="en-CA"/>
              </w:rPr>
            </w:pPr>
            <w:r w:rsidRPr="00D1109D">
              <w:rPr>
                <w:lang w:eastAsia="en-CA"/>
              </w:rPr>
              <w:t>A 32 byte NUL terminated string containing the device's vendor name.</w:t>
            </w:r>
          </w:p>
        </w:tc>
      </w:tr>
      <w:tr w:rsidR="00994D67" w:rsidTr="000E616C">
        <w:tc>
          <w:tcPr>
            <w:tcW w:w="2802" w:type="dxa"/>
          </w:tcPr>
          <w:p w:rsidR="00994D67" w:rsidRPr="00D1109D" w:rsidRDefault="00994D67" w:rsidP="000E616C">
            <w:pPr>
              <w:rPr>
                <w:lang w:eastAsia="en-CA"/>
              </w:rPr>
            </w:pPr>
            <w:r w:rsidRPr="00D1109D">
              <w:rPr>
                <w:lang w:eastAsia="en-CA"/>
              </w:rPr>
              <w:t>Product</w:t>
            </w:r>
          </w:p>
        </w:tc>
        <w:tc>
          <w:tcPr>
            <w:tcW w:w="6054" w:type="dxa"/>
          </w:tcPr>
          <w:p w:rsidR="00994D67" w:rsidRPr="00D1109D" w:rsidRDefault="00994D67" w:rsidP="000E616C">
            <w:pPr>
              <w:rPr>
                <w:lang w:eastAsia="en-CA"/>
              </w:rPr>
            </w:pPr>
            <w:r w:rsidRPr="00D1109D">
              <w:rPr>
                <w:lang w:eastAsia="en-CA"/>
              </w:rPr>
              <w:t>A 32 byte NUL terminated string containing the device's product name.</w:t>
            </w:r>
          </w:p>
        </w:tc>
      </w:tr>
      <w:tr w:rsidR="00994D67" w:rsidTr="000E616C">
        <w:tc>
          <w:tcPr>
            <w:tcW w:w="2802" w:type="dxa"/>
          </w:tcPr>
          <w:p w:rsidR="00994D67" w:rsidRPr="00D1109D" w:rsidRDefault="00994D67" w:rsidP="000E616C">
            <w:pPr>
              <w:rPr>
                <w:lang w:eastAsia="en-CA"/>
              </w:rPr>
            </w:pPr>
            <w:r w:rsidRPr="00D1109D">
              <w:rPr>
                <w:lang w:eastAsia="en-CA"/>
              </w:rPr>
              <w:t>Revision</w:t>
            </w:r>
          </w:p>
        </w:tc>
        <w:tc>
          <w:tcPr>
            <w:tcW w:w="6054" w:type="dxa"/>
          </w:tcPr>
          <w:p w:rsidR="00994D67" w:rsidRPr="00D1109D" w:rsidRDefault="00994D67" w:rsidP="000E616C">
            <w:pPr>
              <w:rPr>
                <w:lang w:eastAsia="en-CA"/>
              </w:rPr>
            </w:pPr>
            <w:r w:rsidRPr="00D1109D">
              <w:rPr>
                <w:lang w:eastAsia="en-CA"/>
              </w:rPr>
              <w:t xml:space="preserve">A </w:t>
            </w:r>
            <w:r>
              <w:rPr>
                <w:lang w:eastAsia="en-CA"/>
              </w:rPr>
              <w:t>1</w:t>
            </w:r>
            <w:r w:rsidRPr="00D1109D">
              <w:rPr>
                <w:lang w:eastAsia="en-CA"/>
              </w:rPr>
              <w:t>2 byte NUL terminated string containing the device's revision number.</w:t>
            </w:r>
          </w:p>
        </w:tc>
      </w:tr>
    </w:tbl>
    <w:p w:rsidR="00994D67" w:rsidRPr="00F025A7" w:rsidRDefault="00994D67" w:rsidP="00994D67">
      <w:pPr>
        <w:rPr>
          <w:lang w:eastAsia="en-CA"/>
        </w:rPr>
      </w:pPr>
    </w:p>
    <w:p w:rsidR="00994D67" w:rsidRPr="00F025A7" w:rsidRDefault="00994D67" w:rsidP="00994D67">
      <w:pPr>
        <w:pStyle w:val="PacketDiagram"/>
      </w:pPr>
      <w:r w:rsidRPr="00F025A7">
        <w:t>Byte Offset</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0 | Magic Number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2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4 | Message ID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6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8 | Protocol Version = 0                    | Command = 1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10 | MAC Address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12 |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14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16 | IP Address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18 |                                                                                   |</w:t>
      </w:r>
    </w:p>
    <w:p w:rsidR="00994D67" w:rsidRDefault="00994D67" w:rsidP="00994D67">
      <w:pPr>
        <w:pStyle w:val="PacketDiagram"/>
      </w:pPr>
      <w:r w:rsidRPr="00F025A7">
        <w:lastRenderedPageBreak/>
        <w:t xml:space="preserve">           +-----------------------------------------+-----------------------------------------+</w:t>
      </w:r>
    </w:p>
    <w:p w:rsidR="00994D67" w:rsidRDefault="00994D67" w:rsidP="00994D67">
      <w:pPr>
        <w:pStyle w:val="PacketDiagram"/>
      </w:pPr>
      <w:r>
        <w:t xml:space="preserve">        20 | Network Acquisition Mode                | Supported Protocol Version              |</w:t>
      </w:r>
    </w:p>
    <w:p w:rsidR="00994D67" w:rsidRPr="00F025A7" w:rsidRDefault="00994D67" w:rsidP="00994D67">
      <w:pPr>
        <w:pStyle w:val="PacketDiagram"/>
      </w:pPr>
      <w:r>
        <w:t xml:space="preserve">           +-----------------------------------------+-----------------------------------------+</w:t>
      </w:r>
    </w:p>
    <w:p w:rsidR="00994D67" w:rsidRPr="00F025A7" w:rsidRDefault="00994D67" w:rsidP="00994D67">
      <w:pPr>
        <w:pStyle w:val="PacketDiagram"/>
      </w:pPr>
      <w:r>
        <w:t xml:space="preserve">        22</w:t>
      </w:r>
      <w:r w:rsidRPr="00F025A7">
        <w:t xml:space="preserve"> | Vendor                                  </w:t>
      </w:r>
      <w:r>
        <w:t xml:space="preserve">                                          </w:t>
      </w:r>
      <w:r w:rsidRPr="00F025A7">
        <w:t>|</w:t>
      </w:r>
    </w:p>
    <w:p w:rsidR="00994D67" w:rsidRPr="00F025A7" w:rsidRDefault="00994D67" w:rsidP="00994D67">
      <w:pPr>
        <w:pStyle w:val="PacketDiagram"/>
      </w:pPr>
      <w:r w:rsidRPr="00F025A7">
        <w:t xml:space="preserve">           +                                         </w:t>
      </w:r>
      <w:r>
        <w:t xml:space="preserve">                                          </w:t>
      </w:r>
      <w:r w:rsidRPr="00F025A7">
        <w:t>+</w:t>
      </w:r>
    </w:p>
    <w:p w:rsidR="00994D67" w:rsidRPr="00F025A7" w:rsidRDefault="00994D67" w:rsidP="00994D67">
      <w:pPr>
        <w:pStyle w:val="PacketDiagram"/>
      </w:pPr>
      <w:r w:rsidRPr="00F025A7">
        <w:t xml:space="preserve">           .                                         .                                         .</w:t>
      </w:r>
    </w:p>
    <w:p w:rsidR="00994D67" w:rsidRPr="00F025A7" w:rsidRDefault="00994D67" w:rsidP="00994D67">
      <w:pPr>
        <w:pStyle w:val="PacketDiagram"/>
      </w:pPr>
      <w:r w:rsidRPr="00F025A7">
        <w:t xml:space="preserve">           .                                         .                                         .</w:t>
      </w:r>
    </w:p>
    <w:p w:rsidR="00994D67" w:rsidRPr="00F025A7" w:rsidRDefault="00994D67" w:rsidP="00994D67">
      <w:pPr>
        <w:pStyle w:val="PacketDiagram"/>
      </w:pPr>
      <w:r w:rsidRPr="00F025A7">
        <w:t xml:space="preserve">           .                                         .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5</w:t>
      </w:r>
      <w:r>
        <w:t>2</w:t>
      </w:r>
      <w:r w:rsidRPr="00F025A7">
        <w:t xml:space="preserve"> |                                                                                   |</w:t>
      </w:r>
    </w:p>
    <w:p w:rsidR="00994D67" w:rsidRPr="00F025A7" w:rsidRDefault="00994D67" w:rsidP="00994D67">
      <w:pPr>
        <w:pStyle w:val="PacketDiagram"/>
      </w:pPr>
      <w:r w:rsidRPr="00F025A7">
        <w:t xml:space="preserve">           +----------</w:t>
      </w:r>
      <w:r>
        <w:t>-------------------------------</w:t>
      </w:r>
      <w:r w:rsidRPr="00F025A7">
        <w:t>+-----------------------------------------+</w:t>
      </w:r>
    </w:p>
    <w:p w:rsidR="00994D67" w:rsidRPr="00F025A7" w:rsidRDefault="00994D67" w:rsidP="00994D67">
      <w:pPr>
        <w:pStyle w:val="PacketDiagram"/>
      </w:pPr>
      <w:r>
        <w:t xml:space="preserve">        54 |</w:t>
      </w:r>
      <w:r w:rsidRPr="00F025A7">
        <w:t xml:space="preserve"> Product      </w:t>
      </w:r>
      <w:r>
        <w:t xml:space="preserve">                                          </w:t>
      </w:r>
      <w:r w:rsidRPr="00F025A7">
        <w:t xml:space="preserve">                           |</w:t>
      </w:r>
    </w:p>
    <w:p w:rsidR="00994D67" w:rsidRPr="00F025A7" w:rsidRDefault="00994D67" w:rsidP="00994D67">
      <w:pPr>
        <w:pStyle w:val="PacketDiagram"/>
      </w:pPr>
      <w:r w:rsidRPr="00F025A7">
        <w:t xml:space="preserve">           +          </w:t>
      </w:r>
      <w:r>
        <w:t xml:space="preserve">                                                                         +</w:t>
      </w:r>
    </w:p>
    <w:p w:rsidR="00994D67" w:rsidRPr="00F025A7" w:rsidRDefault="00994D67" w:rsidP="00994D67">
      <w:pPr>
        <w:pStyle w:val="PacketDiagram"/>
      </w:pPr>
      <w:r w:rsidRPr="00F025A7">
        <w:t xml:space="preserve">           .                                         .                                         .</w:t>
      </w:r>
    </w:p>
    <w:p w:rsidR="00994D67" w:rsidRPr="00F025A7" w:rsidRDefault="00994D67" w:rsidP="00994D67">
      <w:pPr>
        <w:pStyle w:val="PacketDiagram"/>
      </w:pPr>
      <w:r w:rsidRPr="00F025A7">
        <w:t xml:space="preserve">           .                                         .                                         .</w:t>
      </w:r>
    </w:p>
    <w:p w:rsidR="00994D67" w:rsidRPr="00F025A7" w:rsidRDefault="00994D67" w:rsidP="00994D67">
      <w:pPr>
        <w:pStyle w:val="PacketDiagram"/>
      </w:pPr>
      <w:r w:rsidRPr="00F025A7">
        <w:t xml:space="preserve">           .                                         .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t xml:space="preserve">        84</w:t>
      </w:r>
      <w:r w:rsidRPr="00F025A7">
        <w:t xml:space="preserve">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86 | </w:t>
      </w:r>
      <w:r>
        <w:t>Revision</w:t>
      </w:r>
      <w:r w:rsidRPr="00F025A7">
        <w:t xml:space="preserve">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                                         .                                         .</w:t>
      </w:r>
    </w:p>
    <w:p w:rsidR="00994D67" w:rsidRPr="00F025A7" w:rsidRDefault="00994D67" w:rsidP="00994D67">
      <w:pPr>
        <w:pStyle w:val="PacketDiagram"/>
      </w:pPr>
      <w:r w:rsidRPr="00F025A7">
        <w:t xml:space="preserve">           .                                         .                                         .</w:t>
      </w:r>
    </w:p>
    <w:p w:rsidR="00994D67" w:rsidRPr="00F025A7" w:rsidRDefault="00994D67" w:rsidP="00994D67">
      <w:pPr>
        <w:pStyle w:val="PacketDiagram"/>
      </w:pPr>
      <w:r w:rsidRPr="00F025A7">
        <w:t xml:space="preserve">           .                                         .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t xml:space="preserve">        96</w:t>
      </w:r>
      <w:r w:rsidRPr="00F025A7">
        <w:t xml:space="preserve"> |                                                                                   |</w:t>
      </w:r>
    </w:p>
    <w:p w:rsidR="00994D67" w:rsidRPr="00F025A7" w:rsidRDefault="00994D67" w:rsidP="00994D67">
      <w:pPr>
        <w:pStyle w:val="PacketDiagram"/>
      </w:pPr>
      <w:r w:rsidRPr="00F025A7">
        <w:t xml:space="preserve">           +-----------------------------------------+-----------------------------------------+</w:t>
      </w:r>
    </w:p>
    <w:p w:rsidR="00994D67" w:rsidRPr="00F025A7" w:rsidRDefault="00994D67" w:rsidP="00994D67">
      <w:pPr>
        <w:pStyle w:val="Heading2"/>
        <w:tabs>
          <w:tab w:val="clear" w:pos="576"/>
        </w:tabs>
        <w:rPr>
          <w:lang w:eastAsia="en-CA"/>
        </w:rPr>
      </w:pPr>
      <w:bookmarkStart w:id="34" w:name="_Toc317679342"/>
      <w:bookmarkStart w:id="35" w:name="_Toc317680544"/>
      <w:bookmarkStart w:id="36" w:name="_Toc393977046"/>
      <w:bookmarkStart w:id="37" w:name="_Toc450150188"/>
      <w:bookmarkStart w:id="38" w:name="_Toc454448411"/>
      <w:r w:rsidRPr="00F025A7">
        <w:rPr>
          <w:lang w:eastAsia="en-CA"/>
        </w:rPr>
        <w:t>Ping</w:t>
      </w:r>
      <w:bookmarkEnd w:id="34"/>
      <w:bookmarkEnd w:id="35"/>
      <w:bookmarkEnd w:id="36"/>
      <w:bookmarkEnd w:id="37"/>
      <w:bookmarkEnd w:id="38"/>
    </w:p>
    <w:p w:rsidR="00994D67" w:rsidRPr="00F025A7" w:rsidRDefault="00994D67" w:rsidP="00994D67">
      <w:pPr>
        <w:rPr>
          <w:lang w:eastAsia="en-CA"/>
        </w:rPr>
      </w:pPr>
      <w:r w:rsidRPr="00F025A7">
        <w:rPr>
          <w:lang w:eastAsia="en-CA"/>
        </w:rPr>
        <w:t>This message is sent from a client to a device.  It is used to check if a</w:t>
      </w:r>
      <w:r>
        <w:rPr>
          <w:lang w:eastAsia="en-CA"/>
        </w:rPr>
        <w:t xml:space="preserve"> </w:t>
      </w:r>
      <w:r w:rsidRPr="00F025A7">
        <w:rPr>
          <w:lang w:eastAsia="en-CA"/>
        </w:rPr>
        <w:t>device is active.</w:t>
      </w:r>
      <w:r>
        <w:rPr>
          <w:lang w:eastAsia="en-CA"/>
        </w:rPr>
        <w:t xml:space="preserve">  An Acknowledge message will be sent by the device in response.</w:t>
      </w:r>
    </w:p>
    <w:p w:rsidR="00994D67" w:rsidRPr="00F025A7" w:rsidRDefault="00994D67" w:rsidP="00994D67">
      <w:pPr>
        <w:rPr>
          <w:lang w:eastAsia="en-CA"/>
        </w:rPr>
      </w:pPr>
    </w:p>
    <w:p w:rsidR="00994D67" w:rsidRPr="00F025A7" w:rsidRDefault="00994D67" w:rsidP="00994D67">
      <w:pPr>
        <w:pStyle w:val="PacketDiagram"/>
      </w:pPr>
      <w:r w:rsidRPr="00F025A7">
        <w:t>Byte Offset</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0 | Magic Number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2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4 | Message ID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6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8 | Protocol Version = 0                    | Command = 2                             |</w:t>
      </w:r>
    </w:p>
    <w:p w:rsidR="00994D67" w:rsidRPr="00F025A7" w:rsidRDefault="00994D67" w:rsidP="00994D67">
      <w:pPr>
        <w:pStyle w:val="PacketDiagram"/>
      </w:pPr>
      <w:r w:rsidRPr="00F025A7">
        <w:t xml:space="preserve">           +-----------------------------------------+-----------------------------------------+</w:t>
      </w:r>
    </w:p>
    <w:p w:rsidR="00994D67" w:rsidRPr="00F025A7" w:rsidRDefault="00994D67" w:rsidP="0099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eastAsia="en-CA"/>
        </w:rPr>
      </w:pPr>
    </w:p>
    <w:p w:rsidR="00994D67" w:rsidRPr="00F025A7" w:rsidRDefault="00994D67" w:rsidP="00994D67">
      <w:pPr>
        <w:pStyle w:val="Heading2"/>
        <w:tabs>
          <w:tab w:val="clear" w:pos="576"/>
        </w:tabs>
        <w:rPr>
          <w:lang w:eastAsia="en-CA"/>
        </w:rPr>
      </w:pPr>
      <w:bookmarkStart w:id="39" w:name="_Toc393977047"/>
      <w:bookmarkStart w:id="40" w:name="_Toc450150189"/>
      <w:bookmarkStart w:id="41" w:name="_Toc454448412"/>
      <w:r>
        <w:rPr>
          <w:lang w:eastAsia="en-CA"/>
        </w:rPr>
        <w:t>Acknowledge</w:t>
      </w:r>
      <w:bookmarkEnd w:id="39"/>
      <w:bookmarkEnd w:id="40"/>
      <w:bookmarkEnd w:id="41"/>
    </w:p>
    <w:p w:rsidR="00994D67" w:rsidRPr="00F025A7" w:rsidRDefault="00994D67" w:rsidP="00994D67">
      <w:pPr>
        <w:rPr>
          <w:lang w:eastAsia="en-CA"/>
        </w:rPr>
      </w:pPr>
      <w:r w:rsidRPr="00F025A7">
        <w:rPr>
          <w:lang w:eastAsia="en-CA"/>
        </w:rPr>
        <w:t xml:space="preserve">This message is </w:t>
      </w:r>
      <w:r>
        <w:rPr>
          <w:lang w:eastAsia="en-CA"/>
        </w:rPr>
        <w:t xml:space="preserve">a generic ACK message that will be sent in response to all requests made by clients that do not require returning an additional data payload in the response.  The Message ID field should be sufficient to determine which message is being </w:t>
      </w:r>
      <w:proofErr w:type="spellStart"/>
      <w:r>
        <w:rPr>
          <w:lang w:eastAsia="en-CA"/>
        </w:rPr>
        <w:t>ACKed</w:t>
      </w:r>
      <w:proofErr w:type="spellEnd"/>
      <w:r>
        <w:rPr>
          <w:lang w:eastAsia="en-CA"/>
        </w:rPr>
        <w:t>.</w:t>
      </w:r>
    </w:p>
    <w:p w:rsidR="00994D67" w:rsidRPr="00F025A7" w:rsidRDefault="00994D67" w:rsidP="00994D67">
      <w:pPr>
        <w:rPr>
          <w:lang w:eastAsia="en-CA"/>
        </w:rPr>
      </w:pPr>
    </w:p>
    <w:p w:rsidR="00994D67" w:rsidRPr="00F025A7" w:rsidRDefault="00994D67" w:rsidP="00994D67">
      <w:pPr>
        <w:pStyle w:val="PacketDiagram"/>
      </w:pPr>
      <w:r w:rsidRPr="00F025A7">
        <w:t>Byte Offset</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0 | Magic Number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2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4 | Message ID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6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8 | Protocol Version = 0                    | Command = 3                             |</w:t>
      </w:r>
    </w:p>
    <w:p w:rsidR="00994D67" w:rsidRDefault="00994D67" w:rsidP="00994D67">
      <w:pPr>
        <w:pStyle w:val="PacketDiagram"/>
        <w:tabs>
          <w:tab w:val="clear" w:pos="9160"/>
          <w:tab w:val="clear" w:pos="10076"/>
          <w:tab w:val="clear" w:pos="10992"/>
          <w:tab w:val="clear" w:pos="11908"/>
          <w:tab w:val="clear" w:pos="12824"/>
          <w:tab w:val="clear" w:pos="13740"/>
          <w:tab w:val="clear" w:pos="14656"/>
          <w:tab w:val="right" w:pos="8646"/>
        </w:tabs>
      </w:pPr>
      <w:r w:rsidRPr="00F025A7">
        <w:t xml:space="preserve">           +-----------------------------------------+-----------------------------------------+</w:t>
      </w:r>
      <w:r>
        <w:tab/>
      </w:r>
    </w:p>
    <w:p w:rsidR="00994D67" w:rsidRPr="00F025A7" w:rsidRDefault="00994D67" w:rsidP="0099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eastAsia="en-CA"/>
        </w:rPr>
      </w:pPr>
    </w:p>
    <w:p w:rsidR="00994D67" w:rsidRPr="00F025A7" w:rsidRDefault="00994D67" w:rsidP="00994D67">
      <w:pPr>
        <w:pStyle w:val="Heading2"/>
        <w:tabs>
          <w:tab w:val="clear" w:pos="576"/>
        </w:tabs>
        <w:rPr>
          <w:lang w:eastAsia="en-CA"/>
        </w:rPr>
      </w:pPr>
      <w:bookmarkStart w:id="42" w:name="_Toc317679344"/>
      <w:bookmarkStart w:id="43" w:name="_Toc317680546"/>
      <w:bookmarkStart w:id="44" w:name="_Toc393977048"/>
      <w:bookmarkStart w:id="45" w:name="_Toc450150190"/>
      <w:bookmarkStart w:id="46" w:name="_Toc454448413"/>
      <w:r w:rsidRPr="00F025A7">
        <w:rPr>
          <w:lang w:eastAsia="en-CA"/>
        </w:rPr>
        <w:lastRenderedPageBreak/>
        <w:t>Request Extended Device Information</w:t>
      </w:r>
      <w:bookmarkEnd w:id="42"/>
      <w:bookmarkEnd w:id="43"/>
      <w:bookmarkEnd w:id="44"/>
      <w:bookmarkEnd w:id="45"/>
      <w:bookmarkEnd w:id="46"/>
    </w:p>
    <w:p w:rsidR="00994D67" w:rsidRPr="00F025A7" w:rsidRDefault="00994D67" w:rsidP="00994D67">
      <w:pPr>
        <w:rPr>
          <w:lang w:eastAsia="en-CA"/>
        </w:rPr>
      </w:pPr>
      <w:r w:rsidRPr="00F025A7">
        <w:rPr>
          <w:lang w:eastAsia="en-CA"/>
        </w:rPr>
        <w:t>Sent by a client to a device in order to obtain additional information about</w:t>
      </w:r>
      <w:r>
        <w:rPr>
          <w:lang w:eastAsia="en-CA"/>
        </w:rPr>
        <w:t xml:space="preserve"> </w:t>
      </w:r>
      <w:r w:rsidRPr="00F025A7">
        <w:rPr>
          <w:lang w:eastAsia="en-CA"/>
        </w:rPr>
        <w:t>the device that is not included in the Reply Device Information message from</w:t>
      </w:r>
      <w:r>
        <w:rPr>
          <w:lang w:eastAsia="en-CA"/>
        </w:rPr>
        <w:t xml:space="preserve"> </w:t>
      </w:r>
      <w:r w:rsidRPr="00F025A7">
        <w:rPr>
          <w:lang w:eastAsia="en-CA"/>
        </w:rPr>
        <w:t>protocol 0.</w:t>
      </w:r>
    </w:p>
    <w:p w:rsidR="00994D67" w:rsidRPr="00F025A7" w:rsidRDefault="00994D67" w:rsidP="00994D67">
      <w:pPr>
        <w:rPr>
          <w:lang w:eastAsia="en-CA"/>
        </w:rPr>
      </w:pPr>
    </w:p>
    <w:p w:rsidR="00994D67" w:rsidRPr="00F025A7" w:rsidRDefault="00994D67" w:rsidP="00994D67">
      <w:pPr>
        <w:pStyle w:val="PacketDiagram"/>
      </w:pPr>
      <w:r w:rsidRPr="00F025A7">
        <w:t>Byte Offset</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0 | Magic Number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2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4 | Message ID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6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w:t>
      </w:r>
      <w:r>
        <w:t xml:space="preserve">        8 | Protocol Version = 3</w:t>
      </w:r>
      <w:r w:rsidRPr="00F025A7">
        <w:t xml:space="preserve">                    | Command = 0                             |</w:t>
      </w:r>
    </w:p>
    <w:p w:rsidR="00994D67" w:rsidRPr="00F025A7" w:rsidRDefault="00994D67" w:rsidP="00994D67">
      <w:pPr>
        <w:pStyle w:val="PacketDiagram"/>
      </w:pPr>
      <w:r w:rsidRPr="00F025A7">
        <w:t xml:space="preserve">           +-----------------------------------------+-----------------------------------------+</w:t>
      </w:r>
    </w:p>
    <w:p w:rsidR="00994D67" w:rsidRPr="00F025A7" w:rsidRDefault="00994D67" w:rsidP="0099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eastAsia="en-CA"/>
        </w:rPr>
      </w:pPr>
    </w:p>
    <w:p w:rsidR="00994D67" w:rsidRPr="00F025A7" w:rsidRDefault="00994D67" w:rsidP="0099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eastAsia="en-CA"/>
        </w:rPr>
      </w:pPr>
    </w:p>
    <w:p w:rsidR="00994D67" w:rsidRPr="00F025A7" w:rsidRDefault="00994D67" w:rsidP="00994D67">
      <w:pPr>
        <w:pStyle w:val="Heading2"/>
        <w:tabs>
          <w:tab w:val="clear" w:pos="576"/>
        </w:tabs>
        <w:rPr>
          <w:lang w:eastAsia="en-CA"/>
        </w:rPr>
      </w:pPr>
      <w:bookmarkStart w:id="47" w:name="_Toc317679345"/>
      <w:bookmarkStart w:id="48" w:name="_Toc317680547"/>
      <w:bookmarkStart w:id="49" w:name="_Toc393977049"/>
      <w:bookmarkStart w:id="50" w:name="_Toc450150191"/>
      <w:bookmarkStart w:id="51" w:name="_Toc454448414"/>
      <w:r w:rsidRPr="00F025A7">
        <w:rPr>
          <w:lang w:eastAsia="en-CA"/>
        </w:rPr>
        <w:t>Reply Extended Device Information</w:t>
      </w:r>
      <w:bookmarkEnd w:id="47"/>
      <w:bookmarkEnd w:id="48"/>
      <w:bookmarkEnd w:id="49"/>
      <w:bookmarkEnd w:id="50"/>
      <w:bookmarkEnd w:id="51"/>
    </w:p>
    <w:p w:rsidR="00994D67" w:rsidRDefault="00994D67" w:rsidP="00994D67">
      <w:pPr>
        <w:rPr>
          <w:lang w:eastAsia="en-CA"/>
        </w:rPr>
      </w:pPr>
      <w:proofErr w:type="gramStart"/>
      <w:r w:rsidRPr="00F025A7">
        <w:rPr>
          <w:lang w:eastAsia="en-CA"/>
        </w:rPr>
        <w:t>Sent by a device to a client in response to a Request Extended Device</w:t>
      </w:r>
      <w:r>
        <w:rPr>
          <w:lang w:eastAsia="en-CA"/>
        </w:rPr>
        <w:t xml:space="preserve"> </w:t>
      </w:r>
      <w:r w:rsidRPr="00F025A7">
        <w:rPr>
          <w:lang w:eastAsia="en-CA"/>
        </w:rPr>
        <w:t>Information message.</w:t>
      </w:r>
      <w:proofErr w:type="gramEnd"/>
    </w:p>
    <w:p w:rsidR="00994D67" w:rsidRPr="00F025A7" w:rsidRDefault="00994D67" w:rsidP="00994D67">
      <w:pPr>
        <w:pStyle w:val="Heading3"/>
        <w:tabs>
          <w:tab w:val="clear" w:pos="720"/>
        </w:tabs>
        <w:rPr>
          <w:lang w:eastAsia="en-CA"/>
        </w:rPr>
      </w:pPr>
      <w:bookmarkStart w:id="52" w:name="_Toc317679346"/>
      <w:bookmarkStart w:id="53" w:name="_Toc317680548"/>
      <w:bookmarkStart w:id="54" w:name="_Toc393977050"/>
      <w:bookmarkStart w:id="55" w:name="_Toc450145793"/>
      <w:bookmarkStart w:id="56" w:name="_Toc450147833"/>
      <w:bookmarkStart w:id="57" w:name="_Toc450150192"/>
      <w:r>
        <w:rPr>
          <w:lang w:eastAsia="en-CA"/>
        </w:rPr>
        <w:t>Field Descriptions</w:t>
      </w:r>
      <w:bookmarkEnd w:id="52"/>
      <w:bookmarkEnd w:id="53"/>
      <w:bookmarkEnd w:id="54"/>
      <w:bookmarkEnd w:id="55"/>
      <w:bookmarkEnd w:id="56"/>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054"/>
      </w:tblGrid>
      <w:tr w:rsidR="00994D67" w:rsidTr="000E616C">
        <w:tc>
          <w:tcPr>
            <w:tcW w:w="2802" w:type="dxa"/>
          </w:tcPr>
          <w:p w:rsidR="00994D67" w:rsidRPr="00D1109D" w:rsidRDefault="00994D67" w:rsidP="000E616C">
            <w:pPr>
              <w:rPr>
                <w:lang w:eastAsia="en-CA"/>
              </w:rPr>
            </w:pPr>
            <w:r w:rsidRPr="00D1109D">
              <w:rPr>
                <w:lang w:eastAsia="en-CA"/>
              </w:rPr>
              <w:t>LEX/REX</w:t>
            </w:r>
          </w:p>
        </w:tc>
        <w:tc>
          <w:tcPr>
            <w:tcW w:w="6054" w:type="dxa"/>
          </w:tcPr>
          <w:p w:rsidR="00994D67" w:rsidRPr="00D1109D" w:rsidRDefault="00994D67" w:rsidP="000E616C">
            <w:pPr>
              <w:rPr>
                <w:lang w:eastAsia="en-CA"/>
              </w:rPr>
            </w:pPr>
            <w:r w:rsidRPr="00D1109D">
              <w:rPr>
                <w:lang w:eastAsia="en-CA"/>
              </w:rPr>
              <w:t>0=Device is a LEX, 1=Device is a REX</w:t>
            </w:r>
          </w:p>
        </w:tc>
      </w:tr>
      <w:tr w:rsidR="00994D67" w:rsidTr="000E616C">
        <w:tc>
          <w:tcPr>
            <w:tcW w:w="2802" w:type="dxa"/>
          </w:tcPr>
          <w:p w:rsidR="00994D67" w:rsidRDefault="00994D67" w:rsidP="000E616C">
            <w:pPr>
              <w:rPr>
                <w:lang w:eastAsia="en-CA"/>
              </w:rPr>
            </w:pPr>
            <w:r>
              <w:rPr>
                <w:lang w:eastAsia="en-CA"/>
              </w:rPr>
              <w:t>Paired With MAC Address</w:t>
            </w:r>
          </w:p>
        </w:tc>
        <w:tc>
          <w:tcPr>
            <w:tcW w:w="6054" w:type="dxa"/>
          </w:tcPr>
          <w:p w:rsidR="00994D67" w:rsidRDefault="00994D67" w:rsidP="000E616C">
            <w:pPr>
              <w:rPr>
                <w:lang w:eastAsia="en-CA"/>
              </w:rPr>
            </w:pPr>
            <w:r>
              <w:rPr>
                <w:lang w:eastAsia="en-CA"/>
              </w:rPr>
              <w:t>MAC address of a device that this device is paired with.  This field is optional and may be repeated up to 7 times.</w:t>
            </w:r>
          </w:p>
        </w:tc>
      </w:tr>
    </w:tbl>
    <w:p w:rsidR="00994D67" w:rsidRDefault="00994D67" w:rsidP="00994D67">
      <w:pPr>
        <w:rPr>
          <w:lang w:eastAsia="en-CA"/>
        </w:rPr>
      </w:pPr>
    </w:p>
    <w:p w:rsidR="00994D67" w:rsidRPr="00F025A7" w:rsidRDefault="00994D67" w:rsidP="00994D67">
      <w:pPr>
        <w:pStyle w:val="PacketDiagram"/>
      </w:pPr>
      <w:r w:rsidRPr="00F025A7">
        <w:t>Byte Offset</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0 | Magic Number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2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4 | Message ID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6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w:t>
      </w:r>
      <w:r>
        <w:t xml:space="preserve">       8 | Protocol Version = 3</w:t>
      </w:r>
      <w:r w:rsidRPr="00F025A7">
        <w:t xml:space="preserve">                    | Command = 1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10 | LEX/REX                                 | </w:t>
      </w:r>
      <w:r>
        <w:t>Paired With MAC Address</w:t>
      </w:r>
      <w:r w:rsidRPr="00F025A7">
        <w:t xml:space="preserve">                 |</w:t>
      </w:r>
    </w:p>
    <w:p w:rsidR="00994D67" w:rsidRDefault="00994D67" w:rsidP="00994D67">
      <w:pPr>
        <w:pStyle w:val="PacketDiagram"/>
      </w:pPr>
      <w:r>
        <w:t xml:space="preserve">   +--&gt;    +-----------------------------------------+                                         +</w:t>
      </w:r>
    </w:p>
    <w:p w:rsidR="00994D67" w:rsidRPr="00F025A7" w:rsidRDefault="00994D67" w:rsidP="00994D67">
      <w:pPr>
        <w:pStyle w:val="PacketDiagram"/>
      </w:pPr>
      <w:r w:rsidRPr="00F025A7">
        <w:t xml:space="preserve">   </w:t>
      </w:r>
      <w:r>
        <w:t>|</w:t>
      </w:r>
      <w:r w:rsidRPr="00F025A7">
        <w:t xml:space="preserve">    12 |</w:t>
      </w:r>
      <w:r>
        <w:t xml:space="preserve">  </w:t>
      </w:r>
      <w:r w:rsidRPr="00F025A7">
        <w:t xml:space="preserve">                                                         </w:t>
      </w:r>
      <w:r>
        <w:t xml:space="preserve">                        </w:t>
      </w:r>
      <w:r w:rsidRPr="00F025A7">
        <w:t>|</w:t>
      </w:r>
    </w:p>
    <w:p w:rsidR="00994D67" w:rsidRPr="00F025A7" w:rsidRDefault="00994D67" w:rsidP="00994D67">
      <w:pPr>
        <w:pStyle w:val="PacketDiagram"/>
      </w:pPr>
      <w:r w:rsidRPr="00F025A7">
        <w:t xml:space="preserve">   </w:t>
      </w:r>
      <w:r>
        <w:t>|</w:t>
      </w:r>
      <w:r w:rsidRPr="00F025A7">
        <w:t xml:space="preserve">       +                                                                                   +</w:t>
      </w:r>
    </w:p>
    <w:p w:rsidR="00994D67" w:rsidRPr="00F025A7" w:rsidRDefault="00994D67" w:rsidP="00994D67">
      <w:pPr>
        <w:pStyle w:val="PacketDiagram"/>
      </w:pPr>
      <w:r w:rsidRPr="00F025A7">
        <w:t xml:space="preserve">   </w:t>
      </w:r>
      <w:r>
        <w:t>|</w:t>
      </w:r>
      <w:r w:rsidRPr="00F025A7">
        <w:t xml:space="preserve">    14 |                                                                                   |</w:t>
      </w:r>
    </w:p>
    <w:p w:rsidR="00994D67" w:rsidRPr="00F025A7" w:rsidRDefault="00994D67" w:rsidP="00994D67">
      <w:pPr>
        <w:pStyle w:val="PacketDiagram"/>
      </w:pPr>
      <w:r w:rsidRPr="00F025A7">
        <w:t xml:space="preserve">   </w:t>
      </w:r>
      <w:r>
        <w:t>|</w:t>
      </w:r>
      <w:r w:rsidRPr="00F025A7">
        <w:t xml:space="preserve">       +                                         </w:t>
      </w:r>
      <w:r>
        <w:t>+</w:t>
      </w:r>
      <w:r w:rsidRPr="00F025A7">
        <w:t>-----------------------------------------+</w:t>
      </w:r>
    </w:p>
    <w:p w:rsidR="00994D67" w:rsidRPr="00F025A7" w:rsidRDefault="00994D67" w:rsidP="00994D67">
      <w:pPr>
        <w:pStyle w:val="PacketDiagram"/>
      </w:pPr>
      <w:r w:rsidRPr="00F025A7">
        <w:t xml:space="preserve">   </w:t>
      </w:r>
      <w:r>
        <w:t>|</w:t>
      </w:r>
      <w:r w:rsidRPr="00F025A7">
        <w:t xml:space="preserve">    16 |                                         </w:t>
      </w:r>
      <w:r>
        <w:t>|</w:t>
      </w:r>
    </w:p>
    <w:p w:rsidR="00994D67" w:rsidRDefault="00994D67" w:rsidP="00994D67">
      <w:pPr>
        <w:pStyle w:val="PacketDiagram"/>
      </w:pPr>
      <w:r w:rsidRPr="00F025A7">
        <w:t xml:space="preserve">   </w:t>
      </w:r>
      <w:r>
        <w:t>+--&gt;</w:t>
      </w:r>
      <w:r w:rsidRPr="00F025A7">
        <w:t xml:space="preserve">    +-----------------------------------------+</w:t>
      </w:r>
    </w:p>
    <w:p w:rsidR="00994D67" w:rsidRDefault="00994D67" w:rsidP="00994D67">
      <w:pPr>
        <w:pStyle w:val="PacketDiagram"/>
      </w:pPr>
      <w:r>
        <w:t xml:space="preserve">   |</w:t>
      </w:r>
    </w:p>
    <w:p w:rsidR="00994D67" w:rsidRPr="00CB00C1" w:rsidRDefault="00994D67" w:rsidP="00CB00C1">
      <w:pPr>
        <w:pStyle w:val="PacketDiagram"/>
      </w:pPr>
      <w:r>
        <w:t xml:space="preserve">   +--- Repeated 0 or 1 times for a REX or a LEX in point-to-point mode or 0 to 7 times for a LEX with virtual hub enabled</w:t>
      </w:r>
    </w:p>
    <w:p w:rsidR="00994D67" w:rsidRPr="00F025A7" w:rsidRDefault="00994D67" w:rsidP="00994D67">
      <w:pPr>
        <w:pStyle w:val="Heading2"/>
        <w:tabs>
          <w:tab w:val="clear" w:pos="576"/>
        </w:tabs>
        <w:rPr>
          <w:lang w:eastAsia="en-CA"/>
        </w:rPr>
      </w:pPr>
      <w:bookmarkStart w:id="58" w:name="_Toc317679347"/>
      <w:bookmarkStart w:id="59" w:name="_Toc317680549"/>
      <w:bookmarkStart w:id="60" w:name="_Toc393977051"/>
      <w:bookmarkStart w:id="61" w:name="_Toc450150193"/>
      <w:bookmarkStart w:id="62" w:name="_Toc454448415"/>
      <w:r w:rsidRPr="00F025A7">
        <w:rPr>
          <w:lang w:eastAsia="en-CA"/>
        </w:rPr>
        <w:t xml:space="preserve">Pair </w:t>
      </w:r>
      <w:proofErr w:type="gramStart"/>
      <w:r w:rsidRPr="00F025A7">
        <w:rPr>
          <w:lang w:eastAsia="en-CA"/>
        </w:rPr>
        <w:t>To</w:t>
      </w:r>
      <w:proofErr w:type="gramEnd"/>
      <w:r w:rsidRPr="00F025A7">
        <w:rPr>
          <w:lang w:eastAsia="en-CA"/>
        </w:rPr>
        <w:t xml:space="preserve"> Device</w:t>
      </w:r>
      <w:bookmarkEnd w:id="58"/>
      <w:bookmarkEnd w:id="59"/>
      <w:bookmarkEnd w:id="60"/>
      <w:bookmarkEnd w:id="61"/>
      <w:bookmarkEnd w:id="62"/>
    </w:p>
    <w:p w:rsidR="00994D67" w:rsidRDefault="00994D67" w:rsidP="00994D67">
      <w:proofErr w:type="gramStart"/>
      <w:r w:rsidRPr="005522F8">
        <w:t>Sent by a client to a device to instruct a device to try to pair with a different device specified in this message.</w:t>
      </w:r>
      <w:proofErr w:type="gramEnd"/>
      <w:r w:rsidRPr="005522F8">
        <w:t xml:space="preserve">  </w:t>
      </w:r>
      <w:r>
        <w:t>A client must send this message to a LEX and a REX</w:t>
      </w:r>
      <w:r w:rsidRPr="005522F8">
        <w:t xml:space="preserve"> to </w:t>
      </w:r>
      <w:r>
        <w:t>instruct</w:t>
      </w:r>
      <w:r w:rsidRPr="005522F8">
        <w:t xml:space="preserve"> them to pair together</w:t>
      </w:r>
      <w:r>
        <w:t>, but the order of the two messages does not matter</w:t>
      </w:r>
      <w:r w:rsidRPr="005522F8">
        <w:t>.</w:t>
      </w:r>
      <w:r>
        <w:t xml:space="preserve">  The device will respond with an Acknowledge message if it is able to pair with a new device or a Negative Acknowledge message otherwise.</w:t>
      </w:r>
      <w:r>
        <w:rPr>
          <w:lang w:eastAsia="en-CA"/>
        </w:rPr>
        <w:t xml:space="preserve">  The transmission of the Acknowledge message only indicates that an attempt will be made to establish a link between the devices, not that a link is already established.</w:t>
      </w:r>
    </w:p>
    <w:p w:rsidR="00994D67" w:rsidRPr="005522F8" w:rsidRDefault="00994D67" w:rsidP="00994D67">
      <w:pPr>
        <w:pStyle w:val="Heading3"/>
        <w:tabs>
          <w:tab w:val="clear" w:pos="720"/>
        </w:tabs>
        <w:rPr>
          <w:lang w:eastAsia="en-CA"/>
        </w:rPr>
      </w:pPr>
      <w:bookmarkStart w:id="63" w:name="_Toc317679348"/>
      <w:bookmarkStart w:id="64" w:name="_Toc317680550"/>
      <w:bookmarkStart w:id="65" w:name="_Toc393977052"/>
      <w:bookmarkStart w:id="66" w:name="_Toc450145795"/>
      <w:bookmarkStart w:id="67" w:name="_Toc450147835"/>
      <w:bookmarkStart w:id="68" w:name="_Toc450150194"/>
      <w:r>
        <w:rPr>
          <w:lang w:eastAsia="en-CA"/>
        </w:rPr>
        <w:lastRenderedPageBreak/>
        <w:t>Field Descriptions</w:t>
      </w:r>
      <w:bookmarkEnd w:id="63"/>
      <w:bookmarkEnd w:id="64"/>
      <w:bookmarkEnd w:id="65"/>
      <w:bookmarkEnd w:id="66"/>
      <w:bookmarkEnd w:id="67"/>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054"/>
      </w:tblGrid>
      <w:tr w:rsidR="00994D67" w:rsidTr="000E616C">
        <w:tc>
          <w:tcPr>
            <w:tcW w:w="2802" w:type="dxa"/>
          </w:tcPr>
          <w:p w:rsidR="00994D67" w:rsidRPr="00D1109D" w:rsidRDefault="00994D67" w:rsidP="000E616C">
            <w:pPr>
              <w:rPr>
                <w:lang w:eastAsia="en-CA"/>
              </w:rPr>
            </w:pPr>
            <w:r w:rsidRPr="00D1109D">
              <w:rPr>
                <w:lang w:eastAsia="en-CA"/>
              </w:rPr>
              <w:t>Pair To Device MAC Address</w:t>
            </w:r>
          </w:p>
        </w:tc>
        <w:tc>
          <w:tcPr>
            <w:tcW w:w="6054" w:type="dxa"/>
          </w:tcPr>
          <w:p w:rsidR="00994D67" w:rsidRPr="00D1109D" w:rsidRDefault="00994D67" w:rsidP="000E616C">
            <w:pPr>
              <w:rPr>
                <w:lang w:eastAsia="en-CA"/>
              </w:rPr>
            </w:pPr>
            <w:r w:rsidRPr="005522F8">
              <w:t>The MAC address</w:t>
            </w:r>
            <w:r w:rsidRPr="00D1109D">
              <w:rPr>
                <w:rFonts w:ascii="Courier New" w:hAnsi="Courier New" w:cs="Courier New"/>
                <w:color w:val="000000"/>
                <w:lang w:eastAsia="en-CA"/>
              </w:rPr>
              <w:t xml:space="preserve"> </w:t>
            </w:r>
            <w:r w:rsidRPr="005522F8">
              <w:t>that the client is telling the device to attempt to pair with.</w:t>
            </w:r>
          </w:p>
        </w:tc>
      </w:tr>
    </w:tbl>
    <w:p w:rsidR="00994D67" w:rsidRPr="00F025A7" w:rsidRDefault="00994D67" w:rsidP="00994D67">
      <w:pPr>
        <w:rPr>
          <w:lang w:eastAsia="en-CA"/>
        </w:rPr>
      </w:pPr>
    </w:p>
    <w:p w:rsidR="00994D67" w:rsidRPr="00F025A7" w:rsidRDefault="00994D67" w:rsidP="00994D67">
      <w:pPr>
        <w:pStyle w:val="PacketDiagram"/>
      </w:pPr>
      <w:r w:rsidRPr="00F025A7">
        <w:t>Byte Offset</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0 | Magic Number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2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4 | Message ID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6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w:t>
      </w:r>
      <w:r>
        <w:t xml:space="preserve">        8 | Protocol Version = 3 </w:t>
      </w:r>
      <w:r w:rsidRPr="00F025A7">
        <w:t xml:space="preserve">                   | Command = 2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10 | Pair </w:t>
      </w:r>
      <w:proofErr w:type="gramStart"/>
      <w:r w:rsidRPr="00F025A7">
        <w:t>To</w:t>
      </w:r>
      <w:proofErr w:type="gramEnd"/>
      <w:r w:rsidRPr="00F025A7">
        <w:t xml:space="preserve"> Device MAC Address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12 |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14 |                                                                                   |</w:t>
      </w:r>
    </w:p>
    <w:p w:rsidR="00994D67" w:rsidRPr="000136BF" w:rsidRDefault="00994D67" w:rsidP="00994D67">
      <w:pPr>
        <w:pStyle w:val="PacketDiagram"/>
      </w:pPr>
      <w:r w:rsidRPr="00F025A7">
        <w:t xml:space="preserve">           +-----------------------------------------+-----------------------------------------+</w:t>
      </w:r>
    </w:p>
    <w:p w:rsidR="00994D67" w:rsidRPr="00F025A7" w:rsidRDefault="00994D67" w:rsidP="00994D67">
      <w:pPr>
        <w:pStyle w:val="Heading2"/>
        <w:tabs>
          <w:tab w:val="clear" w:pos="576"/>
        </w:tabs>
        <w:rPr>
          <w:lang w:eastAsia="en-CA"/>
        </w:rPr>
      </w:pPr>
      <w:bookmarkStart w:id="69" w:name="_Toc317680551"/>
      <w:bookmarkStart w:id="70" w:name="_Toc393977053"/>
      <w:bookmarkStart w:id="71" w:name="_Toc450150195"/>
      <w:bookmarkStart w:id="72" w:name="_Toc454448416"/>
      <w:r>
        <w:rPr>
          <w:lang w:eastAsia="en-CA"/>
        </w:rPr>
        <w:t>Remove Device Pairing</w:t>
      </w:r>
      <w:bookmarkEnd w:id="69"/>
      <w:bookmarkEnd w:id="70"/>
      <w:bookmarkEnd w:id="71"/>
      <w:bookmarkEnd w:id="72"/>
    </w:p>
    <w:p w:rsidR="00994D67" w:rsidRDefault="00994D67" w:rsidP="00994D67">
      <w:r w:rsidRPr="005522F8">
        <w:t xml:space="preserve">Sent by a client to a device to instruct a device to </w:t>
      </w:r>
      <w:r>
        <w:t>discard any existing pairing it has.  This will effectively disconnect any USB devices that were downstream of the remote extender.  The client must send a Remove Device Pairing message to each of the devices in the pairing.  The device will send an Acknowledge message in response to a Remove Device Pairing message or a Negative Acknowledge if the device is already unpaired or paired to a different device than the one specified.</w:t>
      </w:r>
    </w:p>
    <w:p w:rsidR="00994D67" w:rsidRPr="005522F8" w:rsidRDefault="00994D67" w:rsidP="00994D67">
      <w:pPr>
        <w:pStyle w:val="Heading3"/>
        <w:tabs>
          <w:tab w:val="clear" w:pos="720"/>
        </w:tabs>
        <w:rPr>
          <w:lang w:eastAsia="en-CA"/>
        </w:rPr>
      </w:pPr>
      <w:bookmarkStart w:id="73" w:name="_Toc393977054"/>
      <w:bookmarkStart w:id="74" w:name="_Toc450145797"/>
      <w:bookmarkStart w:id="75" w:name="_Toc450147837"/>
      <w:bookmarkStart w:id="76" w:name="_Toc450150196"/>
      <w:r>
        <w:rPr>
          <w:lang w:eastAsia="en-CA"/>
        </w:rPr>
        <w:t>Field Descriptions</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054"/>
      </w:tblGrid>
      <w:tr w:rsidR="00994D67" w:rsidTr="000E616C">
        <w:tc>
          <w:tcPr>
            <w:tcW w:w="2802" w:type="dxa"/>
          </w:tcPr>
          <w:p w:rsidR="00994D67" w:rsidRPr="00D1109D" w:rsidRDefault="00994D67" w:rsidP="000E616C">
            <w:pPr>
              <w:rPr>
                <w:lang w:eastAsia="en-CA"/>
              </w:rPr>
            </w:pPr>
            <w:r w:rsidRPr="00D1109D">
              <w:rPr>
                <w:lang w:eastAsia="en-CA"/>
              </w:rPr>
              <w:t>Pair</w:t>
            </w:r>
            <w:r>
              <w:rPr>
                <w:lang w:eastAsia="en-CA"/>
              </w:rPr>
              <w:t>ed</w:t>
            </w:r>
            <w:r w:rsidRPr="00D1109D">
              <w:rPr>
                <w:lang w:eastAsia="en-CA"/>
              </w:rPr>
              <w:t xml:space="preserve"> MAC Address</w:t>
            </w:r>
          </w:p>
        </w:tc>
        <w:tc>
          <w:tcPr>
            <w:tcW w:w="6054" w:type="dxa"/>
          </w:tcPr>
          <w:p w:rsidR="00994D67" w:rsidRPr="00D1109D" w:rsidRDefault="00994D67" w:rsidP="000E616C">
            <w:pPr>
              <w:rPr>
                <w:lang w:eastAsia="en-CA"/>
              </w:rPr>
            </w:pPr>
            <w:r w:rsidRPr="005522F8">
              <w:t>The MAC address</w:t>
            </w:r>
            <w:r w:rsidRPr="00D1109D">
              <w:rPr>
                <w:rFonts w:ascii="Courier New" w:hAnsi="Courier New" w:cs="Courier New"/>
                <w:color w:val="000000"/>
                <w:lang w:eastAsia="en-CA"/>
              </w:rPr>
              <w:t xml:space="preserve"> </w:t>
            </w:r>
            <w:r w:rsidRPr="005522F8">
              <w:t xml:space="preserve">that the client is telling the device to </w:t>
            </w:r>
            <w:r>
              <w:t>disassociate from</w:t>
            </w:r>
            <w:r w:rsidRPr="005522F8">
              <w:t>.</w:t>
            </w:r>
          </w:p>
        </w:tc>
      </w:tr>
    </w:tbl>
    <w:p w:rsidR="00994D67" w:rsidRPr="00F025A7" w:rsidRDefault="00994D67" w:rsidP="00994D67">
      <w:pPr>
        <w:rPr>
          <w:lang w:eastAsia="en-CA"/>
        </w:rPr>
      </w:pPr>
    </w:p>
    <w:p w:rsidR="00994D67" w:rsidRPr="00F025A7" w:rsidRDefault="00994D67" w:rsidP="00994D67">
      <w:pPr>
        <w:pStyle w:val="PacketDiagram"/>
      </w:pPr>
      <w:r w:rsidRPr="00F025A7">
        <w:t>Byte Offset</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0 | Magic Number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2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4 | Message ID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6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w:t>
      </w:r>
      <w:r>
        <w:t xml:space="preserve">        8 | Protocol Version = 3</w:t>
      </w:r>
      <w:r w:rsidRPr="00F025A7">
        <w:t xml:space="preserve"> </w:t>
      </w:r>
      <w:r>
        <w:t xml:space="preserve">                   | Command = 3</w:t>
      </w:r>
      <w:r w:rsidRPr="00F025A7">
        <w:t xml:space="preserve">                             |</w:t>
      </w:r>
    </w:p>
    <w:p w:rsidR="00994D67" w:rsidRDefault="00994D67" w:rsidP="00994D67">
      <w:pPr>
        <w:pStyle w:val="PacketDiagram"/>
      </w:pPr>
      <w:r w:rsidRPr="00F025A7">
        <w:t xml:space="preserve">           +-----------------------------------------+-----------------------------------------</w:t>
      </w:r>
      <w:r>
        <w:t>+</w:t>
      </w:r>
    </w:p>
    <w:p w:rsidR="00994D67" w:rsidRPr="00F025A7" w:rsidRDefault="00994D67" w:rsidP="00994D67">
      <w:pPr>
        <w:pStyle w:val="PacketDiagram"/>
      </w:pPr>
      <w:r w:rsidRPr="00F025A7">
        <w:t xml:space="preserve">        10 | </w:t>
      </w:r>
      <w:r>
        <w:t>Paired</w:t>
      </w:r>
      <w:r w:rsidRPr="00F025A7">
        <w:t xml:space="preserve"> MAC Address</w:t>
      </w:r>
      <w:r>
        <w:t xml:space="preserve"> </w:t>
      </w:r>
      <w:r w:rsidRPr="00F025A7">
        <w:t xml:space="preserve">                                        </w:t>
      </w:r>
      <w:r>
        <w:t xml:space="preserve">       </w:t>
      </w:r>
      <w:r w:rsidRPr="00F025A7">
        <w:t xml:space="preserve">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12 |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14 |                                                </w:t>
      </w:r>
      <w:r>
        <w:t xml:space="preserve"> </w:t>
      </w:r>
      <w:r w:rsidRPr="00F025A7">
        <w:t xml:space="preserve">                                   |</w:t>
      </w:r>
    </w:p>
    <w:p w:rsidR="00994D67" w:rsidRPr="00F025A7" w:rsidRDefault="00994D67" w:rsidP="00994D67">
      <w:pPr>
        <w:pStyle w:val="PacketDiagram"/>
      </w:pPr>
      <w:r w:rsidRPr="00F025A7">
        <w:t xml:space="preserve">           +-----------------------------------------+-----------------------------------------+</w:t>
      </w:r>
    </w:p>
    <w:p w:rsidR="00994D67" w:rsidRPr="00F025A7" w:rsidRDefault="00994D67" w:rsidP="00994D67">
      <w:pPr>
        <w:pStyle w:val="Heading2"/>
        <w:tabs>
          <w:tab w:val="clear" w:pos="576"/>
        </w:tabs>
        <w:rPr>
          <w:lang w:eastAsia="en-CA"/>
        </w:rPr>
      </w:pPr>
      <w:bookmarkStart w:id="77" w:name="_Toc317679350"/>
      <w:bookmarkStart w:id="78" w:name="_Toc317680552"/>
      <w:bookmarkStart w:id="79" w:name="_Toc393977055"/>
      <w:bookmarkStart w:id="80" w:name="_Toc450150197"/>
      <w:bookmarkStart w:id="81" w:name="_Toc454448417"/>
      <w:r w:rsidRPr="00F025A7">
        <w:rPr>
          <w:lang w:eastAsia="en-CA"/>
        </w:rPr>
        <w:t>Request Device Topology</w:t>
      </w:r>
      <w:bookmarkEnd w:id="77"/>
      <w:bookmarkEnd w:id="78"/>
      <w:bookmarkEnd w:id="79"/>
      <w:bookmarkEnd w:id="80"/>
      <w:bookmarkEnd w:id="81"/>
    </w:p>
    <w:p w:rsidR="00994D67" w:rsidRPr="00F025A7" w:rsidRDefault="00994D67" w:rsidP="00994D67">
      <w:pPr>
        <w:rPr>
          <w:lang w:eastAsia="en-CA"/>
        </w:rPr>
      </w:pPr>
      <w:proofErr w:type="gramStart"/>
      <w:r w:rsidRPr="00F025A7">
        <w:rPr>
          <w:lang w:eastAsia="en-CA"/>
        </w:rPr>
        <w:t>Sent by a client to a LEX device in order to obtain the set of USB devices in</w:t>
      </w:r>
      <w:r>
        <w:rPr>
          <w:lang w:eastAsia="en-CA"/>
        </w:rPr>
        <w:t xml:space="preserve"> </w:t>
      </w:r>
      <w:r w:rsidRPr="00F025A7">
        <w:rPr>
          <w:lang w:eastAsia="en-CA"/>
        </w:rPr>
        <w:t>the system.</w:t>
      </w:r>
      <w:proofErr w:type="gramEnd"/>
      <w:r w:rsidRPr="00F025A7">
        <w:rPr>
          <w:lang w:eastAsia="en-CA"/>
        </w:rPr>
        <w:t xml:space="preserve">  A REX device will </w:t>
      </w:r>
      <w:r>
        <w:rPr>
          <w:lang w:eastAsia="en-CA"/>
        </w:rPr>
        <w:t xml:space="preserve">send a Negative Acknowledge message in response </w:t>
      </w:r>
      <w:r w:rsidRPr="00F025A7">
        <w:rPr>
          <w:lang w:eastAsia="en-CA"/>
        </w:rPr>
        <w:t>to this message.</w:t>
      </w:r>
    </w:p>
    <w:p w:rsidR="00994D67" w:rsidRPr="00F025A7" w:rsidRDefault="00994D67" w:rsidP="0099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eastAsia="en-CA"/>
        </w:rPr>
      </w:pPr>
    </w:p>
    <w:p w:rsidR="00994D67" w:rsidRPr="00F025A7" w:rsidRDefault="00994D67" w:rsidP="00994D67">
      <w:pPr>
        <w:pStyle w:val="PacketDiagram"/>
      </w:pPr>
      <w:r w:rsidRPr="00F025A7">
        <w:t>Byte Offset</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0 | Magic Number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lastRenderedPageBreak/>
        <w:t xml:space="preserve">         2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4 | Message ID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6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w:t>
      </w:r>
      <w:r>
        <w:t xml:space="preserve">        8 | Protocol Version = 3</w:t>
      </w:r>
      <w:r w:rsidRPr="00F025A7">
        <w:t xml:space="preserve"> </w:t>
      </w:r>
      <w:r>
        <w:t xml:space="preserve">                   | Command = 4</w:t>
      </w:r>
      <w:r w:rsidRPr="00F025A7">
        <w:t xml:space="preserve">                             |</w:t>
      </w:r>
    </w:p>
    <w:p w:rsidR="00994D67" w:rsidRPr="00CB00C1" w:rsidRDefault="00994D67" w:rsidP="00CB00C1">
      <w:pPr>
        <w:pStyle w:val="PacketDiagram"/>
      </w:pPr>
      <w:r w:rsidRPr="00F025A7">
        <w:t xml:space="preserve">           +-----------------------------------------+-----------------------------------------+</w:t>
      </w:r>
    </w:p>
    <w:p w:rsidR="00994D67" w:rsidRPr="00F025A7" w:rsidRDefault="00994D67" w:rsidP="00994D67">
      <w:pPr>
        <w:pStyle w:val="Heading2"/>
        <w:tabs>
          <w:tab w:val="clear" w:pos="576"/>
        </w:tabs>
        <w:rPr>
          <w:lang w:eastAsia="en-CA"/>
        </w:rPr>
      </w:pPr>
      <w:bookmarkStart w:id="82" w:name="_Toc317679351"/>
      <w:bookmarkStart w:id="83" w:name="_Toc317680553"/>
      <w:bookmarkStart w:id="84" w:name="_Toc393977056"/>
      <w:bookmarkStart w:id="85" w:name="_Toc450150198"/>
      <w:bookmarkStart w:id="86" w:name="_Toc454448418"/>
      <w:r w:rsidRPr="00F025A7">
        <w:rPr>
          <w:lang w:eastAsia="en-CA"/>
        </w:rPr>
        <w:t>Reply Device Topology</w:t>
      </w:r>
      <w:bookmarkEnd w:id="82"/>
      <w:bookmarkEnd w:id="83"/>
      <w:bookmarkEnd w:id="84"/>
      <w:bookmarkEnd w:id="85"/>
      <w:bookmarkEnd w:id="86"/>
    </w:p>
    <w:p w:rsidR="00994D67" w:rsidRDefault="00994D67" w:rsidP="00994D67">
      <w:pPr>
        <w:rPr>
          <w:lang w:eastAsia="en-CA"/>
        </w:rPr>
      </w:pPr>
      <w:proofErr w:type="gramStart"/>
      <w:r w:rsidRPr="00F025A7">
        <w:rPr>
          <w:lang w:eastAsia="en-CA"/>
        </w:rPr>
        <w:t>Sent by a LEX device in response to a Request Device Topology message.</w:t>
      </w:r>
      <w:proofErr w:type="gramEnd"/>
      <w:r w:rsidRPr="00F025A7">
        <w:rPr>
          <w:lang w:eastAsia="en-CA"/>
        </w:rPr>
        <w:t xml:space="preserve">  This</w:t>
      </w:r>
      <w:r>
        <w:rPr>
          <w:lang w:eastAsia="en-CA"/>
        </w:rPr>
        <w:t xml:space="preserve"> </w:t>
      </w:r>
      <w:r w:rsidRPr="00F025A7">
        <w:rPr>
          <w:lang w:eastAsia="en-CA"/>
        </w:rPr>
        <w:t>message is of variable length depending on the number of devices that are in</w:t>
      </w:r>
      <w:r>
        <w:rPr>
          <w:lang w:eastAsia="en-CA"/>
        </w:rPr>
        <w:t xml:space="preserve"> </w:t>
      </w:r>
      <w:r w:rsidRPr="00F025A7">
        <w:rPr>
          <w:lang w:eastAsia="en-CA"/>
        </w:rPr>
        <w:t>the system.  The combination of the information is enough for a client to build</w:t>
      </w:r>
      <w:r>
        <w:rPr>
          <w:lang w:eastAsia="en-CA"/>
        </w:rPr>
        <w:t xml:space="preserve"> </w:t>
      </w:r>
      <w:r w:rsidRPr="00F025A7">
        <w:rPr>
          <w:lang w:eastAsia="en-CA"/>
        </w:rPr>
        <w:t>and display a device tree.</w:t>
      </w:r>
    </w:p>
    <w:p w:rsidR="00994D67" w:rsidRPr="00F025A7" w:rsidRDefault="00994D67" w:rsidP="00994D67">
      <w:pPr>
        <w:pStyle w:val="Heading3"/>
        <w:tabs>
          <w:tab w:val="clear" w:pos="720"/>
        </w:tabs>
        <w:rPr>
          <w:lang w:eastAsia="en-CA"/>
        </w:rPr>
      </w:pPr>
      <w:bookmarkStart w:id="87" w:name="_Toc317679352"/>
      <w:bookmarkStart w:id="88" w:name="_Toc317680554"/>
      <w:bookmarkStart w:id="89" w:name="_Toc393977057"/>
      <w:bookmarkStart w:id="90" w:name="_Toc450145800"/>
      <w:bookmarkStart w:id="91" w:name="_Toc450147840"/>
      <w:bookmarkStart w:id="92" w:name="_Toc450150199"/>
      <w:r>
        <w:rPr>
          <w:lang w:eastAsia="en-CA"/>
        </w:rPr>
        <w:t>Field Descriptions</w:t>
      </w:r>
      <w:bookmarkEnd w:id="87"/>
      <w:bookmarkEnd w:id="88"/>
      <w:bookmarkEnd w:id="89"/>
      <w:bookmarkEnd w:id="90"/>
      <w:bookmarkEnd w:id="91"/>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054"/>
      </w:tblGrid>
      <w:tr w:rsidR="00994D67" w:rsidTr="000E616C">
        <w:tc>
          <w:tcPr>
            <w:tcW w:w="2802" w:type="dxa"/>
          </w:tcPr>
          <w:p w:rsidR="00994D67" w:rsidRPr="00D1109D" w:rsidRDefault="00994D67" w:rsidP="000E616C">
            <w:pPr>
              <w:rPr>
                <w:lang w:eastAsia="en-CA"/>
              </w:rPr>
            </w:pPr>
            <w:r w:rsidRPr="00D1109D">
              <w:rPr>
                <w:lang w:eastAsia="en-CA"/>
              </w:rPr>
              <w:t>USB Address</w:t>
            </w:r>
          </w:p>
        </w:tc>
        <w:tc>
          <w:tcPr>
            <w:tcW w:w="6054" w:type="dxa"/>
          </w:tcPr>
          <w:p w:rsidR="00994D67" w:rsidRPr="00D1109D" w:rsidRDefault="00994D67" w:rsidP="000E616C">
            <w:pPr>
              <w:rPr>
                <w:lang w:eastAsia="en-CA"/>
              </w:rPr>
            </w:pPr>
            <w:r w:rsidRPr="00D1109D">
              <w:rPr>
                <w:lang w:eastAsia="en-CA"/>
              </w:rPr>
              <w:t>An integer from 0 to 127.</w:t>
            </w:r>
          </w:p>
        </w:tc>
      </w:tr>
      <w:tr w:rsidR="00994D67" w:rsidTr="000E616C">
        <w:tc>
          <w:tcPr>
            <w:tcW w:w="2802" w:type="dxa"/>
          </w:tcPr>
          <w:p w:rsidR="00994D67" w:rsidRPr="00D1109D" w:rsidRDefault="00994D67" w:rsidP="000E616C">
            <w:pPr>
              <w:rPr>
                <w:lang w:eastAsia="en-CA"/>
              </w:rPr>
            </w:pPr>
            <w:r w:rsidRPr="00D1109D">
              <w:rPr>
                <w:lang w:eastAsia="en-CA"/>
              </w:rPr>
              <w:t>USB Address Of Parent</w:t>
            </w:r>
          </w:p>
        </w:tc>
        <w:tc>
          <w:tcPr>
            <w:tcW w:w="6054" w:type="dxa"/>
          </w:tcPr>
          <w:p w:rsidR="00994D67" w:rsidRPr="00D1109D" w:rsidRDefault="00994D67" w:rsidP="000E616C">
            <w:pPr>
              <w:rPr>
                <w:lang w:eastAsia="en-CA"/>
              </w:rPr>
            </w:pPr>
            <w:r w:rsidRPr="00D1109D">
              <w:rPr>
                <w:lang w:eastAsia="en-CA"/>
              </w:rPr>
              <w:t>An integer from 1 to 127.  If a USB Address is seen which is not listed as the USB Address Of Parent for any of the devices, then that device is the root of the device topology.</w:t>
            </w:r>
          </w:p>
        </w:tc>
      </w:tr>
      <w:tr w:rsidR="00994D67" w:rsidTr="000E616C">
        <w:tc>
          <w:tcPr>
            <w:tcW w:w="2802" w:type="dxa"/>
          </w:tcPr>
          <w:p w:rsidR="00994D67" w:rsidRPr="00D1109D" w:rsidRDefault="00994D67" w:rsidP="000E616C">
            <w:pPr>
              <w:rPr>
                <w:lang w:eastAsia="en-CA"/>
              </w:rPr>
            </w:pPr>
            <w:r w:rsidRPr="00D1109D">
              <w:rPr>
                <w:lang w:eastAsia="en-CA"/>
              </w:rPr>
              <w:t>Port On Parent</w:t>
            </w:r>
          </w:p>
        </w:tc>
        <w:tc>
          <w:tcPr>
            <w:tcW w:w="6054" w:type="dxa"/>
          </w:tcPr>
          <w:p w:rsidR="00994D67" w:rsidRPr="00D1109D" w:rsidRDefault="00994D67" w:rsidP="000E616C">
            <w:pPr>
              <w:rPr>
                <w:lang w:eastAsia="en-CA"/>
              </w:rPr>
            </w:pPr>
            <w:r w:rsidRPr="00D1109D">
              <w:rPr>
                <w:lang w:eastAsia="en-CA"/>
              </w:rPr>
              <w:t>An integer from 1 to 127.  0 is not a valid number for a port on a hub, so this field will only be 0 if there is no USB device upstream before the host.</w:t>
            </w:r>
          </w:p>
          <w:p w:rsidR="00994D67" w:rsidRPr="00D1109D" w:rsidRDefault="00994D67" w:rsidP="000E616C">
            <w:pPr>
              <w:rPr>
                <w:lang w:eastAsia="en-CA"/>
              </w:rPr>
            </w:pPr>
          </w:p>
        </w:tc>
      </w:tr>
      <w:tr w:rsidR="00994D67" w:rsidTr="000E616C">
        <w:tc>
          <w:tcPr>
            <w:tcW w:w="2802" w:type="dxa"/>
          </w:tcPr>
          <w:p w:rsidR="00994D67" w:rsidRPr="00D1109D" w:rsidRDefault="00994D67" w:rsidP="000E616C">
            <w:pPr>
              <w:rPr>
                <w:lang w:eastAsia="en-CA"/>
              </w:rPr>
            </w:pPr>
            <w:r w:rsidRPr="00D1109D">
              <w:rPr>
                <w:lang w:eastAsia="en-CA"/>
              </w:rPr>
              <w:t>Is Device A Hub</w:t>
            </w:r>
          </w:p>
        </w:tc>
        <w:tc>
          <w:tcPr>
            <w:tcW w:w="6054" w:type="dxa"/>
          </w:tcPr>
          <w:p w:rsidR="00994D67" w:rsidRPr="00D1109D" w:rsidRDefault="00994D67" w:rsidP="000E616C">
            <w:pPr>
              <w:rPr>
                <w:lang w:eastAsia="en-CA"/>
              </w:rPr>
            </w:pPr>
            <w:r w:rsidRPr="00D1109D">
              <w:rPr>
                <w:lang w:eastAsia="en-CA"/>
              </w:rPr>
              <w:t>0=FALSE, 1=TRUE</w:t>
            </w:r>
          </w:p>
        </w:tc>
      </w:tr>
      <w:tr w:rsidR="00994D67" w:rsidTr="000E616C">
        <w:tc>
          <w:tcPr>
            <w:tcW w:w="2802" w:type="dxa"/>
          </w:tcPr>
          <w:p w:rsidR="00994D67" w:rsidRPr="00D1109D" w:rsidRDefault="00994D67" w:rsidP="000E616C">
            <w:pPr>
              <w:rPr>
                <w:lang w:eastAsia="en-CA"/>
              </w:rPr>
            </w:pPr>
            <w:r>
              <w:rPr>
                <w:lang w:eastAsia="en-CA"/>
              </w:rPr>
              <w:t>USB Vendor Id</w:t>
            </w:r>
          </w:p>
        </w:tc>
        <w:tc>
          <w:tcPr>
            <w:tcW w:w="6054" w:type="dxa"/>
          </w:tcPr>
          <w:p w:rsidR="00994D67" w:rsidRPr="00D1109D" w:rsidRDefault="00994D67" w:rsidP="000E616C">
            <w:pPr>
              <w:rPr>
                <w:lang w:eastAsia="en-CA"/>
              </w:rPr>
            </w:pPr>
            <w:r>
              <w:rPr>
                <w:lang w:eastAsia="en-CA"/>
              </w:rPr>
              <w:t>The USB vendor id from the device descriptor.</w:t>
            </w:r>
          </w:p>
        </w:tc>
      </w:tr>
      <w:tr w:rsidR="00994D67" w:rsidTr="000E616C">
        <w:tc>
          <w:tcPr>
            <w:tcW w:w="2802" w:type="dxa"/>
          </w:tcPr>
          <w:p w:rsidR="00994D67" w:rsidRDefault="00994D67" w:rsidP="000E616C">
            <w:pPr>
              <w:rPr>
                <w:lang w:eastAsia="en-CA"/>
              </w:rPr>
            </w:pPr>
            <w:r>
              <w:rPr>
                <w:lang w:eastAsia="en-CA"/>
              </w:rPr>
              <w:t>USB Product Id</w:t>
            </w:r>
          </w:p>
        </w:tc>
        <w:tc>
          <w:tcPr>
            <w:tcW w:w="6054" w:type="dxa"/>
          </w:tcPr>
          <w:p w:rsidR="00994D67" w:rsidRDefault="00994D67" w:rsidP="000E616C">
            <w:pPr>
              <w:rPr>
                <w:lang w:eastAsia="en-CA"/>
              </w:rPr>
            </w:pPr>
            <w:r>
              <w:rPr>
                <w:lang w:eastAsia="en-CA"/>
              </w:rPr>
              <w:t>The USB product id from the device descriptor.</w:t>
            </w:r>
          </w:p>
        </w:tc>
      </w:tr>
    </w:tbl>
    <w:p w:rsidR="00994D67" w:rsidRPr="00F025A7" w:rsidRDefault="00994D67" w:rsidP="00994D67">
      <w:pPr>
        <w:rPr>
          <w:lang w:eastAsia="en-CA"/>
        </w:rPr>
      </w:pPr>
    </w:p>
    <w:p w:rsidR="00994D67" w:rsidRPr="00F025A7" w:rsidRDefault="00994D67" w:rsidP="00994D67">
      <w:pPr>
        <w:pStyle w:val="PacketDiagram"/>
      </w:pPr>
      <w:r w:rsidRPr="00F025A7">
        <w:t>Byte Offset</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0 | Magic Number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2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4 | Message ID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6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w:t>
      </w:r>
      <w:r>
        <w:t xml:space="preserve">        8 | Protocol Version = 3</w:t>
      </w:r>
      <w:r w:rsidRPr="00F025A7">
        <w:t xml:space="preserve"> </w:t>
      </w:r>
      <w:r>
        <w:t xml:space="preserve">                   | Command = 5</w:t>
      </w:r>
      <w:r w:rsidRPr="00F025A7">
        <w:t xml:space="preserve">                             |</w:t>
      </w:r>
    </w:p>
    <w:p w:rsidR="00994D67" w:rsidRPr="00F025A7" w:rsidRDefault="00994D67" w:rsidP="00994D67">
      <w:pPr>
        <w:pStyle w:val="PacketDiagram"/>
      </w:pPr>
      <w:r>
        <w:t xml:space="preserve">   +--&gt;</w:t>
      </w:r>
      <w:r w:rsidRPr="00F025A7">
        <w:t xml:space="preserve">    +-----------------------------------------+-----------------------------------------+</w:t>
      </w:r>
    </w:p>
    <w:p w:rsidR="00994D67" w:rsidRPr="00F025A7" w:rsidRDefault="00994D67" w:rsidP="00994D67">
      <w:pPr>
        <w:pStyle w:val="PacketDiagram"/>
      </w:pPr>
      <w:r w:rsidRPr="00F025A7">
        <w:t xml:space="preserve">   </w:t>
      </w:r>
      <w:r>
        <w:t>|</w:t>
      </w:r>
      <w:r w:rsidRPr="00F025A7">
        <w:t xml:space="preserve">    10 | USB Address                             | USB Address </w:t>
      </w:r>
      <w:proofErr w:type="gramStart"/>
      <w:r w:rsidRPr="00F025A7">
        <w:t>Of</w:t>
      </w:r>
      <w:proofErr w:type="gramEnd"/>
      <w:r w:rsidRPr="00F025A7">
        <w:t xml:space="preserve"> Parent                   |</w:t>
      </w:r>
    </w:p>
    <w:p w:rsidR="00994D67" w:rsidRPr="00F025A7" w:rsidRDefault="00994D67" w:rsidP="00994D67">
      <w:pPr>
        <w:pStyle w:val="PacketDiagram"/>
      </w:pPr>
      <w:r w:rsidRPr="00F025A7">
        <w:t xml:space="preserve">   </w:t>
      </w:r>
      <w:r>
        <w:t>|</w:t>
      </w:r>
      <w:r w:rsidRPr="00F025A7">
        <w:t xml:space="preserve">       +-----------------------------------------+-----------------------------------------+</w:t>
      </w:r>
    </w:p>
    <w:p w:rsidR="00994D67" w:rsidRPr="00F025A7" w:rsidRDefault="00994D67" w:rsidP="00994D67">
      <w:pPr>
        <w:pStyle w:val="PacketDiagram"/>
      </w:pPr>
      <w:r w:rsidRPr="00F025A7">
        <w:t xml:space="preserve">   </w:t>
      </w:r>
      <w:r>
        <w:t>|</w:t>
      </w:r>
      <w:r w:rsidRPr="00F025A7">
        <w:t xml:space="preserve">    12 | Port </w:t>
      </w:r>
      <w:proofErr w:type="gramStart"/>
      <w:r w:rsidRPr="00F025A7">
        <w:t>On</w:t>
      </w:r>
      <w:proofErr w:type="gramEnd"/>
      <w:r w:rsidRPr="00F025A7">
        <w:t xml:space="preserve"> Parent                          | Is Device A Hub                         |</w:t>
      </w:r>
    </w:p>
    <w:p w:rsidR="00994D67" w:rsidRDefault="00994D67" w:rsidP="00994D67">
      <w:pPr>
        <w:pStyle w:val="PacketDiagram"/>
      </w:pPr>
      <w:r>
        <w:t xml:space="preserve">   |   </w:t>
      </w:r>
      <w:r w:rsidRPr="00F025A7">
        <w:t xml:space="preserve">    +-----------------------------------------+-----------------------------------------+</w:t>
      </w:r>
    </w:p>
    <w:p w:rsidR="00994D67" w:rsidRDefault="00994D67" w:rsidP="00994D67">
      <w:pPr>
        <w:pStyle w:val="PacketDiagram"/>
      </w:pPr>
      <w:r>
        <w:t xml:space="preserve">   |       | USB Vendor Id                                                                     |</w:t>
      </w:r>
    </w:p>
    <w:p w:rsidR="00994D67" w:rsidRDefault="00994D67" w:rsidP="00994D67">
      <w:pPr>
        <w:pStyle w:val="PacketDiagram"/>
      </w:pPr>
      <w:r>
        <w:t xml:space="preserve">   |       +-----------------------------------------------------------------------------------+</w:t>
      </w:r>
    </w:p>
    <w:p w:rsidR="00994D67" w:rsidRDefault="00994D67" w:rsidP="00994D67">
      <w:pPr>
        <w:pStyle w:val="PacketDiagram"/>
      </w:pPr>
      <w:r>
        <w:t xml:space="preserve">   |       | USB Product Id                                                                    |</w:t>
      </w:r>
    </w:p>
    <w:p w:rsidR="00994D67" w:rsidRDefault="00994D67" w:rsidP="00994D67">
      <w:pPr>
        <w:pStyle w:val="PacketDiagram"/>
      </w:pPr>
      <w:r>
        <w:t xml:space="preserve">   +--&gt;    +-----------------------------------------------------------------------------------+</w:t>
      </w:r>
    </w:p>
    <w:p w:rsidR="00994D67" w:rsidRDefault="00994D67" w:rsidP="00994D67">
      <w:pPr>
        <w:pStyle w:val="PacketDiagram"/>
      </w:pPr>
      <w:r>
        <w:t xml:space="preserve">   | </w:t>
      </w:r>
    </w:p>
    <w:p w:rsidR="00994D67" w:rsidRDefault="00994D67" w:rsidP="00994D67">
      <w:pPr>
        <w:pStyle w:val="PacketDiagram"/>
      </w:pPr>
      <w:r w:rsidRPr="00F025A7">
        <w:t xml:space="preserve">   </w:t>
      </w:r>
      <w:r>
        <w:t xml:space="preserve">+--- </w:t>
      </w:r>
      <w:r w:rsidRPr="00F025A7">
        <w:t>Repeated 0 to MAX_USB_</w:t>
      </w:r>
      <w:proofErr w:type="gramStart"/>
      <w:r w:rsidRPr="00F025A7">
        <w:t>DEVICES(</w:t>
      </w:r>
      <w:proofErr w:type="gramEnd"/>
      <w:r w:rsidRPr="00F025A7">
        <w:t>=</w:t>
      </w:r>
      <w:r>
        <w:t xml:space="preserve"> </w:t>
      </w:r>
      <w:r w:rsidRPr="00F025A7">
        <w:t>32) times</w:t>
      </w:r>
    </w:p>
    <w:p w:rsidR="00994D67" w:rsidRDefault="00994D67" w:rsidP="00994D67">
      <w:pPr>
        <w:pStyle w:val="Heading2"/>
        <w:tabs>
          <w:tab w:val="clear" w:pos="576"/>
        </w:tabs>
        <w:rPr>
          <w:lang w:eastAsia="en-CA"/>
        </w:rPr>
      </w:pPr>
      <w:bookmarkStart w:id="93" w:name="_Toc393977058"/>
      <w:bookmarkStart w:id="94" w:name="_Toc450150200"/>
      <w:bookmarkStart w:id="95" w:name="_Toc454448419"/>
      <w:r>
        <w:rPr>
          <w:lang w:eastAsia="en-CA"/>
        </w:rPr>
        <w:t>Use DHCP</w:t>
      </w:r>
      <w:bookmarkEnd w:id="93"/>
      <w:bookmarkEnd w:id="94"/>
      <w:bookmarkEnd w:id="95"/>
    </w:p>
    <w:p w:rsidR="00CB00C1" w:rsidRDefault="00994D67" w:rsidP="00994D67">
      <w:pPr>
        <w:rPr>
          <w:lang w:eastAsia="en-CA"/>
        </w:rPr>
      </w:pPr>
      <w:proofErr w:type="gramStart"/>
      <w:r>
        <w:rPr>
          <w:lang w:eastAsia="en-CA"/>
        </w:rPr>
        <w:t>Sent by a client to a device to tell a device that it should use DHCP to obtain an IP.</w:t>
      </w:r>
      <w:proofErr w:type="gramEnd"/>
      <w:r>
        <w:rPr>
          <w:lang w:eastAsia="en-CA"/>
        </w:rPr>
        <w:t xml:space="preserve">  This message may be sent as either as a UDP broadcast packet or a packet directed to a specific IP in the case that the device has a valid, known static IP address already.  Regardless of whether the message was sent as a broadcast or not, the device will only switch into DHCP mode if the Target MAC Address field matches the MAC address of the device.  When a valid Use DHCP message is received the device will send an Acknowledge message from its current IP address before discarding its static address configuration and beginning acquisition of an IP address via DHCP.  If a Use DHCP message is received when the device is already in DHCP mode, the device will send an Acknowledge message, but this will not trigger any </w:t>
      </w:r>
      <w:r>
        <w:rPr>
          <w:lang w:eastAsia="en-CA"/>
        </w:rPr>
        <w:lastRenderedPageBreak/>
        <w:t>other action on the device such as IP renewal.  The client is able to tell which mode a device is in by inspecting the Network Acquisition Mode field of the Reply Device Information message.</w:t>
      </w:r>
    </w:p>
    <w:p w:rsidR="00994D67" w:rsidRPr="00F025A7" w:rsidRDefault="00994D67" w:rsidP="00994D67">
      <w:pPr>
        <w:pStyle w:val="Heading3"/>
        <w:tabs>
          <w:tab w:val="clear" w:pos="720"/>
        </w:tabs>
        <w:rPr>
          <w:lang w:eastAsia="en-CA"/>
        </w:rPr>
      </w:pPr>
      <w:bookmarkStart w:id="96" w:name="_Toc393977059"/>
      <w:bookmarkStart w:id="97" w:name="_Toc450145802"/>
      <w:bookmarkStart w:id="98" w:name="_Toc450147842"/>
      <w:bookmarkStart w:id="99" w:name="_Toc450150201"/>
      <w:r>
        <w:rPr>
          <w:lang w:eastAsia="en-CA"/>
        </w:rPr>
        <w:t>Field Descriptions</w:t>
      </w:r>
      <w:bookmarkEnd w:id="96"/>
      <w:bookmarkEnd w:id="97"/>
      <w:bookmarkEnd w:id="98"/>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054"/>
      </w:tblGrid>
      <w:tr w:rsidR="00994D67" w:rsidTr="000E616C">
        <w:tc>
          <w:tcPr>
            <w:tcW w:w="2802" w:type="dxa"/>
          </w:tcPr>
          <w:p w:rsidR="00994D67" w:rsidRPr="00D1109D" w:rsidRDefault="00994D67" w:rsidP="000E616C">
            <w:pPr>
              <w:rPr>
                <w:lang w:eastAsia="en-CA"/>
              </w:rPr>
            </w:pPr>
            <w:r>
              <w:rPr>
                <w:lang w:eastAsia="en-CA"/>
              </w:rPr>
              <w:t>Target MAC Address</w:t>
            </w:r>
          </w:p>
        </w:tc>
        <w:tc>
          <w:tcPr>
            <w:tcW w:w="6054" w:type="dxa"/>
          </w:tcPr>
          <w:p w:rsidR="00994D67" w:rsidRPr="00D1109D" w:rsidRDefault="00994D67" w:rsidP="000E616C">
            <w:pPr>
              <w:rPr>
                <w:lang w:eastAsia="en-CA"/>
              </w:rPr>
            </w:pPr>
            <w:r>
              <w:rPr>
                <w:lang w:eastAsia="en-CA"/>
              </w:rPr>
              <w:t>The MAC address of the device which will be set to use DHCP to obtain an IP address.</w:t>
            </w:r>
          </w:p>
        </w:tc>
      </w:tr>
    </w:tbl>
    <w:p w:rsidR="00994D67" w:rsidRPr="00F025A7" w:rsidRDefault="00994D67" w:rsidP="00994D67">
      <w:pPr>
        <w:rPr>
          <w:lang w:eastAsia="en-CA"/>
        </w:rPr>
      </w:pPr>
    </w:p>
    <w:p w:rsidR="00994D67" w:rsidRPr="00F025A7" w:rsidRDefault="00994D67" w:rsidP="00994D67">
      <w:pPr>
        <w:pStyle w:val="PacketDiagram"/>
      </w:pPr>
      <w:r w:rsidRPr="00F025A7">
        <w:t>Byte Offset</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0 | Magic Number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2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4 | Message ID                                                                        |</w:t>
      </w:r>
    </w:p>
    <w:p w:rsidR="00994D67" w:rsidRPr="00F025A7" w:rsidRDefault="00994D67" w:rsidP="00994D67">
      <w:pPr>
        <w:pStyle w:val="PacketDiagram"/>
      </w:pPr>
      <w:r w:rsidRPr="00F025A7">
        <w:t xml:space="preserve">           +                                                                                   +</w:t>
      </w:r>
    </w:p>
    <w:p w:rsidR="00994D67" w:rsidRDefault="00994D67" w:rsidP="00994D67">
      <w:pPr>
        <w:pStyle w:val="PacketDiagram"/>
      </w:pPr>
      <w:r w:rsidRPr="00F025A7">
        <w:t xml:space="preserve">         6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w:t>
      </w:r>
      <w:r>
        <w:t xml:space="preserve">        8 | Protocol Version = 3</w:t>
      </w:r>
      <w:r w:rsidRPr="00F025A7">
        <w:t xml:space="preserve"> </w:t>
      </w:r>
      <w:r>
        <w:t xml:space="preserve">                   | Command = 6</w:t>
      </w:r>
      <w:r w:rsidRPr="00F025A7">
        <w:t xml:space="preserve">                             |</w:t>
      </w:r>
    </w:p>
    <w:p w:rsidR="00994D67" w:rsidRDefault="00994D67" w:rsidP="00994D67">
      <w:pPr>
        <w:pStyle w:val="PacketDiagram"/>
      </w:pPr>
      <w:r>
        <w:t xml:space="preserve">       </w:t>
      </w:r>
      <w:r w:rsidRPr="00F025A7">
        <w:t xml:space="preserve">    +-----------------------------------------+-----------------------------------------+</w:t>
      </w:r>
    </w:p>
    <w:p w:rsidR="00994D67" w:rsidRDefault="00994D67" w:rsidP="00994D67">
      <w:pPr>
        <w:pStyle w:val="PacketDiagram"/>
      </w:pPr>
      <w:r w:rsidRPr="00F025A7">
        <w:t xml:space="preserve">  </w:t>
      </w:r>
      <w:r>
        <w:t xml:space="preserve">      10</w:t>
      </w:r>
      <w:r w:rsidRPr="00F025A7">
        <w:t xml:space="preserve"> | </w:t>
      </w:r>
      <w:r>
        <w:t xml:space="preserve">Target MAC Address                                   </w:t>
      </w:r>
      <w:r w:rsidRPr="00F025A7">
        <w:t xml:space="preserve">                             |</w:t>
      </w:r>
    </w:p>
    <w:p w:rsidR="00994D67" w:rsidRPr="00F025A7" w:rsidRDefault="00994D67" w:rsidP="00994D67">
      <w:pPr>
        <w:pStyle w:val="PacketDiagram"/>
      </w:pPr>
      <w:r w:rsidRPr="00F025A7">
        <w:t xml:space="preserve">           +                                                                                   +</w:t>
      </w:r>
    </w:p>
    <w:p w:rsidR="00994D67" w:rsidRDefault="00994D67" w:rsidP="00994D67">
      <w:pPr>
        <w:pStyle w:val="PacketDiagram"/>
      </w:pPr>
      <w:r>
        <w:t xml:space="preserve">        12</w:t>
      </w:r>
      <w:r w:rsidRPr="00F025A7">
        <w:t xml:space="preserve"> |                                                                                   |</w:t>
      </w:r>
    </w:p>
    <w:p w:rsidR="00994D67" w:rsidRPr="00F025A7" w:rsidRDefault="00994D67" w:rsidP="00994D67">
      <w:pPr>
        <w:pStyle w:val="PacketDiagram"/>
      </w:pPr>
      <w:r w:rsidRPr="00F025A7">
        <w:t xml:space="preserve">           +                                                                                   +</w:t>
      </w:r>
    </w:p>
    <w:p w:rsidR="00994D67" w:rsidRDefault="00994D67" w:rsidP="00994D67">
      <w:pPr>
        <w:pStyle w:val="PacketDiagram"/>
      </w:pPr>
      <w:r>
        <w:t xml:space="preserve">        14</w:t>
      </w:r>
      <w:r w:rsidRPr="00F025A7">
        <w:t xml:space="preserve"> |                                                                                   |</w:t>
      </w:r>
    </w:p>
    <w:p w:rsidR="00994D67" w:rsidRPr="007947FD" w:rsidRDefault="00994D67" w:rsidP="00CB00C1">
      <w:pPr>
        <w:pStyle w:val="PacketDiagram"/>
      </w:pPr>
      <w:r>
        <w:t xml:space="preserve">       </w:t>
      </w:r>
      <w:r w:rsidRPr="00F025A7">
        <w:t xml:space="preserve">    +-----------------------------------------+-----------------------------------------+</w:t>
      </w:r>
    </w:p>
    <w:p w:rsidR="00994D67" w:rsidRDefault="00994D67" w:rsidP="00994D67">
      <w:pPr>
        <w:pStyle w:val="Heading2"/>
        <w:tabs>
          <w:tab w:val="clear" w:pos="576"/>
        </w:tabs>
        <w:rPr>
          <w:lang w:eastAsia="en-CA"/>
        </w:rPr>
      </w:pPr>
      <w:bookmarkStart w:id="100" w:name="_Toc393977060"/>
      <w:bookmarkStart w:id="101" w:name="_Toc450150202"/>
      <w:bookmarkStart w:id="102" w:name="_Toc454448420"/>
      <w:r>
        <w:rPr>
          <w:lang w:eastAsia="en-CA"/>
        </w:rPr>
        <w:t>Use Static IP</w:t>
      </w:r>
      <w:bookmarkEnd w:id="100"/>
      <w:bookmarkEnd w:id="101"/>
      <w:bookmarkEnd w:id="102"/>
    </w:p>
    <w:p w:rsidR="00994D67" w:rsidRPr="0038186B" w:rsidRDefault="00994D67" w:rsidP="00994D67">
      <w:pPr>
        <w:pStyle w:val="Body"/>
        <w:ind w:left="0"/>
        <w:rPr>
          <w:lang w:eastAsia="en-CA"/>
        </w:rPr>
      </w:pPr>
      <w:proofErr w:type="gramStart"/>
      <w:r>
        <w:rPr>
          <w:lang w:eastAsia="en-CA"/>
        </w:rPr>
        <w:t>Sent by a client to a device to tell a device that it should use the static network configuration contained within this message.</w:t>
      </w:r>
      <w:proofErr w:type="gramEnd"/>
      <w:r>
        <w:rPr>
          <w:lang w:eastAsia="en-CA"/>
        </w:rPr>
        <w:t xml:space="preserve">  The IP, subnet mask and default gateway as well as the network configuration are stored in permanent storage, so the device will keep the same network configuration after being power cycled.  Similarly to the Use DHCP message, this message may be broadcast or sent to a specific device.  An acknowledge message will always be sent back to the client when a Use Static IP message is received by a device providing that the Target MAC Address parameter matches the MAC address of the device.  Sending a Use Static IP message to a device already in a static configuration will enable a client to change the IP, subnet mask or default gateway of the device.</w:t>
      </w:r>
    </w:p>
    <w:p w:rsidR="00994D67" w:rsidRPr="00F025A7" w:rsidRDefault="00994D67" w:rsidP="00994D67">
      <w:pPr>
        <w:pStyle w:val="Heading3"/>
        <w:tabs>
          <w:tab w:val="clear" w:pos="720"/>
        </w:tabs>
        <w:rPr>
          <w:lang w:eastAsia="en-CA"/>
        </w:rPr>
      </w:pPr>
      <w:bookmarkStart w:id="103" w:name="_Toc393977061"/>
      <w:bookmarkStart w:id="104" w:name="_Toc450145804"/>
      <w:bookmarkStart w:id="105" w:name="_Toc450147844"/>
      <w:bookmarkStart w:id="106" w:name="_Toc450150203"/>
      <w:r>
        <w:rPr>
          <w:lang w:eastAsia="en-CA"/>
        </w:rPr>
        <w:t>Field Descriptions</w:t>
      </w:r>
      <w:bookmarkEnd w:id="103"/>
      <w:bookmarkEnd w:id="104"/>
      <w:bookmarkEnd w:id="105"/>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054"/>
      </w:tblGrid>
      <w:tr w:rsidR="00994D67" w:rsidTr="000E616C">
        <w:tc>
          <w:tcPr>
            <w:tcW w:w="2802" w:type="dxa"/>
          </w:tcPr>
          <w:p w:rsidR="00994D67" w:rsidRPr="00D1109D" w:rsidRDefault="00994D67" w:rsidP="000E616C">
            <w:pPr>
              <w:rPr>
                <w:lang w:eastAsia="en-CA"/>
              </w:rPr>
            </w:pPr>
            <w:r>
              <w:rPr>
                <w:lang w:eastAsia="en-CA"/>
              </w:rPr>
              <w:t>Target MAC Address</w:t>
            </w:r>
          </w:p>
        </w:tc>
        <w:tc>
          <w:tcPr>
            <w:tcW w:w="6054" w:type="dxa"/>
          </w:tcPr>
          <w:p w:rsidR="00994D67" w:rsidRPr="00D1109D" w:rsidRDefault="00994D67" w:rsidP="000E616C">
            <w:pPr>
              <w:rPr>
                <w:lang w:eastAsia="en-CA"/>
              </w:rPr>
            </w:pPr>
            <w:r>
              <w:rPr>
                <w:lang w:eastAsia="en-CA"/>
              </w:rPr>
              <w:t>The MAC address of the device which will be set to use static network configuration.</w:t>
            </w:r>
          </w:p>
        </w:tc>
      </w:tr>
      <w:tr w:rsidR="00994D67" w:rsidTr="000E616C">
        <w:tc>
          <w:tcPr>
            <w:tcW w:w="2802" w:type="dxa"/>
          </w:tcPr>
          <w:p w:rsidR="00994D67" w:rsidRDefault="00994D67" w:rsidP="000E616C">
            <w:pPr>
              <w:rPr>
                <w:lang w:eastAsia="en-CA"/>
              </w:rPr>
            </w:pPr>
            <w:r>
              <w:rPr>
                <w:lang w:eastAsia="en-CA"/>
              </w:rPr>
              <w:t>IPv4 Address</w:t>
            </w:r>
          </w:p>
        </w:tc>
        <w:tc>
          <w:tcPr>
            <w:tcW w:w="6054" w:type="dxa"/>
          </w:tcPr>
          <w:p w:rsidR="00994D67" w:rsidRDefault="00994D67" w:rsidP="000E616C">
            <w:pPr>
              <w:rPr>
                <w:lang w:eastAsia="en-CA"/>
              </w:rPr>
            </w:pPr>
            <w:r>
              <w:rPr>
                <w:lang w:eastAsia="en-CA"/>
              </w:rPr>
              <w:t>The IPv4 address being assigned to this device encoded as a 32 bit integer.</w:t>
            </w:r>
          </w:p>
        </w:tc>
      </w:tr>
      <w:tr w:rsidR="00994D67" w:rsidTr="000E616C">
        <w:tc>
          <w:tcPr>
            <w:tcW w:w="2802" w:type="dxa"/>
          </w:tcPr>
          <w:p w:rsidR="00994D67" w:rsidRDefault="00994D67" w:rsidP="000E616C">
            <w:pPr>
              <w:rPr>
                <w:lang w:eastAsia="en-CA"/>
              </w:rPr>
            </w:pPr>
            <w:r>
              <w:rPr>
                <w:lang w:eastAsia="en-CA"/>
              </w:rPr>
              <w:t>Subnet Mask</w:t>
            </w:r>
          </w:p>
        </w:tc>
        <w:tc>
          <w:tcPr>
            <w:tcW w:w="6054" w:type="dxa"/>
          </w:tcPr>
          <w:p w:rsidR="00994D67" w:rsidRDefault="00994D67" w:rsidP="000E616C">
            <w:pPr>
              <w:rPr>
                <w:lang w:eastAsia="en-CA"/>
              </w:rPr>
            </w:pPr>
            <w:r>
              <w:rPr>
                <w:lang w:eastAsia="en-CA"/>
              </w:rPr>
              <w:t>The subnet mask of the network that this device is on.</w:t>
            </w:r>
          </w:p>
        </w:tc>
      </w:tr>
      <w:tr w:rsidR="00994D67" w:rsidTr="000E616C">
        <w:tc>
          <w:tcPr>
            <w:tcW w:w="2802" w:type="dxa"/>
          </w:tcPr>
          <w:p w:rsidR="00994D67" w:rsidRDefault="00994D67" w:rsidP="000E616C">
            <w:pPr>
              <w:rPr>
                <w:lang w:eastAsia="en-CA"/>
              </w:rPr>
            </w:pPr>
            <w:r>
              <w:rPr>
                <w:lang w:eastAsia="en-CA"/>
              </w:rPr>
              <w:t>Default Gateway</w:t>
            </w:r>
          </w:p>
        </w:tc>
        <w:tc>
          <w:tcPr>
            <w:tcW w:w="6054" w:type="dxa"/>
          </w:tcPr>
          <w:p w:rsidR="00994D67" w:rsidRDefault="00994D67" w:rsidP="000E616C">
            <w:pPr>
              <w:rPr>
                <w:lang w:eastAsia="en-CA"/>
              </w:rPr>
            </w:pPr>
            <w:r>
              <w:rPr>
                <w:lang w:eastAsia="en-CA"/>
              </w:rPr>
              <w:t>Sets the default gateway of the device.</w:t>
            </w:r>
          </w:p>
        </w:tc>
      </w:tr>
    </w:tbl>
    <w:p w:rsidR="00994D67" w:rsidRPr="002C1B17" w:rsidRDefault="00994D67" w:rsidP="00994D67">
      <w:pPr>
        <w:pStyle w:val="Body"/>
        <w:rPr>
          <w:lang w:eastAsia="en-CA"/>
        </w:rPr>
      </w:pPr>
    </w:p>
    <w:p w:rsidR="00994D67" w:rsidRPr="00F025A7" w:rsidRDefault="00994D67" w:rsidP="00994D67">
      <w:pPr>
        <w:pStyle w:val="PacketDiagram"/>
      </w:pPr>
      <w:r w:rsidRPr="00F025A7">
        <w:t>Byte Offset</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0 | Magic Number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2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4 | Message ID                                                                        |</w:t>
      </w:r>
    </w:p>
    <w:p w:rsidR="00994D67" w:rsidRPr="00F025A7" w:rsidRDefault="00994D67" w:rsidP="00994D67">
      <w:pPr>
        <w:pStyle w:val="PacketDiagram"/>
      </w:pPr>
      <w:r w:rsidRPr="00F025A7">
        <w:t xml:space="preserve">           +                                                                                   +</w:t>
      </w:r>
    </w:p>
    <w:p w:rsidR="00994D67" w:rsidRDefault="00994D67" w:rsidP="00994D67">
      <w:pPr>
        <w:pStyle w:val="PacketDiagram"/>
      </w:pPr>
      <w:r w:rsidRPr="00F025A7">
        <w:t xml:space="preserve">         6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8 | </w:t>
      </w:r>
      <w:r>
        <w:t>Protocol Version = 3</w:t>
      </w:r>
      <w:r w:rsidRPr="00F025A7">
        <w:t xml:space="preserve"> </w:t>
      </w:r>
      <w:r>
        <w:t xml:space="preserve">                   | Command = 7</w:t>
      </w:r>
      <w:r w:rsidRPr="00F025A7">
        <w:t xml:space="preserve">                             |</w:t>
      </w:r>
    </w:p>
    <w:p w:rsidR="00994D67" w:rsidRDefault="00994D67" w:rsidP="00994D67">
      <w:pPr>
        <w:pStyle w:val="PacketDiagram"/>
      </w:pPr>
      <w:r>
        <w:t xml:space="preserve">       </w:t>
      </w:r>
      <w:r w:rsidRPr="00F025A7">
        <w:t xml:space="preserve">    +-----------------------------------------+-----------------------------------------+</w:t>
      </w:r>
    </w:p>
    <w:p w:rsidR="00994D67" w:rsidRDefault="00994D67" w:rsidP="00994D67">
      <w:pPr>
        <w:pStyle w:val="PacketDiagram"/>
      </w:pPr>
      <w:r w:rsidRPr="00F025A7">
        <w:t xml:space="preserve">  </w:t>
      </w:r>
      <w:r>
        <w:t xml:space="preserve">      10</w:t>
      </w:r>
      <w:r w:rsidRPr="00F025A7">
        <w:t xml:space="preserve"> | </w:t>
      </w:r>
      <w:r>
        <w:t xml:space="preserve">Target MAC Address                                   </w:t>
      </w:r>
      <w:r w:rsidRPr="00F025A7">
        <w:t xml:space="preserve">                             |</w:t>
      </w:r>
    </w:p>
    <w:p w:rsidR="00994D67" w:rsidRPr="00F025A7" w:rsidRDefault="00994D67" w:rsidP="00994D67">
      <w:pPr>
        <w:pStyle w:val="PacketDiagram"/>
      </w:pPr>
      <w:r w:rsidRPr="00F025A7">
        <w:t xml:space="preserve">           +                                                                                   +</w:t>
      </w:r>
    </w:p>
    <w:p w:rsidR="00994D67" w:rsidRDefault="00994D67" w:rsidP="00994D67">
      <w:pPr>
        <w:pStyle w:val="PacketDiagram"/>
      </w:pPr>
      <w:r>
        <w:t xml:space="preserve">        12</w:t>
      </w:r>
      <w:r w:rsidRPr="00F025A7">
        <w:t xml:space="preserve"> |                                                                                   |</w:t>
      </w:r>
    </w:p>
    <w:p w:rsidR="00994D67" w:rsidRPr="00F025A7" w:rsidRDefault="00994D67" w:rsidP="00994D67">
      <w:pPr>
        <w:pStyle w:val="PacketDiagram"/>
      </w:pPr>
      <w:r w:rsidRPr="00F025A7">
        <w:lastRenderedPageBreak/>
        <w:t xml:space="preserve">           +                                                                                   +</w:t>
      </w:r>
    </w:p>
    <w:p w:rsidR="00994D67" w:rsidRDefault="00994D67" w:rsidP="00994D67">
      <w:pPr>
        <w:pStyle w:val="PacketDiagram"/>
      </w:pPr>
      <w:r>
        <w:t xml:space="preserve">        14</w:t>
      </w:r>
      <w:r w:rsidRPr="00F025A7">
        <w:t xml:space="preserve"> |                                                                                   |</w:t>
      </w:r>
    </w:p>
    <w:p w:rsidR="00994D67" w:rsidRDefault="00994D67" w:rsidP="00994D67">
      <w:pPr>
        <w:pStyle w:val="PacketDiagram"/>
      </w:pPr>
      <w:r>
        <w:t xml:space="preserve">       </w:t>
      </w:r>
      <w:r w:rsidRPr="00F025A7">
        <w:t xml:space="preserve">    +-----------------------------------------+-----------------------------------------+</w:t>
      </w:r>
    </w:p>
    <w:p w:rsidR="00994D67" w:rsidRDefault="00994D67" w:rsidP="00994D67">
      <w:pPr>
        <w:pStyle w:val="PacketDiagram"/>
      </w:pPr>
      <w:r w:rsidRPr="00F025A7">
        <w:t xml:space="preserve">  </w:t>
      </w:r>
      <w:r>
        <w:t xml:space="preserve">      16</w:t>
      </w:r>
      <w:r w:rsidRPr="00F025A7">
        <w:t xml:space="preserve"> | </w:t>
      </w:r>
      <w:r>
        <w:t xml:space="preserve">IPv4 Address                                         </w:t>
      </w:r>
      <w:r w:rsidRPr="00F025A7">
        <w:t xml:space="preserve">                             |</w:t>
      </w:r>
    </w:p>
    <w:p w:rsidR="00994D67" w:rsidRPr="00F025A7" w:rsidRDefault="00994D67" w:rsidP="00994D67">
      <w:pPr>
        <w:pStyle w:val="PacketDiagram"/>
      </w:pPr>
      <w:r w:rsidRPr="00F025A7">
        <w:t xml:space="preserve">           +                                                                                   +</w:t>
      </w:r>
    </w:p>
    <w:p w:rsidR="00994D67" w:rsidRDefault="00994D67" w:rsidP="00994D67">
      <w:pPr>
        <w:pStyle w:val="PacketDiagram"/>
      </w:pPr>
      <w:r>
        <w:t xml:space="preserve">        18</w:t>
      </w:r>
      <w:r w:rsidRPr="00F025A7">
        <w:t xml:space="preserve"> |                                                                                   |</w:t>
      </w:r>
    </w:p>
    <w:p w:rsidR="00994D67" w:rsidRDefault="00994D67" w:rsidP="00994D67">
      <w:pPr>
        <w:pStyle w:val="PacketDiagram"/>
      </w:pPr>
      <w:r>
        <w:t xml:space="preserve">       </w:t>
      </w:r>
      <w:r w:rsidRPr="00F025A7">
        <w:t xml:space="preserve">    +-----------------------------------------+-----------------------------------------+</w:t>
      </w:r>
    </w:p>
    <w:p w:rsidR="00994D67" w:rsidRDefault="00994D67" w:rsidP="00994D67">
      <w:pPr>
        <w:pStyle w:val="PacketDiagram"/>
      </w:pPr>
      <w:r w:rsidRPr="00F025A7">
        <w:t xml:space="preserve">  </w:t>
      </w:r>
      <w:r>
        <w:t xml:space="preserve">      20</w:t>
      </w:r>
      <w:r w:rsidRPr="00F025A7">
        <w:t xml:space="preserve"> | </w:t>
      </w:r>
      <w:r>
        <w:t xml:space="preserve">Subnet Mask                                                                       </w:t>
      </w:r>
      <w:r w:rsidRPr="00F025A7">
        <w:t>|</w:t>
      </w:r>
    </w:p>
    <w:p w:rsidR="00994D67" w:rsidRPr="00F025A7" w:rsidRDefault="00994D67" w:rsidP="00994D67">
      <w:pPr>
        <w:pStyle w:val="PacketDiagram"/>
      </w:pPr>
      <w:r w:rsidRPr="00F025A7">
        <w:t xml:space="preserve">           +                                                                                   +</w:t>
      </w:r>
    </w:p>
    <w:p w:rsidR="00994D67" w:rsidRDefault="00994D67" w:rsidP="00994D67">
      <w:pPr>
        <w:pStyle w:val="PacketDiagram"/>
      </w:pPr>
      <w:r>
        <w:t xml:space="preserve">        22</w:t>
      </w:r>
      <w:r w:rsidRPr="00F025A7">
        <w:t xml:space="preserve"> |                                                                                   |</w:t>
      </w:r>
    </w:p>
    <w:p w:rsidR="00994D67" w:rsidRDefault="00994D67" w:rsidP="00994D67">
      <w:pPr>
        <w:pStyle w:val="PacketDiagram"/>
      </w:pPr>
      <w:r>
        <w:t xml:space="preserve">       </w:t>
      </w:r>
      <w:r w:rsidRPr="00F025A7">
        <w:t xml:space="preserve">    +-----------------------------------------+-----------------------------------------+</w:t>
      </w:r>
    </w:p>
    <w:p w:rsidR="00994D67" w:rsidRDefault="00994D67" w:rsidP="00994D67">
      <w:pPr>
        <w:pStyle w:val="PacketDiagram"/>
      </w:pPr>
      <w:r w:rsidRPr="00F025A7">
        <w:t xml:space="preserve">  </w:t>
      </w:r>
      <w:r>
        <w:t xml:space="preserve">      24</w:t>
      </w:r>
      <w:r w:rsidRPr="00F025A7">
        <w:t xml:space="preserve"> | </w:t>
      </w:r>
      <w:r>
        <w:t xml:space="preserve">Default Gateway                                      </w:t>
      </w:r>
      <w:r w:rsidRPr="00F025A7">
        <w:t xml:space="preserve">                             |</w:t>
      </w:r>
    </w:p>
    <w:p w:rsidR="00994D67" w:rsidRPr="00F025A7" w:rsidRDefault="00994D67" w:rsidP="00994D67">
      <w:pPr>
        <w:pStyle w:val="PacketDiagram"/>
      </w:pPr>
      <w:r w:rsidRPr="00F025A7">
        <w:t xml:space="preserve">           +                                                                                   +</w:t>
      </w:r>
    </w:p>
    <w:p w:rsidR="00994D67" w:rsidRDefault="00994D67" w:rsidP="00994D67">
      <w:pPr>
        <w:pStyle w:val="PacketDiagram"/>
      </w:pPr>
      <w:r>
        <w:t xml:space="preserve">        26</w:t>
      </w:r>
      <w:r w:rsidRPr="00F025A7">
        <w:t xml:space="preserve"> |                                                                                   |</w:t>
      </w:r>
    </w:p>
    <w:p w:rsidR="00994D67" w:rsidRDefault="00994D67" w:rsidP="00CB00C1">
      <w:pPr>
        <w:pStyle w:val="PacketDiagram"/>
      </w:pPr>
      <w:r>
        <w:t xml:space="preserve">       </w:t>
      </w:r>
      <w:r w:rsidRPr="00F025A7">
        <w:t xml:space="preserve">    +-----------------------------------------+-----------------------------------------+</w:t>
      </w:r>
    </w:p>
    <w:p w:rsidR="00994D67" w:rsidRPr="00F025A7" w:rsidRDefault="00994D67" w:rsidP="00994D67">
      <w:pPr>
        <w:pStyle w:val="Heading2"/>
        <w:tabs>
          <w:tab w:val="clear" w:pos="576"/>
        </w:tabs>
        <w:rPr>
          <w:lang w:eastAsia="en-CA"/>
        </w:rPr>
      </w:pPr>
      <w:bookmarkStart w:id="107" w:name="_Toc393977062"/>
      <w:bookmarkStart w:id="108" w:name="_Toc450150204"/>
      <w:bookmarkStart w:id="109" w:name="_Toc454448421"/>
      <w:r>
        <w:rPr>
          <w:lang w:eastAsia="en-CA"/>
        </w:rPr>
        <w:t>Negative Acknowledge</w:t>
      </w:r>
      <w:bookmarkEnd w:id="107"/>
      <w:bookmarkEnd w:id="108"/>
      <w:bookmarkEnd w:id="109"/>
    </w:p>
    <w:p w:rsidR="00994D67" w:rsidRPr="00F025A7" w:rsidRDefault="00994D67" w:rsidP="00994D67">
      <w:pPr>
        <w:rPr>
          <w:lang w:eastAsia="en-CA"/>
        </w:rPr>
      </w:pPr>
      <w:r w:rsidRPr="00F025A7">
        <w:rPr>
          <w:lang w:eastAsia="en-CA"/>
        </w:rPr>
        <w:t xml:space="preserve">This message is </w:t>
      </w:r>
      <w:r>
        <w:rPr>
          <w:lang w:eastAsia="en-CA"/>
        </w:rPr>
        <w:t xml:space="preserve">a generic NAK message that may be sent in response to a Pair </w:t>
      </w:r>
      <w:proofErr w:type="gramStart"/>
      <w:r>
        <w:rPr>
          <w:lang w:eastAsia="en-CA"/>
        </w:rPr>
        <w:t>To</w:t>
      </w:r>
      <w:proofErr w:type="gramEnd"/>
      <w:r>
        <w:rPr>
          <w:lang w:eastAsia="en-CA"/>
        </w:rPr>
        <w:t xml:space="preserve"> Device, Remove Device Pairing or Request Device Topology message.  It indicates to the client that their request was received, but that no action will be taken as a result of that message.  The Message ID field should be sufficient to determine which message is being </w:t>
      </w:r>
      <w:proofErr w:type="spellStart"/>
      <w:r>
        <w:rPr>
          <w:lang w:eastAsia="en-CA"/>
        </w:rPr>
        <w:t>NAKed</w:t>
      </w:r>
      <w:proofErr w:type="spellEnd"/>
      <w:r>
        <w:rPr>
          <w:lang w:eastAsia="en-CA"/>
        </w:rPr>
        <w:t>.</w:t>
      </w:r>
    </w:p>
    <w:p w:rsidR="00994D67" w:rsidRPr="00F025A7" w:rsidRDefault="00994D67" w:rsidP="00994D67">
      <w:pPr>
        <w:rPr>
          <w:lang w:eastAsia="en-CA"/>
        </w:rPr>
      </w:pPr>
    </w:p>
    <w:p w:rsidR="00994D67" w:rsidRPr="00F025A7" w:rsidRDefault="00994D67" w:rsidP="00994D67">
      <w:pPr>
        <w:pStyle w:val="PacketDiagram"/>
      </w:pPr>
      <w:r w:rsidRPr="00F025A7">
        <w:t>Byte Offset</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0 | Magic Number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2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4 | Message ID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6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8 | Protocol Version = </w:t>
      </w:r>
      <w:r>
        <w:t>3</w:t>
      </w:r>
      <w:r w:rsidRPr="00F025A7">
        <w:t xml:space="preserve"> </w:t>
      </w:r>
      <w:r>
        <w:t xml:space="preserve">                   | Command = 8</w:t>
      </w:r>
      <w:r w:rsidRPr="00F025A7">
        <w:t xml:space="preserve">                             |</w:t>
      </w:r>
    </w:p>
    <w:p w:rsidR="00994D67" w:rsidRPr="00C26150" w:rsidRDefault="00994D67" w:rsidP="00994D67">
      <w:pPr>
        <w:pStyle w:val="PacketDiagram"/>
        <w:tabs>
          <w:tab w:val="clear" w:pos="9160"/>
          <w:tab w:val="clear" w:pos="10076"/>
          <w:tab w:val="clear" w:pos="10992"/>
          <w:tab w:val="clear" w:pos="11908"/>
          <w:tab w:val="clear" w:pos="12824"/>
          <w:tab w:val="clear" w:pos="13740"/>
          <w:tab w:val="clear" w:pos="14656"/>
          <w:tab w:val="right" w:pos="8646"/>
        </w:tabs>
      </w:pPr>
      <w:r w:rsidRPr="00F025A7">
        <w:t xml:space="preserve">           +-----------------------------------------+-----------------------------------------+</w:t>
      </w:r>
    </w:p>
    <w:p w:rsidR="00994D67" w:rsidRDefault="00994D67" w:rsidP="00994D67">
      <w:pPr>
        <w:pStyle w:val="Heading2"/>
        <w:tabs>
          <w:tab w:val="clear" w:pos="576"/>
        </w:tabs>
      </w:pPr>
      <w:bookmarkStart w:id="110" w:name="_Toc393977063"/>
      <w:bookmarkStart w:id="111" w:name="_Toc450150205"/>
      <w:bookmarkStart w:id="112" w:name="_Toc454448422"/>
      <w:r>
        <w:t>Use Filtering Strategy</w:t>
      </w:r>
      <w:bookmarkEnd w:id="110"/>
      <w:bookmarkEnd w:id="111"/>
      <w:bookmarkEnd w:id="112"/>
    </w:p>
    <w:p w:rsidR="00994D67" w:rsidRDefault="00994D67" w:rsidP="00994D67">
      <w:pPr>
        <w:pStyle w:val="Body"/>
        <w:tabs>
          <w:tab w:val="left" w:pos="0"/>
          <w:tab w:val="left" w:pos="90"/>
        </w:tabs>
        <w:ind w:left="90"/>
        <w:rPr>
          <w:lang w:eastAsia="en-CA"/>
        </w:rPr>
      </w:pPr>
      <w:proofErr w:type="gramStart"/>
      <w:r>
        <w:rPr>
          <w:lang w:eastAsia="en-CA"/>
        </w:rPr>
        <w:t>Sent b</w:t>
      </w:r>
      <w:r w:rsidR="000D67D2">
        <w:rPr>
          <w:lang w:eastAsia="en-CA"/>
        </w:rPr>
        <w:t>y a client to a device to tell the</w:t>
      </w:r>
      <w:r>
        <w:rPr>
          <w:lang w:eastAsia="en-CA"/>
        </w:rPr>
        <w:t xml:space="preserve"> device that it should use a certain type of filtering strategy contained within this message.</w:t>
      </w:r>
      <w:proofErr w:type="gramEnd"/>
      <w:r>
        <w:rPr>
          <w:lang w:eastAsia="en-CA"/>
        </w:rPr>
        <w:t xml:space="preserve"> The filtering strategy denotes which type of devices will be filtered out by the extenders. An acknowledgement message will be sent back to the client if the extender supports device class filtering, and a valid strategy was selected. Otherwise, a NAK will be sent to the client.</w:t>
      </w:r>
    </w:p>
    <w:p w:rsidR="00994D67" w:rsidRPr="00F025A7" w:rsidRDefault="00994D67" w:rsidP="00994D67">
      <w:pPr>
        <w:pStyle w:val="Heading3"/>
        <w:tabs>
          <w:tab w:val="clear" w:pos="720"/>
        </w:tabs>
        <w:rPr>
          <w:lang w:eastAsia="en-CA"/>
        </w:rPr>
      </w:pPr>
      <w:bookmarkStart w:id="113" w:name="_Ref363568281"/>
      <w:bookmarkStart w:id="114" w:name="_Toc393977064"/>
      <w:bookmarkStart w:id="115" w:name="_Toc450145807"/>
      <w:bookmarkStart w:id="116" w:name="_Toc450147847"/>
      <w:bookmarkStart w:id="117" w:name="_Toc450150206"/>
      <w:r>
        <w:rPr>
          <w:lang w:eastAsia="en-CA"/>
        </w:rPr>
        <w:t>Field Descriptions</w:t>
      </w:r>
      <w:bookmarkEnd w:id="113"/>
      <w:bookmarkEnd w:id="114"/>
      <w:bookmarkEnd w:id="115"/>
      <w:bookmarkEnd w:id="116"/>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054"/>
      </w:tblGrid>
      <w:tr w:rsidR="00994D67" w:rsidTr="000E616C">
        <w:tc>
          <w:tcPr>
            <w:tcW w:w="2802" w:type="dxa"/>
          </w:tcPr>
          <w:p w:rsidR="00994D67" w:rsidRDefault="00994D67" w:rsidP="000E616C">
            <w:pPr>
              <w:rPr>
                <w:lang w:eastAsia="en-CA"/>
              </w:rPr>
            </w:pPr>
            <w:r>
              <w:rPr>
                <w:lang w:eastAsia="en-CA"/>
              </w:rPr>
              <w:t>Filtering Strategy</w:t>
            </w:r>
          </w:p>
        </w:tc>
        <w:tc>
          <w:tcPr>
            <w:tcW w:w="6054" w:type="dxa"/>
          </w:tcPr>
          <w:p w:rsidR="00994D67" w:rsidRDefault="00994D67" w:rsidP="000E616C">
            <w:pPr>
              <w:rPr>
                <w:lang w:eastAsia="en-CA"/>
              </w:rPr>
            </w:pPr>
            <w:r>
              <w:rPr>
                <w:lang w:eastAsia="en-CA"/>
              </w:rPr>
              <w:t>0: Allow all devices</w:t>
            </w:r>
          </w:p>
          <w:p w:rsidR="00994D67" w:rsidRDefault="00994D67" w:rsidP="000E616C">
            <w:pPr>
              <w:rPr>
                <w:lang w:eastAsia="en-CA"/>
              </w:rPr>
            </w:pPr>
            <w:r>
              <w:rPr>
                <w:lang w:eastAsia="en-CA"/>
              </w:rPr>
              <w:t>1: Block all devices except HID and hub</w:t>
            </w:r>
          </w:p>
          <w:p w:rsidR="00994D67" w:rsidRDefault="00994D67" w:rsidP="000E616C">
            <w:pPr>
              <w:rPr>
                <w:lang w:eastAsia="en-CA"/>
              </w:rPr>
            </w:pPr>
            <w:r>
              <w:rPr>
                <w:lang w:eastAsia="en-CA"/>
              </w:rPr>
              <w:t>2: Block mass storage devices</w:t>
            </w:r>
          </w:p>
          <w:p w:rsidR="00994D67" w:rsidRDefault="00994D67" w:rsidP="000E616C">
            <w:pPr>
              <w:rPr>
                <w:lang w:eastAsia="en-CA"/>
              </w:rPr>
            </w:pPr>
            <w:r>
              <w:rPr>
                <w:lang w:eastAsia="en-CA"/>
              </w:rPr>
              <w:t>3: Block all devices except HID, hub, and smartcard</w:t>
            </w:r>
          </w:p>
          <w:p w:rsidR="00994D67" w:rsidRDefault="00994D67" w:rsidP="000E616C">
            <w:pPr>
              <w:rPr>
                <w:lang w:eastAsia="en-CA"/>
              </w:rPr>
            </w:pPr>
            <w:r>
              <w:rPr>
                <w:lang w:eastAsia="en-CA"/>
              </w:rPr>
              <w:t>4: Block all devices except audio and vendor specific</w:t>
            </w:r>
          </w:p>
        </w:tc>
      </w:tr>
    </w:tbl>
    <w:p w:rsidR="00994D67" w:rsidRPr="00CB00C1" w:rsidRDefault="00994D67" w:rsidP="00CB00C1">
      <w:pPr>
        <w:pStyle w:val="Body"/>
        <w:ind w:left="0"/>
        <w:rPr>
          <w:sz w:val="6"/>
          <w:lang w:eastAsia="en-CA"/>
        </w:rPr>
      </w:pPr>
    </w:p>
    <w:p w:rsidR="00994D67" w:rsidRPr="00F025A7" w:rsidRDefault="00994D67" w:rsidP="00994D67">
      <w:pPr>
        <w:pStyle w:val="PacketDiagram"/>
      </w:pPr>
      <w:r w:rsidRPr="00F025A7">
        <w:t>Byte Offset</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0 | Magic Number                                                                      |</w:t>
      </w:r>
    </w:p>
    <w:p w:rsidR="00994D67" w:rsidRPr="00F025A7" w:rsidRDefault="00994D67" w:rsidP="00994D67">
      <w:pPr>
        <w:pStyle w:val="PacketDiagram"/>
      </w:pPr>
      <w:r w:rsidRPr="00F025A7">
        <w:t xml:space="preserve">           +                                                                                   +</w:t>
      </w:r>
    </w:p>
    <w:p w:rsidR="00994D67" w:rsidRPr="00F025A7" w:rsidRDefault="00994D67" w:rsidP="00994D67">
      <w:pPr>
        <w:pStyle w:val="PacketDiagram"/>
      </w:pPr>
      <w:r w:rsidRPr="00F025A7">
        <w:t xml:space="preserve">         2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4 | Message ID                                                                        |</w:t>
      </w:r>
    </w:p>
    <w:p w:rsidR="00994D67" w:rsidRPr="00F025A7" w:rsidRDefault="00994D67" w:rsidP="00994D67">
      <w:pPr>
        <w:pStyle w:val="PacketDiagram"/>
      </w:pPr>
      <w:r w:rsidRPr="00F025A7">
        <w:t xml:space="preserve">           +                                                                                   +</w:t>
      </w:r>
    </w:p>
    <w:p w:rsidR="00994D67" w:rsidRDefault="00994D67" w:rsidP="00994D67">
      <w:pPr>
        <w:pStyle w:val="PacketDiagram"/>
      </w:pPr>
      <w:r w:rsidRPr="00F025A7">
        <w:t xml:space="preserve">         6 |                                                                                   |</w:t>
      </w:r>
    </w:p>
    <w:p w:rsidR="00994D67" w:rsidRPr="00F025A7" w:rsidRDefault="00994D67" w:rsidP="00994D67">
      <w:pPr>
        <w:pStyle w:val="PacketDiagram"/>
      </w:pPr>
      <w:r w:rsidRPr="00F025A7">
        <w:t xml:space="preserve">           +-----------------------------------------+-----------------------------------------+</w:t>
      </w:r>
    </w:p>
    <w:p w:rsidR="00994D67" w:rsidRPr="00F025A7" w:rsidRDefault="00994D67" w:rsidP="00994D67">
      <w:pPr>
        <w:pStyle w:val="PacketDiagram"/>
      </w:pPr>
      <w:r w:rsidRPr="00F025A7">
        <w:t xml:space="preserve">         8 | </w:t>
      </w:r>
      <w:r>
        <w:t>Protocol Version = 3</w:t>
      </w:r>
      <w:r w:rsidRPr="00F025A7">
        <w:t xml:space="preserve"> </w:t>
      </w:r>
      <w:r>
        <w:t xml:space="preserve">                   | Command = 9</w:t>
      </w:r>
      <w:r w:rsidRPr="00F025A7">
        <w:t xml:space="preserve">                             |</w:t>
      </w:r>
    </w:p>
    <w:p w:rsidR="00994D67" w:rsidRDefault="00994D67" w:rsidP="00994D67">
      <w:pPr>
        <w:pStyle w:val="PacketDiagram"/>
      </w:pPr>
      <w:r>
        <w:t xml:space="preserve">       </w:t>
      </w:r>
      <w:r w:rsidRPr="00F025A7">
        <w:t xml:space="preserve">    +-----------------------------------------+-----------------------------------------+</w:t>
      </w:r>
    </w:p>
    <w:p w:rsidR="00994D67" w:rsidRDefault="00994D67" w:rsidP="00994D67">
      <w:pPr>
        <w:pStyle w:val="PacketDiagram"/>
      </w:pPr>
      <w:r w:rsidRPr="00F025A7">
        <w:t xml:space="preserve">  </w:t>
      </w:r>
      <w:r>
        <w:t xml:space="preserve">      10</w:t>
      </w:r>
      <w:r w:rsidRPr="00F025A7">
        <w:t xml:space="preserve"> | </w:t>
      </w:r>
      <w:r>
        <w:t>Filtering Strategy                      |</w:t>
      </w:r>
    </w:p>
    <w:p w:rsidR="00994D67" w:rsidRDefault="00994D67" w:rsidP="00994D67">
      <w:pPr>
        <w:pStyle w:val="PacketDiagram"/>
      </w:pPr>
      <w:r w:rsidRPr="00F025A7">
        <w:t xml:space="preserve">           +-----------------------------------------+</w:t>
      </w:r>
    </w:p>
    <w:p w:rsidR="00AD3B18" w:rsidRDefault="00AD3B18" w:rsidP="00AD3B18">
      <w:pPr>
        <w:rPr>
          <w:lang w:eastAsia="en-CA"/>
        </w:rPr>
      </w:pPr>
    </w:p>
    <w:p w:rsidR="00AD3B18" w:rsidRDefault="00AD3B18" w:rsidP="00AD3B18">
      <w:pPr>
        <w:rPr>
          <w:lang w:eastAsia="en-CA"/>
        </w:rPr>
      </w:pPr>
    </w:p>
    <w:p w:rsidR="00AD3B18" w:rsidRDefault="00AD3B18" w:rsidP="00AD3B18">
      <w:pPr>
        <w:pStyle w:val="Heading2"/>
        <w:tabs>
          <w:tab w:val="clear" w:pos="576"/>
        </w:tabs>
      </w:pPr>
      <w:bookmarkStart w:id="118" w:name="_Toc454448423"/>
      <w:r>
        <w:t>LED Locator On</w:t>
      </w:r>
      <w:bookmarkEnd w:id="118"/>
    </w:p>
    <w:p w:rsidR="00AD3B18" w:rsidRPr="00F025A7" w:rsidRDefault="00AD3B18" w:rsidP="00AD3B18">
      <w:pPr>
        <w:rPr>
          <w:lang w:eastAsia="en-CA"/>
        </w:rPr>
      </w:pPr>
      <w:r w:rsidRPr="00F025A7">
        <w:rPr>
          <w:lang w:eastAsia="en-CA"/>
        </w:rPr>
        <w:t xml:space="preserve">This message is sent from a client to a device.  </w:t>
      </w:r>
      <w:r>
        <w:rPr>
          <w:lang w:eastAsia="en-CA"/>
        </w:rPr>
        <w:t xml:space="preserve">Upon receiving this message, the led pattern is started on the device. It is used to locate a specific device. </w:t>
      </w:r>
    </w:p>
    <w:p w:rsidR="00AD3B18" w:rsidRPr="00F025A7" w:rsidRDefault="00AD3B18" w:rsidP="00AD3B18">
      <w:pPr>
        <w:rPr>
          <w:lang w:eastAsia="en-CA"/>
        </w:rPr>
      </w:pPr>
    </w:p>
    <w:p w:rsidR="00AD3B18" w:rsidRPr="00F025A7" w:rsidRDefault="00AD3B18" w:rsidP="00AD3B18">
      <w:pPr>
        <w:pStyle w:val="PacketDiagram"/>
      </w:pPr>
      <w:r w:rsidRPr="00F025A7">
        <w:t>Byte Offset</w:t>
      </w:r>
    </w:p>
    <w:p w:rsidR="00AD3B18" w:rsidRPr="00F025A7" w:rsidRDefault="00AD3B18" w:rsidP="00AD3B18">
      <w:pPr>
        <w:pStyle w:val="PacketDiagram"/>
      </w:pPr>
      <w:r w:rsidRPr="00F025A7">
        <w:t xml:space="preserve">           +-----------------------------------------+-----------------------------------------+</w:t>
      </w:r>
    </w:p>
    <w:p w:rsidR="00AD3B18" w:rsidRPr="00F025A7" w:rsidRDefault="00AD3B18" w:rsidP="00AD3B18">
      <w:pPr>
        <w:pStyle w:val="PacketDiagram"/>
      </w:pPr>
      <w:r w:rsidRPr="00F025A7">
        <w:t xml:space="preserve">         0 | Magic Number                                                                      |</w:t>
      </w:r>
    </w:p>
    <w:p w:rsidR="00AD3B18" w:rsidRPr="00F025A7" w:rsidRDefault="00AD3B18" w:rsidP="00AD3B18">
      <w:pPr>
        <w:pStyle w:val="PacketDiagram"/>
      </w:pPr>
      <w:r w:rsidRPr="00F025A7">
        <w:t xml:space="preserve">           +                                                                                   +</w:t>
      </w:r>
    </w:p>
    <w:p w:rsidR="00AD3B18" w:rsidRPr="00F025A7" w:rsidRDefault="00AD3B18" w:rsidP="00AD3B18">
      <w:pPr>
        <w:pStyle w:val="PacketDiagram"/>
      </w:pPr>
      <w:r w:rsidRPr="00F025A7">
        <w:t xml:space="preserve">         2 |                                                                                   |</w:t>
      </w:r>
    </w:p>
    <w:p w:rsidR="00AD3B18" w:rsidRPr="00F025A7" w:rsidRDefault="00AD3B18" w:rsidP="00AD3B18">
      <w:pPr>
        <w:pStyle w:val="PacketDiagram"/>
      </w:pPr>
      <w:r w:rsidRPr="00F025A7">
        <w:t xml:space="preserve">           +-----------------------------------------+-----------------------------------------+</w:t>
      </w:r>
    </w:p>
    <w:p w:rsidR="00AD3B18" w:rsidRPr="00F025A7" w:rsidRDefault="00AD3B18" w:rsidP="00AD3B18">
      <w:pPr>
        <w:pStyle w:val="PacketDiagram"/>
      </w:pPr>
      <w:r w:rsidRPr="00F025A7">
        <w:t xml:space="preserve">         4 | Message ID                                                                        |</w:t>
      </w:r>
    </w:p>
    <w:p w:rsidR="00AD3B18" w:rsidRPr="00F025A7" w:rsidRDefault="00AD3B18" w:rsidP="00AD3B18">
      <w:pPr>
        <w:pStyle w:val="PacketDiagram"/>
      </w:pPr>
      <w:r w:rsidRPr="00F025A7">
        <w:t xml:space="preserve">           +                                                                                   +</w:t>
      </w:r>
    </w:p>
    <w:p w:rsidR="00AD3B18" w:rsidRPr="00F025A7" w:rsidRDefault="00AD3B18" w:rsidP="00AD3B18">
      <w:pPr>
        <w:pStyle w:val="PacketDiagram"/>
      </w:pPr>
      <w:r w:rsidRPr="00F025A7">
        <w:t xml:space="preserve">         6 |                                                                                   |</w:t>
      </w:r>
    </w:p>
    <w:p w:rsidR="00AD3B18" w:rsidRPr="00F025A7" w:rsidRDefault="00AD3B18" w:rsidP="00AD3B18">
      <w:pPr>
        <w:pStyle w:val="PacketDiagram"/>
      </w:pPr>
      <w:r w:rsidRPr="00F025A7">
        <w:t xml:space="preserve">           +-----------------------------------------+-----------------------------------------+</w:t>
      </w:r>
    </w:p>
    <w:p w:rsidR="00AD3B18" w:rsidRPr="00F025A7" w:rsidRDefault="00AD3B18" w:rsidP="00AD3B18">
      <w:pPr>
        <w:pStyle w:val="PacketDiagram"/>
      </w:pPr>
      <w:r w:rsidRPr="00F025A7">
        <w:t xml:space="preserve"> </w:t>
      </w:r>
      <w:r>
        <w:t xml:space="preserve">        8 | Protocol Version = 3</w:t>
      </w:r>
      <w:r w:rsidRPr="00F025A7">
        <w:t xml:space="preserve"> </w:t>
      </w:r>
      <w:r>
        <w:t xml:space="preserve">                   | Command = 10</w:t>
      </w:r>
      <w:r w:rsidRPr="00F025A7">
        <w:t xml:space="preserve">                            |</w:t>
      </w:r>
    </w:p>
    <w:p w:rsidR="000D67D2" w:rsidRDefault="00AD3B18" w:rsidP="00994D67">
      <w:pPr>
        <w:pStyle w:val="PacketDiagram"/>
      </w:pPr>
      <w:r w:rsidRPr="00F025A7">
        <w:t xml:space="preserve">           +-----------------------------------------+-----------------------------------------+</w:t>
      </w:r>
    </w:p>
    <w:p w:rsidR="000D67D2" w:rsidRPr="00F15D81" w:rsidRDefault="000D67D2" w:rsidP="000D67D2">
      <w:pPr>
        <w:pStyle w:val="Heading2"/>
        <w:tabs>
          <w:tab w:val="clear" w:pos="576"/>
        </w:tabs>
      </w:pPr>
      <w:bookmarkStart w:id="119" w:name="_Toc454448424"/>
      <w:r w:rsidRPr="00F15D81">
        <w:t>Led Locator Off</w:t>
      </w:r>
      <w:bookmarkEnd w:id="119"/>
    </w:p>
    <w:p w:rsidR="000D67D2" w:rsidRPr="00F025A7" w:rsidRDefault="000D67D2" w:rsidP="000D67D2">
      <w:pPr>
        <w:rPr>
          <w:lang w:eastAsia="en-CA"/>
        </w:rPr>
      </w:pPr>
      <w:r w:rsidRPr="00F025A7">
        <w:rPr>
          <w:lang w:eastAsia="en-CA"/>
        </w:rPr>
        <w:t xml:space="preserve">This message is sent from a client to a device.  </w:t>
      </w:r>
      <w:r>
        <w:rPr>
          <w:lang w:eastAsia="en-CA"/>
        </w:rPr>
        <w:t xml:space="preserve">Upon receiving this message, the led pattern is stopped on the device. It only works when the led pattern is active on the device. </w:t>
      </w:r>
    </w:p>
    <w:p w:rsidR="000D67D2" w:rsidRPr="00F025A7" w:rsidRDefault="000D67D2" w:rsidP="000D67D2">
      <w:pPr>
        <w:rPr>
          <w:lang w:eastAsia="en-CA"/>
        </w:rPr>
      </w:pPr>
    </w:p>
    <w:p w:rsidR="000D67D2" w:rsidRPr="00F025A7" w:rsidRDefault="000D67D2" w:rsidP="000D67D2">
      <w:pPr>
        <w:pStyle w:val="PacketDiagram"/>
      </w:pPr>
      <w:r w:rsidRPr="00F025A7">
        <w:t>Byte Offset</w:t>
      </w:r>
    </w:p>
    <w:p w:rsidR="000D67D2" w:rsidRPr="00F025A7" w:rsidRDefault="000D67D2" w:rsidP="000D67D2">
      <w:pPr>
        <w:pStyle w:val="PacketDiagram"/>
      </w:pPr>
      <w:r w:rsidRPr="00F025A7">
        <w:t xml:space="preserve">           +-----------------------------------------+-----------------------------------------+</w:t>
      </w:r>
    </w:p>
    <w:p w:rsidR="000D67D2" w:rsidRPr="00F025A7" w:rsidRDefault="000D67D2" w:rsidP="000D67D2">
      <w:pPr>
        <w:pStyle w:val="PacketDiagram"/>
      </w:pPr>
      <w:r w:rsidRPr="00F025A7">
        <w:t xml:space="preserve">         0 | Magic Number                                                                      |</w:t>
      </w:r>
    </w:p>
    <w:p w:rsidR="000D67D2" w:rsidRPr="00F025A7" w:rsidRDefault="000D67D2" w:rsidP="000D67D2">
      <w:pPr>
        <w:pStyle w:val="PacketDiagram"/>
      </w:pPr>
      <w:r w:rsidRPr="00F025A7">
        <w:t xml:space="preserve">           +                                                                                   +</w:t>
      </w:r>
    </w:p>
    <w:p w:rsidR="000D67D2" w:rsidRPr="00F025A7" w:rsidRDefault="000D67D2" w:rsidP="000D67D2">
      <w:pPr>
        <w:pStyle w:val="PacketDiagram"/>
      </w:pPr>
      <w:r w:rsidRPr="00F025A7">
        <w:t xml:space="preserve">         2 |                                                                                   |</w:t>
      </w:r>
    </w:p>
    <w:p w:rsidR="000D67D2" w:rsidRPr="00F025A7" w:rsidRDefault="000D67D2" w:rsidP="000D67D2">
      <w:pPr>
        <w:pStyle w:val="PacketDiagram"/>
      </w:pPr>
      <w:r w:rsidRPr="00F025A7">
        <w:t xml:space="preserve">           +-----------------------------------------+-----------------------------------------+</w:t>
      </w:r>
    </w:p>
    <w:p w:rsidR="000D67D2" w:rsidRPr="00F025A7" w:rsidRDefault="000D67D2" w:rsidP="000D67D2">
      <w:pPr>
        <w:pStyle w:val="PacketDiagram"/>
      </w:pPr>
      <w:r w:rsidRPr="00F025A7">
        <w:t xml:space="preserve">         4 | Message ID                                                                        |</w:t>
      </w:r>
    </w:p>
    <w:p w:rsidR="000D67D2" w:rsidRPr="00F025A7" w:rsidRDefault="000D67D2" w:rsidP="000D67D2">
      <w:pPr>
        <w:pStyle w:val="PacketDiagram"/>
      </w:pPr>
      <w:r w:rsidRPr="00F025A7">
        <w:t xml:space="preserve">           +                                                                                   +</w:t>
      </w:r>
    </w:p>
    <w:p w:rsidR="000D67D2" w:rsidRPr="00F025A7" w:rsidRDefault="000D67D2" w:rsidP="000D67D2">
      <w:pPr>
        <w:pStyle w:val="PacketDiagram"/>
      </w:pPr>
      <w:r w:rsidRPr="00F025A7">
        <w:t xml:space="preserve">         6 |                                                                                   |</w:t>
      </w:r>
    </w:p>
    <w:p w:rsidR="000D67D2" w:rsidRPr="00F025A7" w:rsidRDefault="000D67D2" w:rsidP="000D67D2">
      <w:pPr>
        <w:pStyle w:val="PacketDiagram"/>
      </w:pPr>
      <w:r w:rsidRPr="00F025A7">
        <w:t xml:space="preserve">           +-----------------------------------------+-----------------------------------------+</w:t>
      </w:r>
    </w:p>
    <w:p w:rsidR="000D67D2" w:rsidRPr="00F025A7" w:rsidRDefault="000D67D2" w:rsidP="000D67D2">
      <w:pPr>
        <w:pStyle w:val="PacketDiagram"/>
      </w:pPr>
      <w:r w:rsidRPr="00F025A7">
        <w:t xml:space="preserve"> </w:t>
      </w:r>
      <w:r>
        <w:t xml:space="preserve">        8 | Protocol Version = 3</w:t>
      </w:r>
      <w:r w:rsidRPr="00F025A7">
        <w:t xml:space="preserve"> </w:t>
      </w:r>
      <w:r>
        <w:t xml:space="preserve">                   | Command = 11</w:t>
      </w:r>
      <w:r w:rsidRPr="00F025A7">
        <w:t xml:space="preserve">                            |</w:t>
      </w:r>
    </w:p>
    <w:p w:rsidR="000D67D2" w:rsidRPr="00041523" w:rsidRDefault="000D67D2" w:rsidP="000D67D2">
      <w:pPr>
        <w:pStyle w:val="PacketDiagram"/>
      </w:pPr>
      <w:r w:rsidRPr="00F025A7">
        <w:t xml:space="preserve">           +-----------------------------------------+-----------------------------------------+</w:t>
      </w:r>
    </w:p>
    <w:p w:rsidR="00044003" w:rsidRPr="00044003" w:rsidRDefault="00044003" w:rsidP="00D66A27">
      <w:pPr>
        <w:pStyle w:val="Heading2"/>
        <w:tabs>
          <w:tab w:val="clear" w:pos="576"/>
        </w:tabs>
      </w:pPr>
      <w:bookmarkStart w:id="120" w:name="_Toc454448425"/>
      <w:r>
        <w:t>Reset Device</w:t>
      </w:r>
      <w:bookmarkEnd w:id="120"/>
    </w:p>
    <w:p w:rsidR="00D66A27" w:rsidRPr="00F025A7" w:rsidRDefault="00D66A27" w:rsidP="00D66A27">
      <w:pPr>
        <w:rPr>
          <w:lang w:eastAsia="en-CA"/>
        </w:rPr>
      </w:pPr>
      <w:r w:rsidRPr="00F025A7">
        <w:rPr>
          <w:lang w:eastAsia="en-CA"/>
        </w:rPr>
        <w:t xml:space="preserve">This message is sent from a client to a device.  </w:t>
      </w:r>
      <w:r>
        <w:rPr>
          <w:lang w:eastAsia="en-CA"/>
        </w:rPr>
        <w:t>Upon receiving this message, the device resets.</w:t>
      </w:r>
      <w:r>
        <w:rPr>
          <w:lang w:eastAsia="en-CA"/>
        </w:rPr>
        <w:br/>
      </w:r>
      <w:r w:rsidRPr="00F025A7">
        <w:rPr>
          <w:lang w:eastAsia="en-CA"/>
        </w:rPr>
        <w:t xml:space="preserve"> </w:t>
      </w:r>
    </w:p>
    <w:p w:rsidR="00D66A27" w:rsidRPr="00F025A7" w:rsidRDefault="00D66A27" w:rsidP="00D66A27">
      <w:pPr>
        <w:pStyle w:val="PacketDiagram"/>
      </w:pPr>
      <w:r w:rsidRPr="00F025A7">
        <w:t>Byte Offset</w:t>
      </w:r>
    </w:p>
    <w:p w:rsidR="00D66A27" w:rsidRPr="00F025A7" w:rsidRDefault="00D66A27" w:rsidP="00D66A27">
      <w:pPr>
        <w:pStyle w:val="PacketDiagram"/>
      </w:pPr>
      <w:r w:rsidRPr="00F025A7">
        <w:t xml:space="preserve">           +-----------------------------------------+-----------------------------------------+</w:t>
      </w:r>
    </w:p>
    <w:p w:rsidR="00D66A27" w:rsidRPr="00F025A7" w:rsidRDefault="00D66A27" w:rsidP="00D66A27">
      <w:pPr>
        <w:pStyle w:val="PacketDiagram"/>
      </w:pPr>
      <w:r w:rsidRPr="00F025A7">
        <w:t xml:space="preserve">         0 | Magic Number                                                                      |</w:t>
      </w:r>
    </w:p>
    <w:p w:rsidR="00D66A27" w:rsidRPr="00F025A7" w:rsidRDefault="00D66A27" w:rsidP="00D66A27">
      <w:pPr>
        <w:pStyle w:val="PacketDiagram"/>
      </w:pPr>
      <w:r w:rsidRPr="00F025A7">
        <w:t xml:space="preserve">           +                                                                                   +</w:t>
      </w:r>
    </w:p>
    <w:p w:rsidR="00D66A27" w:rsidRPr="00F025A7" w:rsidRDefault="00D66A27" w:rsidP="00D66A27">
      <w:pPr>
        <w:pStyle w:val="PacketDiagram"/>
      </w:pPr>
      <w:r w:rsidRPr="00F025A7">
        <w:t xml:space="preserve">         2 |                                                                                   |</w:t>
      </w:r>
    </w:p>
    <w:p w:rsidR="00D66A27" w:rsidRPr="00F025A7" w:rsidRDefault="00D66A27" w:rsidP="00D66A27">
      <w:pPr>
        <w:pStyle w:val="PacketDiagram"/>
      </w:pPr>
      <w:r w:rsidRPr="00F025A7">
        <w:t xml:space="preserve">           +-----------------------------------------+-----------------------------------------+</w:t>
      </w:r>
    </w:p>
    <w:p w:rsidR="00D66A27" w:rsidRPr="00F025A7" w:rsidRDefault="00D66A27" w:rsidP="00D66A27">
      <w:pPr>
        <w:pStyle w:val="PacketDiagram"/>
      </w:pPr>
      <w:r w:rsidRPr="00F025A7">
        <w:t xml:space="preserve">         4 | Message ID                                                                        |</w:t>
      </w:r>
    </w:p>
    <w:p w:rsidR="00D66A27" w:rsidRPr="00F025A7" w:rsidRDefault="00D66A27" w:rsidP="00D66A27">
      <w:pPr>
        <w:pStyle w:val="PacketDiagram"/>
      </w:pPr>
      <w:r w:rsidRPr="00F025A7">
        <w:t xml:space="preserve">           +                                                                                   +</w:t>
      </w:r>
    </w:p>
    <w:p w:rsidR="00D66A27" w:rsidRPr="00F025A7" w:rsidRDefault="00D66A27" w:rsidP="00D66A27">
      <w:pPr>
        <w:pStyle w:val="PacketDiagram"/>
      </w:pPr>
      <w:r w:rsidRPr="00F025A7">
        <w:t xml:space="preserve">         6 |                                                                                   |</w:t>
      </w:r>
    </w:p>
    <w:p w:rsidR="00D66A27" w:rsidRPr="00F025A7" w:rsidRDefault="00D66A27" w:rsidP="00D66A27">
      <w:pPr>
        <w:pStyle w:val="PacketDiagram"/>
      </w:pPr>
      <w:r w:rsidRPr="00F025A7">
        <w:t xml:space="preserve">           +-----------------------------------------+-----------------------------------------+</w:t>
      </w:r>
    </w:p>
    <w:p w:rsidR="00D66A27" w:rsidRPr="00F025A7" w:rsidRDefault="00D66A27" w:rsidP="00D66A27">
      <w:pPr>
        <w:pStyle w:val="PacketDiagram"/>
      </w:pPr>
      <w:r w:rsidRPr="00F025A7">
        <w:t xml:space="preserve"> </w:t>
      </w:r>
      <w:r>
        <w:t xml:space="preserve">        8 | Protocol Version = 3</w:t>
      </w:r>
      <w:r w:rsidRPr="00F025A7">
        <w:t xml:space="preserve"> </w:t>
      </w:r>
      <w:r>
        <w:t xml:space="preserve"> </w:t>
      </w:r>
      <w:r w:rsidR="004F5884">
        <w:t xml:space="preserve">                  | Command = 12</w:t>
      </w:r>
      <w:r w:rsidRPr="00F025A7">
        <w:t xml:space="preserve">                            |</w:t>
      </w:r>
    </w:p>
    <w:p w:rsidR="000D67D2" w:rsidRDefault="00D66A27" w:rsidP="00994D67">
      <w:pPr>
        <w:pStyle w:val="PacketDiagram"/>
      </w:pPr>
      <w:r w:rsidRPr="00F025A7">
        <w:t xml:space="preserve">           +-----------------------------------------+-----------------------------------------+</w:t>
      </w:r>
    </w:p>
    <w:p w:rsidR="001636B6" w:rsidRDefault="001636B6" w:rsidP="00994D67">
      <w:pPr>
        <w:pStyle w:val="PacketDiagram"/>
      </w:pPr>
    </w:p>
    <w:p w:rsidR="001636B6" w:rsidRPr="00F025A7" w:rsidRDefault="001636B6" w:rsidP="001636B6">
      <w:pPr>
        <w:pStyle w:val="Heading2"/>
        <w:tabs>
          <w:tab w:val="clear" w:pos="576"/>
        </w:tabs>
        <w:rPr>
          <w:lang w:eastAsia="en-CA"/>
        </w:rPr>
      </w:pPr>
      <w:bookmarkStart w:id="121" w:name="_Toc454448426"/>
      <w:r>
        <w:rPr>
          <w:lang w:eastAsia="en-CA"/>
        </w:rPr>
        <w:t>Request Configuration Response Data</w:t>
      </w:r>
      <w:bookmarkEnd w:id="121"/>
    </w:p>
    <w:p w:rsidR="001636B6" w:rsidRPr="00F025A7" w:rsidRDefault="001636B6" w:rsidP="001636B6">
      <w:pPr>
        <w:rPr>
          <w:lang w:eastAsia="en-CA"/>
        </w:rPr>
      </w:pPr>
      <w:r w:rsidRPr="00F025A7">
        <w:rPr>
          <w:lang w:eastAsia="en-CA"/>
        </w:rPr>
        <w:t>This message is sent from the client to a device in order to solicit a Reply</w:t>
      </w:r>
      <w:r>
        <w:rPr>
          <w:lang w:eastAsia="en-CA"/>
        </w:rPr>
        <w:t xml:space="preserve"> Configuration Response Data message. </w:t>
      </w:r>
    </w:p>
    <w:p w:rsidR="001636B6" w:rsidRPr="00F025A7" w:rsidRDefault="001636B6" w:rsidP="00163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eastAsia="en-CA"/>
        </w:rPr>
      </w:pPr>
    </w:p>
    <w:p w:rsidR="001636B6" w:rsidRPr="00F025A7" w:rsidRDefault="001636B6" w:rsidP="001636B6">
      <w:pPr>
        <w:pStyle w:val="PacketDiagram"/>
      </w:pPr>
      <w:r w:rsidRPr="00F025A7">
        <w:t>Byte Offset</w:t>
      </w:r>
    </w:p>
    <w:p w:rsidR="001636B6" w:rsidRPr="00F025A7" w:rsidRDefault="001636B6" w:rsidP="001636B6">
      <w:pPr>
        <w:pStyle w:val="PacketDiagram"/>
      </w:pPr>
      <w:r w:rsidRPr="00F025A7">
        <w:t xml:space="preserve">           +-----------------------------------------+-----------------------------------------+</w:t>
      </w:r>
    </w:p>
    <w:p w:rsidR="001636B6" w:rsidRPr="00F025A7" w:rsidRDefault="001636B6" w:rsidP="001636B6">
      <w:pPr>
        <w:pStyle w:val="PacketDiagram"/>
      </w:pPr>
      <w:r w:rsidRPr="00F025A7">
        <w:t xml:space="preserve">         0 | Magic Number                                                                      |</w:t>
      </w:r>
    </w:p>
    <w:p w:rsidR="001636B6" w:rsidRPr="00F025A7" w:rsidRDefault="001636B6" w:rsidP="001636B6">
      <w:pPr>
        <w:pStyle w:val="PacketDiagram"/>
      </w:pPr>
      <w:r w:rsidRPr="00F025A7">
        <w:t xml:space="preserve">           +                                                                                   +</w:t>
      </w:r>
    </w:p>
    <w:p w:rsidR="001636B6" w:rsidRPr="00F025A7" w:rsidRDefault="001636B6" w:rsidP="001636B6">
      <w:pPr>
        <w:pStyle w:val="PacketDiagram"/>
      </w:pPr>
      <w:r w:rsidRPr="00F025A7">
        <w:lastRenderedPageBreak/>
        <w:t xml:space="preserve">         2 |                                                                                   |</w:t>
      </w:r>
    </w:p>
    <w:p w:rsidR="001636B6" w:rsidRPr="00F025A7" w:rsidRDefault="001636B6" w:rsidP="001636B6">
      <w:pPr>
        <w:pStyle w:val="PacketDiagram"/>
      </w:pPr>
      <w:r w:rsidRPr="00F025A7">
        <w:t xml:space="preserve">           +-----------------------------------------+-----------------------------------------+</w:t>
      </w:r>
    </w:p>
    <w:p w:rsidR="001636B6" w:rsidRPr="00F025A7" w:rsidRDefault="001636B6" w:rsidP="001636B6">
      <w:pPr>
        <w:pStyle w:val="PacketDiagram"/>
      </w:pPr>
      <w:r w:rsidRPr="00F025A7">
        <w:t xml:space="preserve">         4 | Message ID                                                                        |</w:t>
      </w:r>
    </w:p>
    <w:p w:rsidR="001636B6" w:rsidRPr="00F025A7" w:rsidRDefault="001636B6" w:rsidP="001636B6">
      <w:pPr>
        <w:pStyle w:val="PacketDiagram"/>
      </w:pPr>
      <w:r w:rsidRPr="00F025A7">
        <w:t xml:space="preserve">           +                                                                                   +</w:t>
      </w:r>
    </w:p>
    <w:p w:rsidR="001636B6" w:rsidRPr="00F025A7" w:rsidRDefault="001636B6" w:rsidP="001636B6">
      <w:pPr>
        <w:pStyle w:val="PacketDiagram"/>
      </w:pPr>
      <w:r w:rsidRPr="00F025A7">
        <w:t xml:space="preserve">         6 |                                                                                   |</w:t>
      </w:r>
    </w:p>
    <w:p w:rsidR="001636B6" w:rsidRPr="00F025A7" w:rsidRDefault="001636B6" w:rsidP="001636B6">
      <w:pPr>
        <w:pStyle w:val="PacketDiagram"/>
      </w:pPr>
      <w:r w:rsidRPr="00F025A7">
        <w:t xml:space="preserve">           +-----------------------------------------+-----------------------------------------+</w:t>
      </w:r>
    </w:p>
    <w:p w:rsidR="001636B6" w:rsidRPr="00F025A7" w:rsidRDefault="001636B6" w:rsidP="001636B6">
      <w:pPr>
        <w:pStyle w:val="PacketDiagram"/>
      </w:pPr>
      <w:r w:rsidRPr="00F025A7">
        <w:t xml:space="preserve"> </w:t>
      </w:r>
      <w:r>
        <w:t xml:space="preserve">        8 | Protocol Version = 3</w:t>
      </w:r>
      <w:r w:rsidRPr="00F025A7">
        <w:t xml:space="preserve">                    | Command = </w:t>
      </w:r>
      <w:r>
        <w:t>13</w:t>
      </w:r>
      <w:r w:rsidRPr="00F025A7">
        <w:t xml:space="preserve">                            |</w:t>
      </w:r>
    </w:p>
    <w:p w:rsidR="001636B6" w:rsidRPr="00F025A7" w:rsidRDefault="001636B6" w:rsidP="001636B6">
      <w:pPr>
        <w:pStyle w:val="PacketDiagram"/>
      </w:pPr>
      <w:r w:rsidRPr="00F025A7">
        <w:t xml:space="preserve">           +-----------------------------------------+-----------------------------------------+</w:t>
      </w:r>
    </w:p>
    <w:p w:rsidR="001636B6" w:rsidRPr="00F025A7" w:rsidRDefault="001636B6" w:rsidP="001636B6">
      <w:pPr>
        <w:pStyle w:val="Heading2"/>
        <w:tabs>
          <w:tab w:val="clear" w:pos="576"/>
        </w:tabs>
        <w:rPr>
          <w:lang w:eastAsia="en-CA"/>
        </w:rPr>
      </w:pPr>
      <w:bookmarkStart w:id="122" w:name="_Toc454448427"/>
      <w:r>
        <w:rPr>
          <w:lang w:eastAsia="en-CA"/>
        </w:rPr>
        <w:t>Reply Configuration Response Data</w:t>
      </w:r>
      <w:bookmarkEnd w:id="122"/>
    </w:p>
    <w:p w:rsidR="001636B6" w:rsidRPr="00E13329" w:rsidRDefault="001636B6" w:rsidP="001636B6">
      <w:pPr>
        <w:rPr>
          <w:color w:val="FF0000"/>
          <w:lang w:eastAsia="en-CA"/>
        </w:rPr>
      </w:pPr>
      <w:r w:rsidRPr="00F025A7">
        <w:rPr>
          <w:lang w:eastAsia="en-CA"/>
        </w:rPr>
        <w:t>This message is sent from a device to a client</w:t>
      </w:r>
      <w:r>
        <w:rPr>
          <w:lang w:eastAsia="en-CA"/>
        </w:rPr>
        <w:t xml:space="preserve"> in response to a Request Configuration Response Data</w:t>
      </w:r>
      <w:r w:rsidRPr="00F025A7">
        <w:rPr>
          <w:lang w:eastAsia="en-CA"/>
        </w:rPr>
        <w:t>.</w:t>
      </w:r>
    </w:p>
    <w:p w:rsidR="001636B6" w:rsidRPr="00F025A7" w:rsidRDefault="001636B6" w:rsidP="001636B6">
      <w:pPr>
        <w:pStyle w:val="Heading3"/>
        <w:tabs>
          <w:tab w:val="clear" w:pos="720"/>
        </w:tabs>
        <w:rPr>
          <w:lang w:eastAsia="en-CA"/>
        </w:rPr>
      </w:pPr>
      <w:r>
        <w:rPr>
          <w:lang w:eastAsia="en-CA"/>
        </w:rPr>
        <w:t>Field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054"/>
      </w:tblGrid>
      <w:tr w:rsidR="001636B6" w:rsidTr="0041569B">
        <w:tc>
          <w:tcPr>
            <w:tcW w:w="2802" w:type="dxa"/>
          </w:tcPr>
          <w:p w:rsidR="001636B6" w:rsidRPr="00D1109D" w:rsidRDefault="001636B6" w:rsidP="0041569B">
            <w:pPr>
              <w:rPr>
                <w:lang w:eastAsia="en-CA"/>
              </w:rPr>
            </w:pPr>
            <w:r>
              <w:rPr>
                <w:lang w:eastAsia="en-CA"/>
              </w:rPr>
              <w:t>High Speed</w:t>
            </w:r>
          </w:p>
        </w:tc>
        <w:tc>
          <w:tcPr>
            <w:tcW w:w="6054" w:type="dxa"/>
          </w:tcPr>
          <w:p w:rsidR="001636B6" w:rsidRPr="00D1109D" w:rsidRDefault="001636B6" w:rsidP="0041569B">
            <w:pPr>
              <w:rPr>
                <w:lang w:eastAsia="en-CA"/>
              </w:rPr>
            </w:pPr>
            <w:r>
              <w:rPr>
                <w:lang w:eastAsia="en-CA"/>
              </w:rPr>
              <w:t>0=Disabled, 1=Enabled</w:t>
            </w:r>
          </w:p>
        </w:tc>
      </w:tr>
      <w:tr w:rsidR="001636B6" w:rsidTr="0041569B">
        <w:tc>
          <w:tcPr>
            <w:tcW w:w="2802" w:type="dxa"/>
          </w:tcPr>
          <w:p w:rsidR="001636B6" w:rsidRDefault="001636B6" w:rsidP="0041569B">
            <w:pPr>
              <w:rPr>
                <w:lang w:eastAsia="en-CA"/>
              </w:rPr>
            </w:pPr>
            <w:r>
              <w:rPr>
                <w:lang w:eastAsia="en-CA"/>
              </w:rPr>
              <w:t>MSA</w:t>
            </w:r>
          </w:p>
        </w:tc>
        <w:tc>
          <w:tcPr>
            <w:tcW w:w="6054" w:type="dxa"/>
          </w:tcPr>
          <w:p w:rsidR="001636B6" w:rsidRDefault="001636B6" w:rsidP="0041569B">
            <w:pPr>
              <w:rPr>
                <w:lang w:eastAsia="en-CA"/>
              </w:rPr>
            </w:pPr>
            <w:r>
              <w:rPr>
                <w:lang w:eastAsia="en-CA"/>
              </w:rPr>
              <w:t>0=Disabled, 1=Enabled</w:t>
            </w:r>
          </w:p>
        </w:tc>
      </w:tr>
      <w:tr w:rsidR="001636B6" w:rsidTr="0041569B">
        <w:tc>
          <w:tcPr>
            <w:tcW w:w="2802" w:type="dxa"/>
          </w:tcPr>
          <w:p w:rsidR="001636B6" w:rsidRDefault="001636B6" w:rsidP="0041569B">
            <w:pPr>
              <w:rPr>
                <w:lang w:eastAsia="en-CA"/>
              </w:rPr>
            </w:pPr>
            <w:proofErr w:type="spellStart"/>
            <w:r>
              <w:rPr>
                <w:lang w:eastAsia="en-CA"/>
              </w:rPr>
              <w:t>Vhub</w:t>
            </w:r>
            <w:proofErr w:type="spellEnd"/>
          </w:p>
        </w:tc>
        <w:tc>
          <w:tcPr>
            <w:tcW w:w="6054" w:type="dxa"/>
          </w:tcPr>
          <w:p w:rsidR="001636B6" w:rsidRDefault="001636B6" w:rsidP="0041569B">
            <w:pPr>
              <w:rPr>
                <w:lang w:eastAsia="en-CA"/>
              </w:rPr>
            </w:pPr>
            <w:r>
              <w:rPr>
                <w:lang w:eastAsia="en-CA"/>
              </w:rPr>
              <w:t>0=Disabled, 1=Enabled</w:t>
            </w:r>
          </w:p>
        </w:tc>
      </w:tr>
      <w:tr w:rsidR="001636B6" w:rsidTr="0041569B">
        <w:tc>
          <w:tcPr>
            <w:tcW w:w="2802" w:type="dxa"/>
          </w:tcPr>
          <w:p w:rsidR="001636B6" w:rsidRDefault="001636B6" w:rsidP="0041569B">
            <w:pPr>
              <w:rPr>
                <w:lang w:eastAsia="en-CA"/>
              </w:rPr>
            </w:pPr>
            <w:r>
              <w:rPr>
                <w:lang w:eastAsia="en-CA"/>
              </w:rPr>
              <w:t>Current Filter Status</w:t>
            </w:r>
          </w:p>
        </w:tc>
        <w:tc>
          <w:tcPr>
            <w:tcW w:w="6054" w:type="dxa"/>
          </w:tcPr>
          <w:p w:rsidR="001636B6" w:rsidRDefault="001636B6" w:rsidP="0041569B">
            <w:pPr>
              <w:rPr>
                <w:lang w:eastAsia="en-CA"/>
              </w:rPr>
            </w:pPr>
            <w:r>
              <w:rPr>
                <w:lang w:eastAsia="en-CA"/>
              </w:rPr>
              <w:t>0 - No filter</w:t>
            </w:r>
          </w:p>
          <w:p w:rsidR="001636B6" w:rsidRDefault="001636B6" w:rsidP="0041569B">
            <w:pPr>
              <w:rPr>
                <w:lang w:eastAsia="en-CA"/>
              </w:rPr>
            </w:pPr>
            <w:r>
              <w:rPr>
                <w:lang w:eastAsia="en-CA"/>
              </w:rPr>
              <w:t>1 - Block mass storage devices</w:t>
            </w:r>
          </w:p>
          <w:p w:rsidR="001636B6" w:rsidRDefault="001636B6" w:rsidP="0041569B">
            <w:pPr>
              <w:rPr>
                <w:lang w:eastAsia="en-CA"/>
              </w:rPr>
            </w:pPr>
            <w:r>
              <w:rPr>
                <w:lang w:eastAsia="en-CA"/>
              </w:rPr>
              <w:t>2 - Block all but HID and Hub devices</w:t>
            </w:r>
          </w:p>
          <w:p w:rsidR="001636B6" w:rsidRDefault="001636B6" w:rsidP="0041569B">
            <w:pPr>
              <w:rPr>
                <w:lang w:eastAsia="en-CA"/>
              </w:rPr>
            </w:pPr>
            <w:r>
              <w:rPr>
                <w:lang w:eastAsia="en-CA"/>
              </w:rPr>
              <w:t>3 - Block all but HID, HUB and smartcard devices</w:t>
            </w:r>
          </w:p>
          <w:p w:rsidR="001636B6" w:rsidRDefault="001636B6" w:rsidP="0041569B">
            <w:pPr>
              <w:rPr>
                <w:lang w:eastAsia="en-CA"/>
              </w:rPr>
            </w:pPr>
            <w:r>
              <w:rPr>
                <w:lang w:eastAsia="en-CA"/>
              </w:rPr>
              <w:t>4 - Block all but Audio and Vendor Specific devices</w:t>
            </w:r>
          </w:p>
        </w:tc>
      </w:tr>
      <w:tr w:rsidR="001636B6" w:rsidTr="0041569B">
        <w:tc>
          <w:tcPr>
            <w:tcW w:w="2802" w:type="dxa"/>
          </w:tcPr>
          <w:p w:rsidR="001636B6" w:rsidRPr="00D1109D" w:rsidRDefault="001636B6" w:rsidP="0041569B">
            <w:pPr>
              <w:rPr>
                <w:lang w:eastAsia="en-CA"/>
              </w:rPr>
            </w:pPr>
            <w:r>
              <w:rPr>
                <w:lang w:eastAsia="en-CA"/>
              </w:rPr>
              <w:t>IP Acquisition Mode</w:t>
            </w:r>
          </w:p>
        </w:tc>
        <w:tc>
          <w:tcPr>
            <w:tcW w:w="6054" w:type="dxa"/>
          </w:tcPr>
          <w:p w:rsidR="001636B6" w:rsidRPr="00D1109D" w:rsidRDefault="001636B6" w:rsidP="0041569B">
            <w:pPr>
              <w:rPr>
                <w:lang w:eastAsia="en-CA"/>
              </w:rPr>
            </w:pPr>
            <w:r>
              <w:rPr>
                <w:lang w:eastAsia="en-CA"/>
              </w:rPr>
              <w:t>0=DHCP, 1=Static</w:t>
            </w:r>
          </w:p>
        </w:tc>
      </w:tr>
      <w:tr w:rsidR="00977816" w:rsidTr="0041569B">
        <w:tc>
          <w:tcPr>
            <w:tcW w:w="2802" w:type="dxa"/>
          </w:tcPr>
          <w:p w:rsidR="00977816" w:rsidRDefault="00977816" w:rsidP="0041569B">
            <w:pPr>
              <w:rPr>
                <w:lang w:eastAsia="en-CA"/>
              </w:rPr>
            </w:pPr>
            <w:r>
              <w:rPr>
                <w:lang w:eastAsia="en-CA"/>
              </w:rPr>
              <w:t>Reserved</w:t>
            </w:r>
          </w:p>
        </w:tc>
        <w:tc>
          <w:tcPr>
            <w:tcW w:w="6054" w:type="dxa"/>
          </w:tcPr>
          <w:p w:rsidR="00977816" w:rsidRDefault="00977816" w:rsidP="0041569B">
            <w:pPr>
              <w:rPr>
                <w:lang w:eastAsia="en-CA"/>
              </w:rPr>
            </w:pPr>
            <w:r>
              <w:rPr>
                <w:lang w:eastAsia="en-CA"/>
              </w:rPr>
              <w:t xml:space="preserve">This field is reserved by </w:t>
            </w:r>
            <w:proofErr w:type="spellStart"/>
            <w:r>
              <w:rPr>
                <w:lang w:eastAsia="en-CA"/>
              </w:rPr>
              <w:t>Icron</w:t>
            </w:r>
            <w:proofErr w:type="spellEnd"/>
            <w:r>
              <w:rPr>
                <w:lang w:eastAsia="en-CA"/>
              </w:rPr>
              <w:t xml:space="preserve"> and is set to 0</w:t>
            </w:r>
          </w:p>
        </w:tc>
      </w:tr>
      <w:tr w:rsidR="001636B6" w:rsidTr="0041569B">
        <w:tc>
          <w:tcPr>
            <w:tcW w:w="2802" w:type="dxa"/>
          </w:tcPr>
          <w:p w:rsidR="001636B6" w:rsidRPr="00D1109D" w:rsidRDefault="001636B6" w:rsidP="0041569B">
            <w:pPr>
              <w:rPr>
                <w:lang w:eastAsia="en-CA"/>
              </w:rPr>
            </w:pPr>
            <w:r w:rsidRPr="00D1109D">
              <w:rPr>
                <w:lang w:eastAsia="en-CA"/>
              </w:rPr>
              <w:t>MAC Address</w:t>
            </w:r>
          </w:p>
        </w:tc>
        <w:tc>
          <w:tcPr>
            <w:tcW w:w="6054" w:type="dxa"/>
          </w:tcPr>
          <w:p w:rsidR="001636B6" w:rsidRPr="00D1109D" w:rsidRDefault="001636B6" w:rsidP="0041569B">
            <w:pPr>
              <w:rPr>
                <w:lang w:eastAsia="en-CA"/>
              </w:rPr>
            </w:pPr>
            <w:r w:rsidRPr="00D1109D">
              <w:rPr>
                <w:lang w:eastAsia="en-CA"/>
              </w:rPr>
              <w:t>The device's MAC address</w:t>
            </w:r>
          </w:p>
        </w:tc>
      </w:tr>
      <w:tr w:rsidR="001636B6" w:rsidTr="0041569B">
        <w:tc>
          <w:tcPr>
            <w:tcW w:w="2802" w:type="dxa"/>
          </w:tcPr>
          <w:p w:rsidR="001636B6" w:rsidRDefault="001636B6" w:rsidP="0041569B">
            <w:pPr>
              <w:rPr>
                <w:lang w:eastAsia="en-CA"/>
              </w:rPr>
            </w:pPr>
            <w:r>
              <w:rPr>
                <w:lang w:eastAsia="en-CA"/>
              </w:rPr>
              <w:t>Paired With MAC Address</w:t>
            </w:r>
          </w:p>
        </w:tc>
        <w:tc>
          <w:tcPr>
            <w:tcW w:w="6054" w:type="dxa"/>
          </w:tcPr>
          <w:p w:rsidR="001636B6" w:rsidRDefault="001636B6" w:rsidP="0041569B">
            <w:pPr>
              <w:rPr>
                <w:lang w:eastAsia="en-CA"/>
              </w:rPr>
            </w:pPr>
            <w:r>
              <w:rPr>
                <w:lang w:eastAsia="en-CA"/>
              </w:rPr>
              <w:t>MAC address of a device that this device is paired with.  This field is optional and may be repeated up to 7 times</w:t>
            </w:r>
          </w:p>
        </w:tc>
      </w:tr>
      <w:tr w:rsidR="001636B6" w:rsidTr="0041569B">
        <w:tc>
          <w:tcPr>
            <w:tcW w:w="2802" w:type="dxa"/>
          </w:tcPr>
          <w:p w:rsidR="001636B6" w:rsidRDefault="001636B6" w:rsidP="0041569B">
            <w:pPr>
              <w:rPr>
                <w:lang w:eastAsia="en-CA"/>
              </w:rPr>
            </w:pPr>
            <w:r>
              <w:rPr>
                <w:lang w:eastAsia="en-CA"/>
              </w:rPr>
              <w:t>Port Number</w:t>
            </w:r>
          </w:p>
        </w:tc>
        <w:tc>
          <w:tcPr>
            <w:tcW w:w="6054" w:type="dxa"/>
          </w:tcPr>
          <w:p w:rsidR="001636B6" w:rsidRDefault="001636B6" w:rsidP="0041569B">
            <w:pPr>
              <w:rPr>
                <w:lang w:eastAsia="en-CA"/>
              </w:rPr>
            </w:pPr>
            <w:r>
              <w:rPr>
                <w:lang w:eastAsia="en-CA"/>
              </w:rPr>
              <w:t>Port number that this device is connected to</w:t>
            </w:r>
          </w:p>
        </w:tc>
      </w:tr>
      <w:tr w:rsidR="001636B6" w:rsidTr="0041569B">
        <w:tc>
          <w:tcPr>
            <w:tcW w:w="2802" w:type="dxa"/>
          </w:tcPr>
          <w:p w:rsidR="001636B6" w:rsidRPr="00D1109D" w:rsidRDefault="001636B6" w:rsidP="0041569B">
            <w:pPr>
              <w:rPr>
                <w:lang w:eastAsia="en-CA"/>
              </w:rPr>
            </w:pPr>
            <w:r w:rsidRPr="00D1109D">
              <w:rPr>
                <w:lang w:eastAsia="en-CA"/>
              </w:rPr>
              <w:t>IP Address</w:t>
            </w:r>
          </w:p>
        </w:tc>
        <w:tc>
          <w:tcPr>
            <w:tcW w:w="6054" w:type="dxa"/>
          </w:tcPr>
          <w:p w:rsidR="001636B6" w:rsidRPr="00D1109D" w:rsidRDefault="001636B6" w:rsidP="0041569B">
            <w:pPr>
              <w:rPr>
                <w:lang w:eastAsia="en-CA"/>
              </w:rPr>
            </w:pPr>
            <w:r>
              <w:rPr>
                <w:lang w:eastAsia="en-CA"/>
              </w:rPr>
              <w:t>The device's current IP address</w:t>
            </w:r>
          </w:p>
        </w:tc>
      </w:tr>
      <w:tr w:rsidR="001636B6" w:rsidTr="0041569B">
        <w:tc>
          <w:tcPr>
            <w:tcW w:w="2802" w:type="dxa"/>
          </w:tcPr>
          <w:p w:rsidR="001636B6" w:rsidRPr="00D1109D" w:rsidRDefault="001636B6" w:rsidP="0041569B">
            <w:pPr>
              <w:rPr>
                <w:lang w:eastAsia="en-CA"/>
              </w:rPr>
            </w:pPr>
            <w:r>
              <w:rPr>
                <w:lang w:eastAsia="en-CA"/>
              </w:rPr>
              <w:t>Subnet Mask</w:t>
            </w:r>
          </w:p>
        </w:tc>
        <w:tc>
          <w:tcPr>
            <w:tcW w:w="6054" w:type="dxa"/>
          </w:tcPr>
          <w:p w:rsidR="001636B6" w:rsidRPr="00D1109D" w:rsidRDefault="001636B6" w:rsidP="0041569B">
            <w:pPr>
              <w:rPr>
                <w:lang w:eastAsia="en-CA"/>
              </w:rPr>
            </w:pPr>
            <w:r>
              <w:rPr>
                <w:lang w:eastAsia="en-CA"/>
              </w:rPr>
              <w:t>The subnet mask of the device</w:t>
            </w:r>
          </w:p>
        </w:tc>
      </w:tr>
      <w:tr w:rsidR="001636B6" w:rsidTr="0041569B">
        <w:tc>
          <w:tcPr>
            <w:tcW w:w="2802" w:type="dxa"/>
          </w:tcPr>
          <w:p w:rsidR="001636B6" w:rsidRDefault="001636B6" w:rsidP="0041569B">
            <w:pPr>
              <w:rPr>
                <w:lang w:eastAsia="en-CA"/>
              </w:rPr>
            </w:pPr>
            <w:r>
              <w:rPr>
                <w:lang w:eastAsia="en-CA"/>
              </w:rPr>
              <w:t>Default Gateway</w:t>
            </w:r>
          </w:p>
        </w:tc>
        <w:tc>
          <w:tcPr>
            <w:tcW w:w="6054" w:type="dxa"/>
          </w:tcPr>
          <w:p w:rsidR="001636B6" w:rsidRDefault="001636B6" w:rsidP="0041569B">
            <w:pPr>
              <w:rPr>
                <w:lang w:eastAsia="en-CA"/>
              </w:rPr>
            </w:pPr>
            <w:r>
              <w:rPr>
                <w:lang w:eastAsia="en-CA"/>
              </w:rPr>
              <w:t>The default gateway for the device</w:t>
            </w:r>
          </w:p>
        </w:tc>
      </w:tr>
      <w:tr w:rsidR="001636B6" w:rsidTr="0041569B">
        <w:tc>
          <w:tcPr>
            <w:tcW w:w="2802" w:type="dxa"/>
          </w:tcPr>
          <w:p w:rsidR="001636B6" w:rsidRDefault="001636B6" w:rsidP="0041569B">
            <w:pPr>
              <w:rPr>
                <w:lang w:eastAsia="en-CA"/>
              </w:rPr>
            </w:pPr>
            <w:r>
              <w:rPr>
                <w:lang w:eastAsia="en-CA"/>
              </w:rPr>
              <w:t>DHCP Server</w:t>
            </w:r>
          </w:p>
        </w:tc>
        <w:tc>
          <w:tcPr>
            <w:tcW w:w="6054" w:type="dxa"/>
          </w:tcPr>
          <w:p w:rsidR="001636B6" w:rsidRDefault="001636B6" w:rsidP="0041569B">
            <w:pPr>
              <w:rPr>
                <w:lang w:eastAsia="en-CA"/>
              </w:rPr>
            </w:pPr>
            <w:r>
              <w:rPr>
                <w:lang w:eastAsia="en-CA"/>
              </w:rPr>
              <w:t>The DHCP server of the device</w:t>
            </w:r>
          </w:p>
        </w:tc>
      </w:tr>
      <w:tr w:rsidR="001636B6" w:rsidTr="0041569B">
        <w:tc>
          <w:tcPr>
            <w:tcW w:w="2802" w:type="dxa"/>
          </w:tcPr>
          <w:p w:rsidR="001636B6" w:rsidRDefault="001636B6" w:rsidP="0041569B">
            <w:pPr>
              <w:rPr>
                <w:lang w:eastAsia="en-CA"/>
              </w:rPr>
            </w:pPr>
            <w:r>
              <w:rPr>
                <w:lang w:eastAsia="en-CA"/>
              </w:rPr>
              <w:t xml:space="preserve">Num of </w:t>
            </w:r>
            <w:proofErr w:type="spellStart"/>
            <w:r>
              <w:rPr>
                <w:lang w:eastAsia="en-CA"/>
              </w:rPr>
              <w:t>Vhub</w:t>
            </w:r>
            <w:proofErr w:type="spellEnd"/>
            <w:r>
              <w:rPr>
                <w:lang w:eastAsia="en-CA"/>
              </w:rPr>
              <w:t xml:space="preserve"> ports</w:t>
            </w:r>
          </w:p>
        </w:tc>
        <w:tc>
          <w:tcPr>
            <w:tcW w:w="6054" w:type="dxa"/>
          </w:tcPr>
          <w:p w:rsidR="001636B6" w:rsidRDefault="001636B6" w:rsidP="0041569B">
            <w:pPr>
              <w:rPr>
                <w:lang w:eastAsia="en-CA"/>
              </w:rPr>
            </w:pPr>
            <w:r>
              <w:rPr>
                <w:lang w:eastAsia="en-CA"/>
              </w:rPr>
              <w:t>The number of downstream ports of the device</w:t>
            </w:r>
          </w:p>
        </w:tc>
      </w:tr>
      <w:tr w:rsidR="001636B6" w:rsidTr="0041569B">
        <w:tc>
          <w:tcPr>
            <w:tcW w:w="2802" w:type="dxa"/>
          </w:tcPr>
          <w:p w:rsidR="001636B6" w:rsidRDefault="001636B6" w:rsidP="0041569B">
            <w:pPr>
              <w:rPr>
                <w:lang w:eastAsia="en-CA"/>
              </w:rPr>
            </w:pPr>
            <w:r>
              <w:rPr>
                <w:lang w:eastAsia="en-CA"/>
              </w:rPr>
              <w:t>VID</w:t>
            </w:r>
          </w:p>
        </w:tc>
        <w:tc>
          <w:tcPr>
            <w:tcW w:w="6054" w:type="dxa"/>
          </w:tcPr>
          <w:p w:rsidR="001636B6" w:rsidRDefault="001636B6" w:rsidP="0041569B">
            <w:pPr>
              <w:rPr>
                <w:lang w:eastAsia="en-CA"/>
              </w:rPr>
            </w:pPr>
            <w:r>
              <w:rPr>
                <w:lang w:eastAsia="en-CA"/>
              </w:rPr>
              <w:t>The Vendor ID of the device</w:t>
            </w:r>
          </w:p>
        </w:tc>
      </w:tr>
      <w:tr w:rsidR="001636B6" w:rsidTr="0041569B">
        <w:tc>
          <w:tcPr>
            <w:tcW w:w="2802" w:type="dxa"/>
          </w:tcPr>
          <w:p w:rsidR="001636B6" w:rsidRDefault="001636B6" w:rsidP="0041569B">
            <w:pPr>
              <w:rPr>
                <w:lang w:eastAsia="en-CA"/>
              </w:rPr>
            </w:pPr>
            <w:r>
              <w:rPr>
                <w:lang w:eastAsia="en-CA"/>
              </w:rPr>
              <w:t>PID</w:t>
            </w:r>
          </w:p>
        </w:tc>
        <w:tc>
          <w:tcPr>
            <w:tcW w:w="6054" w:type="dxa"/>
          </w:tcPr>
          <w:p w:rsidR="001636B6" w:rsidRDefault="001636B6" w:rsidP="0041569B">
            <w:pPr>
              <w:rPr>
                <w:lang w:eastAsia="en-CA"/>
              </w:rPr>
            </w:pPr>
            <w:r>
              <w:rPr>
                <w:lang w:eastAsia="en-CA"/>
              </w:rPr>
              <w:t>The Product ID of the device</w:t>
            </w:r>
          </w:p>
        </w:tc>
      </w:tr>
      <w:tr w:rsidR="001636B6" w:rsidTr="0041569B">
        <w:tc>
          <w:tcPr>
            <w:tcW w:w="2802" w:type="dxa"/>
          </w:tcPr>
          <w:p w:rsidR="001636B6" w:rsidRDefault="001636B6" w:rsidP="0041569B">
            <w:pPr>
              <w:rPr>
                <w:lang w:eastAsia="en-CA"/>
              </w:rPr>
            </w:pPr>
            <w:r>
              <w:rPr>
                <w:lang w:eastAsia="en-CA"/>
              </w:rPr>
              <w:t>Brand ID</w:t>
            </w:r>
          </w:p>
        </w:tc>
        <w:tc>
          <w:tcPr>
            <w:tcW w:w="6054" w:type="dxa"/>
          </w:tcPr>
          <w:p w:rsidR="001636B6" w:rsidRDefault="001636B6" w:rsidP="0041569B">
            <w:pPr>
              <w:rPr>
                <w:lang w:eastAsia="en-CA"/>
              </w:rPr>
            </w:pPr>
            <w:r>
              <w:rPr>
                <w:lang w:eastAsia="en-CA"/>
              </w:rPr>
              <w:t>The Brand ID of the device</w:t>
            </w:r>
          </w:p>
        </w:tc>
      </w:tr>
      <w:tr w:rsidR="001636B6" w:rsidTr="0041569B">
        <w:tc>
          <w:tcPr>
            <w:tcW w:w="2802" w:type="dxa"/>
          </w:tcPr>
          <w:p w:rsidR="001636B6" w:rsidRPr="00D1109D" w:rsidRDefault="001636B6" w:rsidP="0041569B">
            <w:pPr>
              <w:rPr>
                <w:lang w:eastAsia="en-CA"/>
              </w:rPr>
            </w:pPr>
            <w:r w:rsidRPr="00D1109D">
              <w:rPr>
                <w:lang w:eastAsia="en-CA"/>
              </w:rPr>
              <w:t>Vendor</w:t>
            </w:r>
          </w:p>
        </w:tc>
        <w:tc>
          <w:tcPr>
            <w:tcW w:w="6054" w:type="dxa"/>
          </w:tcPr>
          <w:p w:rsidR="001636B6" w:rsidRPr="00D1109D" w:rsidRDefault="001636B6" w:rsidP="0041569B">
            <w:pPr>
              <w:rPr>
                <w:lang w:eastAsia="en-CA"/>
              </w:rPr>
            </w:pPr>
            <w:r w:rsidRPr="00D1109D">
              <w:rPr>
                <w:lang w:eastAsia="en-CA"/>
              </w:rPr>
              <w:t>A 32 byte NUL terminated string cont</w:t>
            </w:r>
            <w:r>
              <w:rPr>
                <w:lang w:eastAsia="en-CA"/>
              </w:rPr>
              <w:t>aining the device's vendor name</w:t>
            </w:r>
          </w:p>
        </w:tc>
      </w:tr>
      <w:tr w:rsidR="001636B6" w:rsidTr="0041569B">
        <w:tc>
          <w:tcPr>
            <w:tcW w:w="2802" w:type="dxa"/>
          </w:tcPr>
          <w:p w:rsidR="001636B6" w:rsidRPr="00D1109D" w:rsidRDefault="001636B6" w:rsidP="0041569B">
            <w:pPr>
              <w:rPr>
                <w:lang w:eastAsia="en-CA"/>
              </w:rPr>
            </w:pPr>
            <w:r w:rsidRPr="00D1109D">
              <w:rPr>
                <w:lang w:eastAsia="en-CA"/>
              </w:rPr>
              <w:t>Product</w:t>
            </w:r>
          </w:p>
        </w:tc>
        <w:tc>
          <w:tcPr>
            <w:tcW w:w="6054" w:type="dxa"/>
          </w:tcPr>
          <w:p w:rsidR="001636B6" w:rsidRPr="00D1109D" w:rsidRDefault="001636B6" w:rsidP="0041569B">
            <w:pPr>
              <w:rPr>
                <w:lang w:eastAsia="en-CA"/>
              </w:rPr>
            </w:pPr>
            <w:r w:rsidRPr="00D1109D">
              <w:rPr>
                <w:lang w:eastAsia="en-CA"/>
              </w:rPr>
              <w:t>A 32 byte NUL terminated string conta</w:t>
            </w:r>
            <w:r>
              <w:rPr>
                <w:lang w:eastAsia="en-CA"/>
              </w:rPr>
              <w:t>ining the device's product name</w:t>
            </w:r>
          </w:p>
        </w:tc>
      </w:tr>
      <w:tr w:rsidR="001636B6" w:rsidTr="0041569B">
        <w:tc>
          <w:tcPr>
            <w:tcW w:w="2802" w:type="dxa"/>
          </w:tcPr>
          <w:p w:rsidR="001636B6" w:rsidRPr="00D1109D" w:rsidRDefault="001636B6" w:rsidP="0041569B">
            <w:pPr>
              <w:rPr>
                <w:lang w:eastAsia="en-CA"/>
              </w:rPr>
            </w:pPr>
            <w:r w:rsidRPr="00D1109D">
              <w:rPr>
                <w:lang w:eastAsia="en-CA"/>
              </w:rPr>
              <w:t>Revision</w:t>
            </w:r>
          </w:p>
        </w:tc>
        <w:tc>
          <w:tcPr>
            <w:tcW w:w="6054" w:type="dxa"/>
          </w:tcPr>
          <w:p w:rsidR="001636B6" w:rsidRPr="00D1109D" w:rsidRDefault="001636B6" w:rsidP="0041569B">
            <w:pPr>
              <w:rPr>
                <w:lang w:eastAsia="en-CA"/>
              </w:rPr>
            </w:pPr>
            <w:r w:rsidRPr="00D1109D">
              <w:rPr>
                <w:lang w:eastAsia="en-CA"/>
              </w:rPr>
              <w:t xml:space="preserve">A </w:t>
            </w:r>
            <w:r>
              <w:rPr>
                <w:lang w:eastAsia="en-CA"/>
              </w:rPr>
              <w:t>1</w:t>
            </w:r>
            <w:r w:rsidRPr="00D1109D">
              <w:rPr>
                <w:lang w:eastAsia="en-CA"/>
              </w:rPr>
              <w:t>2 byte NUL terminated string containing the device'</w:t>
            </w:r>
            <w:r>
              <w:rPr>
                <w:lang w:eastAsia="en-CA"/>
              </w:rPr>
              <w:t>s revision number</w:t>
            </w:r>
          </w:p>
        </w:tc>
      </w:tr>
    </w:tbl>
    <w:p w:rsidR="001636B6" w:rsidRPr="00F025A7" w:rsidRDefault="001636B6" w:rsidP="001636B6">
      <w:pPr>
        <w:rPr>
          <w:lang w:eastAsia="en-CA"/>
        </w:rPr>
      </w:pPr>
    </w:p>
    <w:p w:rsidR="001636B6" w:rsidRPr="00F025A7" w:rsidRDefault="001636B6" w:rsidP="001636B6">
      <w:pPr>
        <w:pStyle w:val="PacketDiagram"/>
      </w:pPr>
      <w:r w:rsidRPr="00F025A7">
        <w:t>Byte Offset</w:t>
      </w:r>
    </w:p>
    <w:p w:rsidR="001636B6" w:rsidRPr="00F025A7" w:rsidRDefault="001636B6" w:rsidP="001636B6">
      <w:pPr>
        <w:pStyle w:val="PacketDiagram"/>
      </w:pPr>
      <w:r w:rsidRPr="00F025A7">
        <w:t xml:space="preserve">           +-----------------------------------------+-----------------------------------------+</w:t>
      </w:r>
    </w:p>
    <w:p w:rsidR="001636B6" w:rsidRPr="00F025A7" w:rsidRDefault="001636B6" w:rsidP="001636B6">
      <w:pPr>
        <w:pStyle w:val="PacketDiagram"/>
      </w:pPr>
      <w:r w:rsidRPr="00F025A7">
        <w:t xml:space="preserve">         0 | Magic Number                                                                      |</w:t>
      </w:r>
    </w:p>
    <w:p w:rsidR="001636B6" w:rsidRPr="00F025A7" w:rsidRDefault="001636B6" w:rsidP="001636B6">
      <w:pPr>
        <w:pStyle w:val="PacketDiagram"/>
      </w:pPr>
      <w:r w:rsidRPr="00F025A7">
        <w:t xml:space="preserve">           +                                                                                   +</w:t>
      </w:r>
    </w:p>
    <w:p w:rsidR="001636B6" w:rsidRPr="00F025A7" w:rsidRDefault="001636B6" w:rsidP="001636B6">
      <w:pPr>
        <w:pStyle w:val="PacketDiagram"/>
      </w:pPr>
      <w:r w:rsidRPr="00F025A7">
        <w:t xml:space="preserve">         2 |                                                                                   |</w:t>
      </w:r>
    </w:p>
    <w:p w:rsidR="001636B6" w:rsidRPr="00F025A7" w:rsidRDefault="001636B6" w:rsidP="001636B6">
      <w:pPr>
        <w:pStyle w:val="PacketDiagram"/>
      </w:pPr>
      <w:r w:rsidRPr="00F025A7">
        <w:t xml:space="preserve">           +-----------------------------------------+-----------------------------------------+</w:t>
      </w:r>
    </w:p>
    <w:p w:rsidR="001636B6" w:rsidRPr="00F025A7" w:rsidRDefault="001636B6" w:rsidP="001636B6">
      <w:pPr>
        <w:pStyle w:val="PacketDiagram"/>
      </w:pPr>
      <w:r w:rsidRPr="00F025A7">
        <w:t xml:space="preserve">         4 | Message ID                                                                        |</w:t>
      </w:r>
    </w:p>
    <w:p w:rsidR="001636B6" w:rsidRPr="00F025A7" w:rsidRDefault="001636B6" w:rsidP="001636B6">
      <w:pPr>
        <w:pStyle w:val="PacketDiagram"/>
      </w:pPr>
      <w:r w:rsidRPr="00F025A7">
        <w:t xml:space="preserve">           +                                                                                   +</w:t>
      </w:r>
    </w:p>
    <w:p w:rsidR="001636B6" w:rsidRPr="00F025A7" w:rsidRDefault="001636B6" w:rsidP="001636B6">
      <w:pPr>
        <w:pStyle w:val="PacketDiagram"/>
      </w:pPr>
      <w:r w:rsidRPr="00F025A7">
        <w:t xml:space="preserve">         6 |                                                                                   |</w:t>
      </w:r>
    </w:p>
    <w:p w:rsidR="001636B6" w:rsidRPr="00F025A7" w:rsidRDefault="001636B6" w:rsidP="001636B6">
      <w:pPr>
        <w:pStyle w:val="PacketDiagram"/>
      </w:pPr>
      <w:r w:rsidRPr="00F025A7">
        <w:t xml:space="preserve">           +-----------------------------------------+-----------------------------------------+</w:t>
      </w:r>
    </w:p>
    <w:p w:rsidR="001636B6" w:rsidRPr="00F025A7" w:rsidRDefault="001636B6" w:rsidP="001636B6">
      <w:pPr>
        <w:pStyle w:val="PacketDiagram"/>
      </w:pPr>
      <w:r w:rsidRPr="00F025A7">
        <w:t xml:space="preserve"> </w:t>
      </w:r>
      <w:r>
        <w:t xml:space="preserve">        8 | Protocol Version = 3</w:t>
      </w:r>
      <w:r w:rsidRPr="00F025A7">
        <w:t xml:space="preserve">                    | Command = 1</w:t>
      </w:r>
      <w:r>
        <w:t>4</w:t>
      </w:r>
      <w:r w:rsidRPr="00F025A7">
        <w:t xml:space="preserve">                            |</w:t>
      </w:r>
    </w:p>
    <w:p w:rsidR="001636B6" w:rsidRPr="00F025A7" w:rsidRDefault="001636B6" w:rsidP="001636B6">
      <w:pPr>
        <w:pStyle w:val="PacketDiagram"/>
        <w:tabs>
          <w:tab w:val="clear" w:pos="916"/>
          <w:tab w:val="left" w:pos="270"/>
          <w:tab w:val="left" w:pos="360"/>
          <w:tab w:val="left" w:pos="900"/>
          <w:tab w:val="left" w:pos="1170"/>
          <w:tab w:val="left" w:pos="2160"/>
        </w:tabs>
      </w:pPr>
      <w:r w:rsidRPr="00F025A7">
        <w:t xml:space="preserve">           +-----------------------------------------+-----------------------------------------+</w:t>
      </w:r>
      <w:r>
        <w:br/>
        <w:t xml:space="preserve">        10 | High Speed status                       | MSA status                              |</w:t>
      </w:r>
      <w:r>
        <w:br/>
        <w:t xml:space="preserve">           </w:t>
      </w:r>
      <w:r w:rsidRPr="00F025A7">
        <w:t>+-----------------------------------------+-----------------------------------------+</w:t>
      </w:r>
    </w:p>
    <w:p w:rsidR="001636B6" w:rsidRPr="00F025A7" w:rsidRDefault="001636B6" w:rsidP="001636B6">
      <w:pPr>
        <w:pStyle w:val="PacketDiagram"/>
      </w:pPr>
      <w:r w:rsidRPr="00F025A7">
        <w:t xml:space="preserve"> </w:t>
      </w:r>
      <w:r>
        <w:t xml:space="preserve">       12 | </w:t>
      </w:r>
      <w:proofErr w:type="spellStart"/>
      <w:r>
        <w:t>Vhub</w:t>
      </w:r>
      <w:proofErr w:type="spellEnd"/>
      <w:r>
        <w:t xml:space="preserve"> status</w:t>
      </w:r>
      <w:r w:rsidRPr="00F025A7">
        <w:t xml:space="preserve">                    </w:t>
      </w:r>
      <w:r>
        <w:t xml:space="preserve">         | Current Filter Status</w:t>
      </w:r>
      <w:r w:rsidRPr="00F025A7">
        <w:t xml:space="preserve">                   |</w:t>
      </w:r>
    </w:p>
    <w:p w:rsidR="001636B6" w:rsidRPr="00F025A7" w:rsidRDefault="001636B6" w:rsidP="001636B6">
      <w:pPr>
        <w:pStyle w:val="PacketDiagram"/>
      </w:pPr>
      <w:r w:rsidRPr="00F025A7">
        <w:t xml:space="preserve">           +-----------------------------------------+-----------------------------------------+</w:t>
      </w:r>
    </w:p>
    <w:p w:rsidR="001636B6" w:rsidRDefault="001636B6" w:rsidP="001636B6">
      <w:pPr>
        <w:pStyle w:val="PacketDiagram"/>
      </w:pPr>
    </w:p>
    <w:p w:rsidR="001636B6" w:rsidRPr="00F025A7" w:rsidRDefault="001636B6" w:rsidP="001636B6">
      <w:pPr>
        <w:pStyle w:val="PacketDiagram"/>
        <w:tabs>
          <w:tab w:val="left" w:pos="270"/>
          <w:tab w:val="left" w:pos="360"/>
          <w:tab w:val="left" w:pos="1170"/>
          <w:tab w:val="left" w:pos="2160"/>
        </w:tabs>
      </w:pPr>
      <w:r w:rsidRPr="00F025A7">
        <w:lastRenderedPageBreak/>
        <w:t xml:space="preserve">           +-----------------------------------------+-----------------------------------------+</w:t>
      </w:r>
      <w:r>
        <w:br/>
        <w:t xml:space="preserve">        14 | IP Acquisition M</w:t>
      </w:r>
      <w:r w:rsidR="007961D6">
        <w:t>ode                     | Reserved</w:t>
      </w:r>
      <w:r>
        <w:t xml:space="preserve">                                |</w:t>
      </w:r>
      <w:r>
        <w:br/>
        <w:t xml:space="preserve">           </w:t>
      </w:r>
      <w:r w:rsidRPr="00F025A7">
        <w:t>+-----------------------------------------+-----------------------------------------+</w:t>
      </w:r>
    </w:p>
    <w:p w:rsidR="001636B6" w:rsidRPr="00F025A7" w:rsidRDefault="001636B6" w:rsidP="001636B6">
      <w:pPr>
        <w:pStyle w:val="PacketDiagram"/>
      </w:pPr>
      <w:r>
        <w:t xml:space="preserve">        16</w:t>
      </w:r>
      <w:r w:rsidRPr="00F025A7">
        <w:t xml:space="preserve"> | MAC Address                                                                       |</w:t>
      </w:r>
    </w:p>
    <w:p w:rsidR="001636B6" w:rsidRPr="00F025A7" w:rsidRDefault="001636B6" w:rsidP="001636B6">
      <w:pPr>
        <w:pStyle w:val="PacketDiagram"/>
      </w:pPr>
      <w:r w:rsidRPr="00F025A7">
        <w:t xml:space="preserve">           +                                                                                   +</w:t>
      </w:r>
    </w:p>
    <w:p w:rsidR="001636B6" w:rsidRPr="00F025A7" w:rsidRDefault="001636B6" w:rsidP="001636B6">
      <w:pPr>
        <w:pStyle w:val="PacketDiagram"/>
      </w:pPr>
      <w:r>
        <w:t xml:space="preserve">        18</w:t>
      </w:r>
      <w:r w:rsidRPr="00F025A7">
        <w:t xml:space="preserve"> |                                                                                   |</w:t>
      </w:r>
    </w:p>
    <w:p w:rsidR="001636B6" w:rsidRPr="00F025A7" w:rsidRDefault="001636B6" w:rsidP="001636B6">
      <w:pPr>
        <w:pStyle w:val="PacketDiagram"/>
      </w:pPr>
      <w:r w:rsidRPr="00F025A7">
        <w:t xml:space="preserve">           +                                                                                   +</w:t>
      </w:r>
    </w:p>
    <w:p w:rsidR="001636B6" w:rsidRPr="00F025A7" w:rsidRDefault="001636B6" w:rsidP="001636B6">
      <w:pPr>
        <w:pStyle w:val="PacketDiagram"/>
      </w:pPr>
      <w:r>
        <w:t xml:space="preserve">        20</w:t>
      </w:r>
      <w:r w:rsidRPr="00F025A7">
        <w:t xml:space="preserve"> |                                                                                   |</w:t>
      </w:r>
    </w:p>
    <w:p w:rsidR="001636B6" w:rsidRPr="00F025A7" w:rsidRDefault="001636B6" w:rsidP="001636B6">
      <w:pPr>
        <w:pStyle w:val="PacketDiagram"/>
      </w:pPr>
      <w:r>
        <w:t xml:space="preserve">           </w:t>
      </w:r>
      <w:r w:rsidRPr="00F025A7">
        <w:t>+-----------------------------------------+-----------------------------------------+</w:t>
      </w:r>
    </w:p>
    <w:p w:rsidR="001636B6" w:rsidRPr="00F025A7" w:rsidRDefault="001636B6" w:rsidP="001636B6">
      <w:pPr>
        <w:pStyle w:val="PacketDiagram"/>
      </w:pPr>
      <w:r>
        <w:t xml:space="preserve">        22</w:t>
      </w:r>
      <w:r w:rsidRPr="00F025A7">
        <w:t xml:space="preserve"> |</w:t>
      </w:r>
      <w:r>
        <w:t xml:space="preserve"> Paired</w:t>
      </w:r>
      <w:r w:rsidRPr="00F025A7">
        <w:t xml:space="preserve"> </w:t>
      </w:r>
      <w:r>
        <w:t xml:space="preserve">with </w:t>
      </w:r>
      <w:r w:rsidRPr="00F025A7">
        <w:t xml:space="preserve">MAC Address                </w:t>
      </w:r>
      <w:r>
        <w:t xml:space="preserve"> </w:t>
      </w:r>
      <w:r w:rsidRPr="00F025A7">
        <w:t xml:space="preserve">           </w:t>
      </w:r>
      <w:r>
        <w:t xml:space="preserve">                               </w:t>
      </w:r>
      <w:r w:rsidRPr="00F025A7">
        <w:t>|</w:t>
      </w:r>
    </w:p>
    <w:p w:rsidR="001636B6" w:rsidRPr="00F025A7" w:rsidRDefault="001636B6" w:rsidP="001636B6">
      <w:pPr>
        <w:pStyle w:val="PacketDiagram"/>
      </w:pPr>
      <w:r w:rsidRPr="00F025A7">
        <w:t xml:space="preserve">           +                                         </w:t>
      </w:r>
      <w:r>
        <w:t xml:space="preserve">                                          </w:t>
      </w:r>
      <w:r w:rsidRPr="00F025A7">
        <w:t>+</w:t>
      </w:r>
    </w:p>
    <w:p w:rsidR="001636B6" w:rsidRPr="00F025A7" w:rsidRDefault="001636B6" w:rsidP="001636B6">
      <w:pPr>
        <w:pStyle w:val="PacketDiagram"/>
      </w:pPr>
      <w:r w:rsidRPr="00F025A7">
        <w:t xml:space="preserve">           .                                         .                                         .</w:t>
      </w:r>
    </w:p>
    <w:p w:rsidR="001636B6" w:rsidRPr="00F025A7" w:rsidRDefault="001636B6" w:rsidP="001636B6">
      <w:pPr>
        <w:pStyle w:val="PacketDiagram"/>
      </w:pPr>
      <w:r w:rsidRPr="00F025A7">
        <w:t xml:space="preserve">           .                                         .                                         .</w:t>
      </w:r>
    </w:p>
    <w:p w:rsidR="001636B6" w:rsidRPr="00F025A7" w:rsidRDefault="001636B6" w:rsidP="001636B6">
      <w:pPr>
        <w:pStyle w:val="PacketDiagram"/>
      </w:pPr>
      <w:r w:rsidRPr="00F025A7">
        <w:t xml:space="preserve">           .                                         .                                         .</w:t>
      </w:r>
    </w:p>
    <w:p w:rsidR="001636B6" w:rsidRPr="00F025A7" w:rsidRDefault="001636B6" w:rsidP="001636B6">
      <w:pPr>
        <w:pStyle w:val="PacketDiagram"/>
      </w:pPr>
      <w:r w:rsidRPr="00F025A7">
        <w:t xml:space="preserve">           +                                                                                   +</w:t>
      </w:r>
    </w:p>
    <w:p w:rsidR="001636B6" w:rsidRPr="00F025A7" w:rsidRDefault="001636B6" w:rsidP="001636B6">
      <w:pPr>
        <w:pStyle w:val="PacketDiagram"/>
      </w:pPr>
      <w:r>
        <w:t xml:space="preserve">        62</w:t>
      </w:r>
      <w:r w:rsidRPr="00F025A7">
        <w:t xml:space="preserve"> |                                                                                   |</w:t>
      </w:r>
    </w:p>
    <w:p w:rsidR="001636B6" w:rsidRPr="00F025A7" w:rsidRDefault="001636B6" w:rsidP="001636B6">
      <w:pPr>
        <w:pStyle w:val="PacketDiagram"/>
      </w:pPr>
      <w:r w:rsidRPr="00F025A7">
        <w:t xml:space="preserve">           +----------</w:t>
      </w:r>
      <w:r>
        <w:t>-------------------------------</w:t>
      </w:r>
      <w:r w:rsidRPr="00F025A7">
        <w:t>+-----------------------------------------+</w:t>
      </w:r>
    </w:p>
    <w:p w:rsidR="001636B6" w:rsidRDefault="001636B6" w:rsidP="001636B6">
      <w:pPr>
        <w:pStyle w:val="PacketDiagram"/>
      </w:pPr>
      <w:r>
        <w:t xml:space="preserve">        64 | Port Number                                                                       |</w:t>
      </w:r>
    </w:p>
    <w:p w:rsidR="001636B6" w:rsidRPr="00F025A7" w:rsidRDefault="001636B6" w:rsidP="001636B6">
      <w:pPr>
        <w:pStyle w:val="PacketDiagram"/>
      </w:pPr>
      <w:r w:rsidRPr="00F025A7">
        <w:t xml:space="preserve">           +-----------------------------------------+-----------------------------------------+</w:t>
      </w:r>
    </w:p>
    <w:p w:rsidR="001636B6" w:rsidRPr="00F025A7" w:rsidRDefault="001636B6" w:rsidP="001636B6">
      <w:pPr>
        <w:pStyle w:val="PacketDiagram"/>
      </w:pPr>
      <w:r>
        <w:t xml:space="preserve">        66</w:t>
      </w:r>
      <w:r w:rsidRPr="00F025A7">
        <w:t xml:space="preserve"> | IP Address                                                                        |</w:t>
      </w:r>
    </w:p>
    <w:p w:rsidR="001636B6" w:rsidRPr="00F025A7" w:rsidRDefault="001636B6" w:rsidP="001636B6">
      <w:pPr>
        <w:pStyle w:val="PacketDiagram"/>
      </w:pPr>
      <w:r w:rsidRPr="00F025A7">
        <w:t xml:space="preserve">           +                                                                                   +</w:t>
      </w:r>
    </w:p>
    <w:p w:rsidR="001636B6" w:rsidRPr="00F025A7" w:rsidRDefault="001636B6" w:rsidP="001636B6">
      <w:pPr>
        <w:pStyle w:val="PacketDiagram"/>
      </w:pPr>
      <w:r>
        <w:t xml:space="preserve">        68</w:t>
      </w:r>
      <w:r w:rsidRPr="00F025A7">
        <w:t xml:space="preserve"> |                                                                                   |</w:t>
      </w:r>
    </w:p>
    <w:p w:rsidR="001636B6" w:rsidRDefault="001636B6" w:rsidP="001636B6">
      <w:pPr>
        <w:pStyle w:val="PacketDiagram"/>
      </w:pPr>
      <w:r w:rsidRPr="00F025A7">
        <w:t xml:space="preserve">           +-----------------------------------------+-----------------------------------------+</w:t>
      </w:r>
    </w:p>
    <w:p w:rsidR="001636B6" w:rsidRPr="00F025A7" w:rsidRDefault="001636B6" w:rsidP="001636B6">
      <w:pPr>
        <w:pStyle w:val="PacketDiagram"/>
      </w:pPr>
      <w:r>
        <w:t xml:space="preserve">        70 | </w:t>
      </w:r>
      <w:proofErr w:type="spellStart"/>
      <w:r>
        <w:t>SubNet</w:t>
      </w:r>
      <w:proofErr w:type="spellEnd"/>
      <w:r>
        <w:t xml:space="preserve"> Mask</w:t>
      </w:r>
      <w:r w:rsidRPr="00F025A7">
        <w:t xml:space="preserve">                                                                       |</w:t>
      </w:r>
    </w:p>
    <w:p w:rsidR="001636B6" w:rsidRPr="00F025A7" w:rsidRDefault="001636B6" w:rsidP="001636B6">
      <w:pPr>
        <w:pStyle w:val="PacketDiagram"/>
      </w:pPr>
      <w:r w:rsidRPr="00F025A7">
        <w:t xml:space="preserve">           +                                                                                   +</w:t>
      </w:r>
    </w:p>
    <w:p w:rsidR="001636B6" w:rsidRPr="00F025A7" w:rsidRDefault="001636B6" w:rsidP="001636B6">
      <w:pPr>
        <w:pStyle w:val="PacketDiagram"/>
      </w:pPr>
      <w:r>
        <w:t xml:space="preserve">        72</w:t>
      </w:r>
      <w:r w:rsidRPr="00F025A7">
        <w:t xml:space="preserve"> |                                                                                   |</w:t>
      </w:r>
    </w:p>
    <w:p w:rsidR="001636B6" w:rsidRDefault="001636B6" w:rsidP="001636B6">
      <w:pPr>
        <w:pStyle w:val="PacketDiagram"/>
      </w:pPr>
      <w:r w:rsidRPr="00F025A7">
        <w:t xml:space="preserve">           +-----------------------------------------+-----------------------------------------+</w:t>
      </w:r>
    </w:p>
    <w:p w:rsidR="001636B6" w:rsidRPr="00F025A7" w:rsidRDefault="001636B6" w:rsidP="001636B6">
      <w:pPr>
        <w:pStyle w:val="PacketDiagram"/>
      </w:pPr>
      <w:r>
        <w:t xml:space="preserve">        74 | Default Gateway</w:t>
      </w:r>
      <w:r w:rsidRPr="00F025A7">
        <w:t xml:space="preserve">                                                                   |</w:t>
      </w:r>
    </w:p>
    <w:p w:rsidR="001636B6" w:rsidRPr="00F025A7" w:rsidRDefault="001636B6" w:rsidP="001636B6">
      <w:pPr>
        <w:pStyle w:val="PacketDiagram"/>
      </w:pPr>
      <w:r w:rsidRPr="00F025A7">
        <w:t xml:space="preserve">           +                                                                                   +</w:t>
      </w:r>
    </w:p>
    <w:p w:rsidR="001636B6" w:rsidRPr="00F025A7" w:rsidRDefault="001636B6" w:rsidP="001636B6">
      <w:pPr>
        <w:pStyle w:val="PacketDiagram"/>
      </w:pPr>
      <w:r>
        <w:t xml:space="preserve">        76</w:t>
      </w:r>
      <w:r w:rsidRPr="00F025A7">
        <w:t xml:space="preserve"> |                                                                                   |</w:t>
      </w:r>
    </w:p>
    <w:p w:rsidR="001636B6" w:rsidRDefault="001636B6" w:rsidP="001636B6">
      <w:pPr>
        <w:pStyle w:val="PacketDiagram"/>
      </w:pPr>
      <w:r w:rsidRPr="00F025A7">
        <w:t xml:space="preserve">           +-----------------------------------------+-----------------------------------------+</w:t>
      </w:r>
    </w:p>
    <w:p w:rsidR="001636B6" w:rsidRPr="00F025A7" w:rsidRDefault="001636B6" w:rsidP="001636B6">
      <w:pPr>
        <w:pStyle w:val="PacketDiagram"/>
      </w:pPr>
      <w:r>
        <w:t xml:space="preserve">        78 | DHCP Server</w:t>
      </w:r>
      <w:r w:rsidRPr="00F025A7">
        <w:t xml:space="preserve">                                                                       |</w:t>
      </w:r>
    </w:p>
    <w:p w:rsidR="001636B6" w:rsidRPr="00F025A7" w:rsidRDefault="001636B6" w:rsidP="001636B6">
      <w:pPr>
        <w:pStyle w:val="PacketDiagram"/>
      </w:pPr>
      <w:r w:rsidRPr="00F025A7">
        <w:t xml:space="preserve">           +                                                                                   +</w:t>
      </w:r>
    </w:p>
    <w:p w:rsidR="001636B6" w:rsidRPr="00F025A7" w:rsidRDefault="001636B6" w:rsidP="001636B6">
      <w:pPr>
        <w:pStyle w:val="PacketDiagram"/>
      </w:pPr>
      <w:r>
        <w:t xml:space="preserve">        80</w:t>
      </w:r>
      <w:r w:rsidRPr="00F025A7">
        <w:t xml:space="preserve"> |                                                                                   |</w:t>
      </w:r>
    </w:p>
    <w:p w:rsidR="001636B6" w:rsidRDefault="001636B6" w:rsidP="001636B6">
      <w:pPr>
        <w:pStyle w:val="PacketDiagram"/>
      </w:pPr>
      <w:r w:rsidRPr="00F025A7">
        <w:t xml:space="preserve">           +-----------------------------------------+-----------------------------------------+</w:t>
      </w:r>
    </w:p>
    <w:p w:rsidR="001636B6" w:rsidRDefault="001636B6" w:rsidP="001636B6">
      <w:pPr>
        <w:pStyle w:val="PacketDiagram"/>
      </w:pPr>
      <w:r>
        <w:t xml:space="preserve">        82 | Number of </w:t>
      </w:r>
      <w:proofErr w:type="spellStart"/>
      <w:r>
        <w:t>Vhub</w:t>
      </w:r>
      <w:proofErr w:type="spellEnd"/>
      <w:r>
        <w:t xml:space="preserve"> P</w:t>
      </w:r>
      <w:r w:rsidR="007961D6">
        <w:t>orts                    | Reserved</w:t>
      </w:r>
      <w:r>
        <w:t xml:space="preserve">                                |</w:t>
      </w:r>
    </w:p>
    <w:p w:rsidR="001636B6" w:rsidRPr="00F025A7" w:rsidRDefault="001636B6" w:rsidP="001636B6">
      <w:pPr>
        <w:pStyle w:val="PacketDiagram"/>
      </w:pPr>
      <w:r>
        <w:t xml:space="preserve">           +-----------------------------------------+-----------------------------------------+</w:t>
      </w:r>
    </w:p>
    <w:p w:rsidR="001636B6" w:rsidRDefault="001636B6" w:rsidP="001636B6">
      <w:pPr>
        <w:pStyle w:val="PacketDiagram"/>
      </w:pPr>
      <w:r>
        <w:t xml:space="preserve">        84 | VID                                                                               |</w:t>
      </w:r>
    </w:p>
    <w:p w:rsidR="001636B6" w:rsidRPr="00F025A7" w:rsidRDefault="001636B6" w:rsidP="001636B6">
      <w:pPr>
        <w:pStyle w:val="PacketDiagram"/>
      </w:pPr>
      <w:r>
        <w:t xml:space="preserve">           +-----------------------------------------+-----------------------------------------+</w:t>
      </w:r>
    </w:p>
    <w:p w:rsidR="001636B6" w:rsidRPr="00F025A7" w:rsidRDefault="001636B6" w:rsidP="001636B6">
      <w:pPr>
        <w:pStyle w:val="PacketDiagram"/>
      </w:pPr>
      <w:r>
        <w:t xml:space="preserve">        86 | PID                                                                               |</w:t>
      </w:r>
      <w:r w:rsidRPr="00F025A7">
        <w:t xml:space="preserve">                                                    </w:t>
      </w:r>
      <w:r>
        <w:t xml:space="preserve">                               </w:t>
      </w:r>
    </w:p>
    <w:p w:rsidR="001636B6" w:rsidRPr="00F025A7" w:rsidRDefault="001636B6" w:rsidP="001636B6">
      <w:pPr>
        <w:pStyle w:val="PacketDiagram"/>
      </w:pPr>
      <w:r>
        <w:t xml:space="preserve">           +-----------------------------------------+-----------------------------------------+</w:t>
      </w:r>
    </w:p>
    <w:p w:rsidR="001636B6" w:rsidRPr="00F025A7" w:rsidRDefault="001636B6" w:rsidP="001636B6">
      <w:pPr>
        <w:pStyle w:val="PacketDiagram"/>
      </w:pPr>
      <w:r>
        <w:t xml:space="preserve">        88</w:t>
      </w:r>
      <w:r w:rsidRPr="00F025A7">
        <w:t xml:space="preserve"> | Vendor                                  </w:t>
      </w:r>
      <w:r>
        <w:t xml:space="preserve">                                          </w:t>
      </w:r>
      <w:r w:rsidRPr="00F025A7">
        <w:t>|</w:t>
      </w:r>
    </w:p>
    <w:p w:rsidR="001636B6" w:rsidRPr="00F025A7" w:rsidRDefault="001636B6" w:rsidP="001636B6">
      <w:pPr>
        <w:pStyle w:val="PacketDiagram"/>
      </w:pPr>
      <w:r w:rsidRPr="00F025A7">
        <w:t xml:space="preserve">           +                                         </w:t>
      </w:r>
      <w:r>
        <w:t xml:space="preserve">                                          </w:t>
      </w:r>
      <w:r w:rsidRPr="00F025A7">
        <w:t>+</w:t>
      </w:r>
    </w:p>
    <w:p w:rsidR="001636B6" w:rsidRPr="00F025A7" w:rsidRDefault="001636B6" w:rsidP="001636B6">
      <w:pPr>
        <w:pStyle w:val="PacketDiagram"/>
      </w:pPr>
      <w:r w:rsidRPr="00F025A7">
        <w:t xml:space="preserve">           .                                         .                                         .</w:t>
      </w:r>
    </w:p>
    <w:p w:rsidR="001636B6" w:rsidRPr="00F025A7" w:rsidRDefault="001636B6" w:rsidP="001636B6">
      <w:pPr>
        <w:pStyle w:val="PacketDiagram"/>
      </w:pPr>
      <w:r w:rsidRPr="00F025A7">
        <w:t xml:space="preserve">           .                                         .                                         .</w:t>
      </w:r>
    </w:p>
    <w:p w:rsidR="001636B6" w:rsidRPr="00F025A7" w:rsidRDefault="001636B6" w:rsidP="001636B6">
      <w:pPr>
        <w:pStyle w:val="PacketDiagram"/>
      </w:pPr>
      <w:r w:rsidRPr="00F025A7">
        <w:t xml:space="preserve">           .                                         .                                         .</w:t>
      </w:r>
    </w:p>
    <w:p w:rsidR="001636B6" w:rsidRPr="00F025A7" w:rsidRDefault="001636B6" w:rsidP="001636B6">
      <w:pPr>
        <w:pStyle w:val="PacketDiagram"/>
      </w:pPr>
      <w:r w:rsidRPr="00F025A7">
        <w:t xml:space="preserve">           +                                                                                   +</w:t>
      </w:r>
    </w:p>
    <w:p w:rsidR="001636B6" w:rsidRPr="00F025A7" w:rsidRDefault="001636B6" w:rsidP="001636B6">
      <w:pPr>
        <w:pStyle w:val="PacketDiagram"/>
      </w:pPr>
      <w:r>
        <w:t xml:space="preserve">       118</w:t>
      </w:r>
      <w:r w:rsidRPr="00F025A7">
        <w:t xml:space="preserve"> |                                                                                   |</w:t>
      </w:r>
    </w:p>
    <w:p w:rsidR="001636B6" w:rsidRPr="00F025A7" w:rsidRDefault="001636B6" w:rsidP="001636B6">
      <w:pPr>
        <w:pStyle w:val="PacketDiagram"/>
      </w:pPr>
      <w:r w:rsidRPr="00F025A7">
        <w:t xml:space="preserve">           +----------</w:t>
      </w:r>
      <w:r>
        <w:t>-------------------------------</w:t>
      </w:r>
      <w:r w:rsidRPr="00F025A7">
        <w:t>+-----------------------------------------+</w:t>
      </w:r>
    </w:p>
    <w:p w:rsidR="001636B6" w:rsidRPr="00F025A7" w:rsidRDefault="001636B6" w:rsidP="001636B6">
      <w:pPr>
        <w:pStyle w:val="PacketDiagram"/>
      </w:pPr>
      <w:r>
        <w:t xml:space="preserve">       120 |</w:t>
      </w:r>
      <w:r w:rsidRPr="00F025A7">
        <w:t xml:space="preserve"> Product      </w:t>
      </w:r>
      <w:r>
        <w:t xml:space="preserve">                                          </w:t>
      </w:r>
      <w:r w:rsidRPr="00F025A7">
        <w:t xml:space="preserve">                           |</w:t>
      </w:r>
    </w:p>
    <w:p w:rsidR="001636B6" w:rsidRPr="00F025A7" w:rsidRDefault="001636B6" w:rsidP="001636B6">
      <w:pPr>
        <w:pStyle w:val="PacketDiagram"/>
      </w:pPr>
      <w:r w:rsidRPr="00F025A7">
        <w:t xml:space="preserve">           +          </w:t>
      </w:r>
      <w:r>
        <w:t xml:space="preserve">                                                                         +</w:t>
      </w:r>
    </w:p>
    <w:p w:rsidR="001636B6" w:rsidRPr="00F025A7" w:rsidRDefault="001636B6" w:rsidP="001636B6">
      <w:pPr>
        <w:pStyle w:val="PacketDiagram"/>
      </w:pPr>
      <w:r w:rsidRPr="00F025A7">
        <w:t xml:space="preserve">           .                                         .                                         .</w:t>
      </w:r>
    </w:p>
    <w:p w:rsidR="001636B6" w:rsidRPr="00F025A7" w:rsidRDefault="001636B6" w:rsidP="001636B6">
      <w:pPr>
        <w:pStyle w:val="PacketDiagram"/>
      </w:pPr>
      <w:r w:rsidRPr="00F025A7">
        <w:t xml:space="preserve">           .                                         .                                         .</w:t>
      </w:r>
    </w:p>
    <w:p w:rsidR="001636B6" w:rsidRPr="00F025A7" w:rsidRDefault="001636B6" w:rsidP="001636B6">
      <w:pPr>
        <w:pStyle w:val="PacketDiagram"/>
      </w:pPr>
      <w:r w:rsidRPr="00F025A7">
        <w:t xml:space="preserve">           .                                         .                                         .</w:t>
      </w:r>
    </w:p>
    <w:p w:rsidR="001636B6" w:rsidRPr="00F025A7" w:rsidRDefault="001636B6" w:rsidP="001636B6">
      <w:pPr>
        <w:pStyle w:val="PacketDiagram"/>
      </w:pPr>
      <w:r w:rsidRPr="00F025A7">
        <w:t xml:space="preserve">           +                                                                                   +</w:t>
      </w:r>
    </w:p>
    <w:p w:rsidR="001636B6" w:rsidRPr="00F025A7" w:rsidRDefault="001636B6" w:rsidP="001636B6">
      <w:pPr>
        <w:pStyle w:val="PacketDiagram"/>
      </w:pPr>
      <w:r>
        <w:t xml:space="preserve">       150</w:t>
      </w:r>
      <w:r w:rsidRPr="00F025A7">
        <w:t xml:space="preserve"> |                                                                                   |</w:t>
      </w:r>
    </w:p>
    <w:p w:rsidR="001636B6" w:rsidRPr="00F025A7" w:rsidRDefault="001636B6" w:rsidP="001636B6">
      <w:pPr>
        <w:pStyle w:val="PacketDiagram"/>
      </w:pPr>
      <w:r w:rsidRPr="00F025A7">
        <w:t xml:space="preserve">           +-----------------------------------------+-----------------------------------------+</w:t>
      </w:r>
    </w:p>
    <w:p w:rsidR="001636B6" w:rsidRPr="00F025A7" w:rsidRDefault="001636B6" w:rsidP="001636B6">
      <w:pPr>
        <w:pStyle w:val="PacketDiagram"/>
      </w:pPr>
      <w:r>
        <w:t xml:space="preserve">       152</w:t>
      </w:r>
      <w:r w:rsidRPr="00F025A7">
        <w:t xml:space="preserve"> | </w:t>
      </w:r>
      <w:r>
        <w:t>Revision</w:t>
      </w:r>
      <w:r w:rsidRPr="00F025A7">
        <w:t xml:space="preserve">                                                                          |</w:t>
      </w:r>
    </w:p>
    <w:p w:rsidR="001636B6" w:rsidRPr="00F025A7" w:rsidRDefault="001636B6" w:rsidP="001636B6">
      <w:pPr>
        <w:pStyle w:val="PacketDiagram"/>
      </w:pPr>
      <w:r w:rsidRPr="00F025A7">
        <w:t xml:space="preserve">           +                                                                                   +</w:t>
      </w:r>
    </w:p>
    <w:p w:rsidR="001636B6" w:rsidRPr="00F025A7" w:rsidRDefault="001636B6" w:rsidP="001636B6">
      <w:pPr>
        <w:pStyle w:val="PacketDiagram"/>
      </w:pPr>
      <w:r w:rsidRPr="00F025A7">
        <w:t xml:space="preserve">           .                                         .                                         .</w:t>
      </w:r>
    </w:p>
    <w:p w:rsidR="001636B6" w:rsidRPr="00F025A7" w:rsidRDefault="001636B6" w:rsidP="001636B6">
      <w:pPr>
        <w:pStyle w:val="PacketDiagram"/>
      </w:pPr>
      <w:r w:rsidRPr="00F025A7">
        <w:t xml:space="preserve">           .                                         .                                         .</w:t>
      </w:r>
    </w:p>
    <w:p w:rsidR="001636B6" w:rsidRPr="00F025A7" w:rsidRDefault="001636B6" w:rsidP="001636B6">
      <w:pPr>
        <w:pStyle w:val="PacketDiagram"/>
      </w:pPr>
      <w:r w:rsidRPr="00F025A7">
        <w:t xml:space="preserve">           .                                         .                                         .</w:t>
      </w:r>
    </w:p>
    <w:p w:rsidR="001636B6" w:rsidRPr="00F025A7" w:rsidRDefault="001636B6" w:rsidP="001636B6">
      <w:pPr>
        <w:pStyle w:val="PacketDiagram"/>
      </w:pPr>
      <w:r w:rsidRPr="00F025A7">
        <w:t xml:space="preserve">           +                                                                                   +</w:t>
      </w:r>
    </w:p>
    <w:p w:rsidR="001636B6" w:rsidRPr="00F025A7" w:rsidRDefault="001636B6" w:rsidP="001636B6">
      <w:pPr>
        <w:pStyle w:val="PacketDiagram"/>
      </w:pPr>
      <w:r>
        <w:t xml:space="preserve">       164</w:t>
      </w:r>
      <w:r w:rsidRPr="00F025A7">
        <w:t xml:space="preserve"> |                                                                                   |</w:t>
      </w:r>
    </w:p>
    <w:p w:rsidR="001636B6" w:rsidRPr="00F025A7" w:rsidRDefault="001636B6" w:rsidP="001636B6">
      <w:pPr>
        <w:pStyle w:val="PacketDiagram"/>
      </w:pPr>
      <w:r w:rsidRPr="00F025A7">
        <w:t xml:space="preserve">           +-----------------------------------------+-----------------------------------------+</w:t>
      </w:r>
    </w:p>
    <w:p w:rsidR="001636B6" w:rsidRDefault="001636B6" w:rsidP="00994D67">
      <w:pPr>
        <w:pStyle w:val="PacketDiagram"/>
      </w:pPr>
    </w:p>
    <w:p w:rsidR="0064364A" w:rsidRDefault="00734FEE">
      <w:pPr>
        <w:pStyle w:val="Heading1"/>
      </w:pPr>
      <w:bookmarkStart w:id="123" w:name="_Toc454448428"/>
      <w:r>
        <w:lastRenderedPageBreak/>
        <w:t>Appendix A</w:t>
      </w:r>
      <w:bookmarkEnd w:id="0"/>
      <w:bookmarkEnd w:id="123"/>
    </w:p>
    <w:p w:rsidR="0064364A" w:rsidRDefault="00734FEE">
      <w:pPr>
        <w:pStyle w:val="Heading2"/>
      </w:pPr>
      <w:bookmarkStart w:id="124" w:name="_Toc387638980"/>
      <w:bookmarkStart w:id="125" w:name="_Toc454448429"/>
      <w:r>
        <w:t>Abbreviations</w:t>
      </w:r>
      <w:bookmarkEnd w:id="124"/>
      <w:bookmarkEnd w:id="125"/>
    </w:p>
    <w:p w:rsidR="0007760C" w:rsidRDefault="0007760C" w:rsidP="0007760C">
      <w:pPr>
        <w:pStyle w:val="Body"/>
      </w:pPr>
      <w:r>
        <w:t>LEX – Local Extender</w:t>
      </w:r>
    </w:p>
    <w:p w:rsidR="0007760C" w:rsidRDefault="0007760C" w:rsidP="0007760C">
      <w:pPr>
        <w:pStyle w:val="Body"/>
      </w:pPr>
      <w:r>
        <w:t>REX – Remote Extender</w:t>
      </w:r>
    </w:p>
    <w:p w:rsidR="0007760C" w:rsidRDefault="0007760C" w:rsidP="0007760C">
      <w:pPr>
        <w:pStyle w:val="Body"/>
      </w:pPr>
      <w:r>
        <w:t>UDP – User Data Protocol</w:t>
      </w:r>
    </w:p>
    <w:p w:rsidR="0007760C" w:rsidRDefault="0007760C" w:rsidP="0007760C">
      <w:pPr>
        <w:pStyle w:val="Body"/>
      </w:pPr>
      <w:r>
        <w:t>USB – Universal Serial Bus</w:t>
      </w:r>
    </w:p>
    <w:p w:rsidR="0007760C" w:rsidRDefault="0007760C" w:rsidP="0007760C">
      <w:pPr>
        <w:pStyle w:val="Body"/>
      </w:pPr>
      <w:r>
        <w:t>DHCP – Dynamic Host Configuration Protocol</w:t>
      </w:r>
    </w:p>
    <w:p w:rsidR="0007760C" w:rsidRDefault="0007760C" w:rsidP="0007760C">
      <w:pPr>
        <w:pStyle w:val="Body"/>
      </w:pPr>
      <w:r>
        <w:t>IP – Internet Protocol</w:t>
      </w:r>
    </w:p>
    <w:p w:rsidR="0007760C" w:rsidRDefault="0007760C" w:rsidP="0007760C">
      <w:pPr>
        <w:pStyle w:val="Body"/>
      </w:pPr>
      <w:r>
        <w:t>IPv4 – Internet Protocol version 4</w:t>
      </w:r>
    </w:p>
    <w:p w:rsidR="0007760C" w:rsidRDefault="0007760C" w:rsidP="0007760C">
      <w:pPr>
        <w:pStyle w:val="Body"/>
      </w:pPr>
      <w:r>
        <w:t>TBD – To Be Determined</w:t>
      </w:r>
    </w:p>
    <w:p w:rsidR="0007760C" w:rsidRDefault="0007760C" w:rsidP="0007760C">
      <w:pPr>
        <w:pStyle w:val="Body"/>
      </w:pPr>
      <w:r>
        <w:t>ACK – Acknowledgement</w:t>
      </w:r>
    </w:p>
    <w:p w:rsidR="0007760C" w:rsidRDefault="0007760C" w:rsidP="0007760C">
      <w:pPr>
        <w:pStyle w:val="Body"/>
      </w:pPr>
      <w:r>
        <w:t>NAK – Negative Acknowledgement</w:t>
      </w:r>
    </w:p>
    <w:p w:rsidR="0007760C" w:rsidRDefault="0007760C" w:rsidP="0007760C">
      <w:pPr>
        <w:pStyle w:val="Body"/>
      </w:pPr>
      <w:r>
        <w:t>MAC Address – Media Control Access Address</w:t>
      </w:r>
    </w:p>
    <w:p w:rsidR="0007760C" w:rsidRPr="002C1948" w:rsidRDefault="0007760C" w:rsidP="00F5141F">
      <w:pPr>
        <w:pStyle w:val="Body"/>
      </w:pPr>
      <w:r>
        <w:t>HID – Human Interface Device</w:t>
      </w:r>
    </w:p>
    <w:p w:rsidR="0007760C" w:rsidRDefault="0007760C" w:rsidP="0007760C">
      <w:pPr>
        <w:pStyle w:val="Heading2"/>
      </w:pPr>
      <w:bookmarkStart w:id="126" w:name="_Toc420227377"/>
      <w:bookmarkStart w:id="127" w:name="_Toc450150209"/>
      <w:bookmarkStart w:id="128" w:name="_Toc454448430"/>
      <w:r>
        <w:t>Glossary</w:t>
      </w:r>
      <w:bookmarkEnd w:id="126"/>
      <w:bookmarkEnd w:id="127"/>
      <w:bookmarkEnd w:id="128"/>
    </w:p>
    <w:p w:rsidR="0007760C" w:rsidRDefault="0007760C" w:rsidP="0007760C">
      <w:pPr>
        <w:pStyle w:val="Heading2"/>
      </w:pPr>
      <w:bookmarkStart w:id="129" w:name="_References"/>
      <w:bookmarkStart w:id="130" w:name="_Toc387638981"/>
      <w:bookmarkStart w:id="131" w:name="_Toc420227378"/>
      <w:bookmarkStart w:id="132" w:name="_Toc450150210"/>
      <w:bookmarkStart w:id="133" w:name="_Toc454448431"/>
      <w:bookmarkEnd w:id="129"/>
      <w:r>
        <w:t>References</w:t>
      </w:r>
      <w:bookmarkEnd w:id="130"/>
      <w:bookmarkEnd w:id="131"/>
      <w:bookmarkEnd w:id="132"/>
      <w:bookmarkEnd w:id="133"/>
    </w:p>
    <w:p w:rsidR="0007760C" w:rsidRPr="0090530D" w:rsidRDefault="00C80147" w:rsidP="0007760C">
      <w:pPr>
        <w:pStyle w:val="Body"/>
      </w:pPr>
      <w:hyperlink r:id="rId15" w:history="1">
        <w:r w:rsidR="0007760C" w:rsidRPr="00B55D6A">
          <w:rPr>
            <w:rStyle w:val="Hyperlink"/>
            <w:lang w:eastAsia="en-CA"/>
          </w:rPr>
          <w:t>https://en.wikipedia.org/wiki/IPv4_subnetting_reference</w:t>
        </w:r>
      </w:hyperlink>
    </w:p>
    <w:p w:rsidR="0007760C" w:rsidRDefault="0007760C" w:rsidP="0007760C">
      <w:pPr>
        <w:pStyle w:val="Heading2"/>
      </w:pPr>
      <w:bookmarkStart w:id="134" w:name="_Toc387638982"/>
      <w:bookmarkStart w:id="135" w:name="_Toc420227379"/>
      <w:bookmarkStart w:id="136" w:name="_Toc450150211"/>
      <w:bookmarkStart w:id="137" w:name="_Toc454448432"/>
      <w:r>
        <w:t>Revision History</w:t>
      </w:r>
      <w:bookmarkEnd w:id="134"/>
      <w:bookmarkEnd w:id="135"/>
      <w:bookmarkEnd w:id="136"/>
      <w:bookmarkEnd w:id="137"/>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1170"/>
        <w:gridCol w:w="1823"/>
        <w:gridCol w:w="4387"/>
      </w:tblGrid>
      <w:tr w:rsidR="0007760C" w:rsidTr="000E616C">
        <w:tc>
          <w:tcPr>
            <w:tcW w:w="1260" w:type="dxa"/>
          </w:tcPr>
          <w:p w:rsidR="0007760C" w:rsidRDefault="0007760C" w:rsidP="000E616C">
            <w:pPr>
              <w:rPr>
                <w:b/>
              </w:rPr>
            </w:pPr>
            <w:r>
              <w:rPr>
                <w:b/>
              </w:rPr>
              <w:t>Version</w:t>
            </w:r>
          </w:p>
        </w:tc>
        <w:tc>
          <w:tcPr>
            <w:tcW w:w="1170" w:type="dxa"/>
          </w:tcPr>
          <w:p w:rsidR="0007760C" w:rsidRDefault="0007760C" w:rsidP="000E616C">
            <w:pPr>
              <w:rPr>
                <w:b/>
              </w:rPr>
            </w:pPr>
            <w:r>
              <w:rPr>
                <w:b/>
              </w:rPr>
              <w:t>Date</w:t>
            </w:r>
          </w:p>
        </w:tc>
        <w:tc>
          <w:tcPr>
            <w:tcW w:w="1823" w:type="dxa"/>
          </w:tcPr>
          <w:p w:rsidR="0007760C" w:rsidRDefault="0007760C" w:rsidP="000E616C">
            <w:pPr>
              <w:rPr>
                <w:b/>
              </w:rPr>
            </w:pPr>
            <w:r>
              <w:rPr>
                <w:b/>
              </w:rPr>
              <w:t>Author</w:t>
            </w:r>
          </w:p>
        </w:tc>
        <w:tc>
          <w:tcPr>
            <w:tcW w:w="4387" w:type="dxa"/>
          </w:tcPr>
          <w:p w:rsidR="0007760C" w:rsidRDefault="0007760C" w:rsidP="000E616C">
            <w:pPr>
              <w:rPr>
                <w:b/>
              </w:rPr>
            </w:pPr>
            <w:r>
              <w:rPr>
                <w:b/>
              </w:rPr>
              <w:t>Reason for Change</w:t>
            </w:r>
          </w:p>
        </w:tc>
      </w:tr>
      <w:tr w:rsidR="0007760C" w:rsidTr="000E616C">
        <w:tc>
          <w:tcPr>
            <w:tcW w:w="1260" w:type="dxa"/>
          </w:tcPr>
          <w:p w:rsidR="0007760C" w:rsidRDefault="007244BB" w:rsidP="000E616C">
            <w:r>
              <w:t>A01 – A03</w:t>
            </w:r>
          </w:p>
        </w:tc>
        <w:tc>
          <w:tcPr>
            <w:tcW w:w="1170" w:type="dxa"/>
          </w:tcPr>
          <w:p w:rsidR="0007760C" w:rsidRDefault="0007760C" w:rsidP="000E616C"/>
        </w:tc>
        <w:tc>
          <w:tcPr>
            <w:tcW w:w="1823" w:type="dxa"/>
          </w:tcPr>
          <w:p w:rsidR="0007760C" w:rsidRDefault="007244BB" w:rsidP="000E616C">
            <w:r>
              <w:t>David Frey</w:t>
            </w:r>
          </w:p>
        </w:tc>
        <w:tc>
          <w:tcPr>
            <w:tcW w:w="4387" w:type="dxa"/>
          </w:tcPr>
          <w:p w:rsidR="0007760C" w:rsidRDefault="007244BB" w:rsidP="000E616C">
            <w:r>
              <w:t>Original author</w:t>
            </w:r>
          </w:p>
        </w:tc>
      </w:tr>
      <w:tr w:rsidR="0007760C" w:rsidTr="000E616C">
        <w:tc>
          <w:tcPr>
            <w:tcW w:w="1260" w:type="dxa"/>
          </w:tcPr>
          <w:p w:rsidR="0007760C" w:rsidRDefault="00C80147" w:rsidP="000E616C">
            <w:fldSimple w:instr=" DOCPROPERTY  Version  \* MERGEFORMAT ">
              <w:r w:rsidR="0007760C">
                <w:t>A04</w:t>
              </w:r>
            </w:fldSimple>
          </w:p>
        </w:tc>
        <w:tc>
          <w:tcPr>
            <w:tcW w:w="1170" w:type="dxa"/>
          </w:tcPr>
          <w:p w:rsidR="0007760C" w:rsidRDefault="00C80147" w:rsidP="000E616C">
            <w:r>
              <w:fldChar w:fldCharType="begin"/>
            </w:r>
            <w:r w:rsidR="0007760C">
              <w:instrText xml:space="preserve"> DATE  \@ "dd/MM/yyyy h:mm:ss am/pm"  \* MERGEFORMAT </w:instrText>
            </w:r>
            <w:r>
              <w:fldChar w:fldCharType="separate"/>
            </w:r>
            <w:r w:rsidR="007961D6">
              <w:rPr>
                <w:noProof/>
              </w:rPr>
              <w:t>23/06/2016 12:55:56 PM</w:t>
            </w:r>
            <w:r>
              <w:fldChar w:fldCharType="end"/>
            </w:r>
          </w:p>
        </w:tc>
        <w:tc>
          <w:tcPr>
            <w:tcW w:w="1823" w:type="dxa"/>
          </w:tcPr>
          <w:p w:rsidR="0007760C" w:rsidRDefault="00C80147" w:rsidP="000E616C">
            <w:fldSimple w:instr=" AUTHOR  \* FirstCap  \* MERGEFORMAT ">
              <w:r w:rsidR="0007760C">
                <w:rPr>
                  <w:noProof/>
                </w:rPr>
                <w:t>Bhupinder Rathore</w:t>
              </w:r>
            </w:fldSimple>
          </w:p>
        </w:tc>
        <w:tc>
          <w:tcPr>
            <w:tcW w:w="4387" w:type="dxa"/>
          </w:tcPr>
          <w:p w:rsidR="0007760C" w:rsidRDefault="0007760C" w:rsidP="000E616C">
            <w:r>
              <w:t>Updated filtering options in ‘Use Filtering Strategies’</w:t>
            </w:r>
          </w:p>
        </w:tc>
      </w:tr>
      <w:tr w:rsidR="0007760C" w:rsidTr="000E616C">
        <w:tc>
          <w:tcPr>
            <w:tcW w:w="1260" w:type="dxa"/>
          </w:tcPr>
          <w:p w:rsidR="0007760C" w:rsidRDefault="0007760C" w:rsidP="000E616C"/>
        </w:tc>
        <w:tc>
          <w:tcPr>
            <w:tcW w:w="1170" w:type="dxa"/>
          </w:tcPr>
          <w:p w:rsidR="0007760C" w:rsidRDefault="0007760C" w:rsidP="000E616C"/>
        </w:tc>
        <w:tc>
          <w:tcPr>
            <w:tcW w:w="1823" w:type="dxa"/>
          </w:tcPr>
          <w:p w:rsidR="0007760C" w:rsidRDefault="0007760C" w:rsidP="000E616C"/>
        </w:tc>
        <w:tc>
          <w:tcPr>
            <w:tcW w:w="4387" w:type="dxa"/>
          </w:tcPr>
          <w:p w:rsidR="0007760C" w:rsidRDefault="0007760C" w:rsidP="000E616C"/>
        </w:tc>
      </w:tr>
    </w:tbl>
    <w:p w:rsidR="0007760C" w:rsidRDefault="0007760C" w:rsidP="0007760C">
      <w:pPr>
        <w:pStyle w:val="Heading2"/>
      </w:pPr>
      <w:bookmarkStart w:id="138" w:name="_Toc420227380"/>
      <w:bookmarkStart w:id="139" w:name="_Toc450150212"/>
      <w:bookmarkStart w:id="140" w:name="_Toc454448433"/>
      <w:r>
        <w:t>Document Approval</w:t>
      </w:r>
      <w:bookmarkEnd w:id="138"/>
      <w:bookmarkEnd w:id="139"/>
      <w:bookmarkEnd w:id="1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2"/>
        <w:gridCol w:w="2085"/>
        <w:gridCol w:w="2955"/>
        <w:gridCol w:w="2351"/>
      </w:tblGrid>
      <w:tr w:rsidR="0007760C" w:rsidTr="000E616C">
        <w:trPr>
          <w:trHeight w:hRule="exact" w:val="480"/>
          <w:jc w:val="center"/>
        </w:trPr>
        <w:tc>
          <w:tcPr>
            <w:tcW w:w="1272" w:type="dxa"/>
          </w:tcPr>
          <w:p w:rsidR="0007760C" w:rsidRDefault="0007760C" w:rsidP="000E616C">
            <w:pPr>
              <w:spacing w:before="120"/>
              <w:jc w:val="center"/>
              <w:rPr>
                <w:b/>
              </w:rPr>
            </w:pPr>
          </w:p>
        </w:tc>
        <w:tc>
          <w:tcPr>
            <w:tcW w:w="2085" w:type="dxa"/>
          </w:tcPr>
          <w:p w:rsidR="0007760C" w:rsidRDefault="0007760C" w:rsidP="000E616C">
            <w:pPr>
              <w:spacing w:before="120"/>
              <w:jc w:val="center"/>
              <w:rPr>
                <w:b/>
              </w:rPr>
            </w:pPr>
            <w:r>
              <w:rPr>
                <w:b/>
              </w:rPr>
              <w:t>Name</w:t>
            </w:r>
          </w:p>
        </w:tc>
        <w:tc>
          <w:tcPr>
            <w:tcW w:w="2955" w:type="dxa"/>
          </w:tcPr>
          <w:p w:rsidR="0007760C" w:rsidRDefault="0007760C" w:rsidP="000E616C">
            <w:pPr>
              <w:spacing w:before="120"/>
              <w:jc w:val="center"/>
              <w:rPr>
                <w:b/>
              </w:rPr>
            </w:pPr>
            <w:r>
              <w:rPr>
                <w:b/>
              </w:rPr>
              <w:t>Signature</w:t>
            </w:r>
          </w:p>
        </w:tc>
        <w:tc>
          <w:tcPr>
            <w:tcW w:w="2351" w:type="dxa"/>
          </w:tcPr>
          <w:p w:rsidR="0007760C" w:rsidRDefault="0007760C" w:rsidP="000E616C">
            <w:pPr>
              <w:spacing w:before="120"/>
              <w:jc w:val="center"/>
              <w:rPr>
                <w:b/>
              </w:rPr>
            </w:pPr>
            <w:r>
              <w:rPr>
                <w:b/>
              </w:rPr>
              <w:t>Date</w:t>
            </w:r>
          </w:p>
        </w:tc>
      </w:tr>
      <w:tr w:rsidR="0007760C" w:rsidTr="000E616C">
        <w:trPr>
          <w:trHeight w:hRule="exact" w:val="480"/>
          <w:jc w:val="center"/>
        </w:trPr>
        <w:tc>
          <w:tcPr>
            <w:tcW w:w="1272" w:type="dxa"/>
          </w:tcPr>
          <w:p w:rsidR="0007760C" w:rsidRDefault="0007760C" w:rsidP="000E616C">
            <w:pPr>
              <w:spacing w:before="120"/>
              <w:rPr>
                <w:b/>
              </w:rPr>
            </w:pPr>
            <w:r>
              <w:rPr>
                <w:b/>
              </w:rPr>
              <w:t>Manager</w:t>
            </w:r>
          </w:p>
        </w:tc>
        <w:tc>
          <w:tcPr>
            <w:tcW w:w="2085" w:type="dxa"/>
          </w:tcPr>
          <w:p w:rsidR="0007760C" w:rsidRDefault="0007760C" w:rsidP="000E616C">
            <w:pPr>
              <w:pStyle w:val="Header"/>
              <w:tabs>
                <w:tab w:val="clear" w:pos="4320"/>
                <w:tab w:val="clear" w:pos="8640"/>
              </w:tabs>
              <w:spacing w:before="120"/>
            </w:pPr>
          </w:p>
        </w:tc>
        <w:tc>
          <w:tcPr>
            <w:tcW w:w="2955" w:type="dxa"/>
          </w:tcPr>
          <w:p w:rsidR="0007760C" w:rsidRDefault="0007760C" w:rsidP="000E616C">
            <w:pPr>
              <w:pStyle w:val="Header"/>
              <w:tabs>
                <w:tab w:val="clear" w:pos="4320"/>
                <w:tab w:val="clear" w:pos="8640"/>
              </w:tabs>
              <w:spacing w:before="120"/>
            </w:pPr>
          </w:p>
        </w:tc>
        <w:tc>
          <w:tcPr>
            <w:tcW w:w="2351" w:type="dxa"/>
          </w:tcPr>
          <w:p w:rsidR="0007760C" w:rsidRDefault="0007760C" w:rsidP="000E616C">
            <w:pPr>
              <w:spacing w:before="120"/>
            </w:pPr>
          </w:p>
        </w:tc>
      </w:tr>
      <w:tr w:rsidR="0007760C" w:rsidTr="000E616C">
        <w:trPr>
          <w:trHeight w:hRule="exact" w:val="480"/>
          <w:jc w:val="center"/>
        </w:trPr>
        <w:tc>
          <w:tcPr>
            <w:tcW w:w="1272" w:type="dxa"/>
          </w:tcPr>
          <w:p w:rsidR="0007760C" w:rsidRDefault="0007760C" w:rsidP="000E616C">
            <w:pPr>
              <w:spacing w:before="120"/>
              <w:rPr>
                <w:b/>
              </w:rPr>
            </w:pPr>
            <w:r>
              <w:rPr>
                <w:b/>
              </w:rPr>
              <w:t>Supervisor</w:t>
            </w:r>
          </w:p>
        </w:tc>
        <w:tc>
          <w:tcPr>
            <w:tcW w:w="2085" w:type="dxa"/>
          </w:tcPr>
          <w:p w:rsidR="0007760C" w:rsidRDefault="0007760C" w:rsidP="000E616C">
            <w:pPr>
              <w:pStyle w:val="Header"/>
              <w:tabs>
                <w:tab w:val="clear" w:pos="4320"/>
                <w:tab w:val="clear" w:pos="8640"/>
              </w:tabs>
              <w:spacing w:before="120"/>
            </w:pPr>
          </w:p>
        </w:tc>
        <w:tc>
          <w:tcPr>
            <w:tcW w:w="2955" w:type="dxa"/>
          </w:tcPr>
          <w:p w:rsidR="0007760C" w:rsidRDefault="0007760C" w:rsidP="000E616C">
            <w:pPr>
              <w:pStyle w:val="Header"/>
              <w:tabs>
                <w:tab w:val="clear" w:pos="4320"/>
                <w:tab w:val="clear" w:pos="8640"/>
              </w:tabs>
              <w:spacing w:before="120"/>
            </w:pPr>
          </w:p>
        </w:tc>
        <w:tc>
          <w:tcPr>
            <w:tcW w:w="2351" w:type="dxa"/>
          </w:tcPr>
          <w:p w:rsidR="0007760C" w:rsidRDefault="0007760C" w:rsidP="000E616C">
            <w:pPr>
              <w:spacing w:before="120"/>
            </w:pPr>
          </w:p>
        </w:tc>
      </w:tr>
      <w:tr w:rsidR="0007760C" w:rsidTr="000E616C">
        <w:trPr>
          <w:trHeight w:hRule="exact" w:val="480"/>
          <w:jc w:val="center"/>
        </w:trPr>
        <w:tc>
          <w:tcPr>
            <w:tcW w:w="1272" w:type="dxa"/>
          </w:tcPr>
          <w:p w:rsidR="0007760C" w:rsidRDefault="0007760C" w:rsidP="000E616C">
            <w:pPr>
              <w:spacing w:before="120"/>
              <w:rPr>
                <w:b/>
              </w:rPr>
            </w:pPr>
            <w:r>
              <w:rPr>
                <w:b/>
              </w:rPr>
              <w:t>President</w:t>
            </w:r>
          </w:p>
        </w:tc>
        <w:tc>
          <w:tcPr>
            <w:tcW w:w="2085" w:type="dxa"/>
          </w:tcPr>
          <w:p w:rsidR="0007760C" w:rsidRDefault="0007760C" w:rsidP="000E616C">
            <w:pPr>
              <w:spacing w:before="120"/>
            </w:pPr>
          </w:p>
        </w:tc>
        <w:tc>
          <w:tcPr>
            <w:tcW w:w="2955" w:type="dxa"/>
          </w:tcPr>
          <w:p w:rsidR="0007760C" w:rsidRDefault="0007760C" w:rsidP="000E616C">
            <w:pPr>
              <w:spacing w:before="120"/>
            </w:pPr>
          </w:p>
        </w:tc>
        <w:tc>
          <w:tcPr>
            <w:tcW w:w="2351" w:type="dxa"/>
          </w:tcPr>
          <w:p w:rsidR="0007760C" w:rsidRDefault="0007760C" w:rsidP="000E616C">
            <w:pPr>
              <w:spacing w:before="120"/>
            </w:pPr>
          </w:p>
        </w:tc>
      </w:tr>
    </w:tbl>
    <w:p w:rsidR="0007760C" w:rsidRDefault="0007760C" w:rsidP="0007760C"/>
    <w:p w:rsidR="00C80363" w:rsidRDefault="00C80363" w:rsidP="0007760C">
      <w:pPr>
        <w:pStyle w:val="Body"/>
      </w:pPr>
    </w:p>
    <w:sectPr w:rsidR="00C80363" w:rsidSect="0064364A">
      <w:pgSz w:w="12240" w:h="15840" w:code="1"/>
      <w:pgMar w:top="1296" w:right="1440" w:bottom="1296"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4D84" w:rsidRDefault="00424D84" w:rsidP="000E616C">
      <w:r>
        <w:separator/>
      </w:r>
    </w:p>
  </w:endnote>
  <w:endnote w:type="continuationSeparator" w:id="0">
    <w:p w:rsidR="00424D84" w:rsidRDefault="00424D84" w:rsidP="000E61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A1B" w:rsidRDefault="00C80147">
    <w:pPr>
      <w:pStyle w:val="Footer"/>
      <w:framePr w:wrap="around" w:vAnchor="text" w:hAnchor="margin" w:xAlign="right" w:y="1"/>
      <w:rPr>
        <w:rStyle w:val="PageNumber"/>
      </w:rPr>
    </w:pPr>
    <w:r>
      <w:rPr>
        <w:rStyle w:val="PageNumber"/>
      </w:rPr>
      <w:fldChar w:fldCharType="begin"/>
    </w:r>
    <w:r w:rsidR="00FA3A1B">
      <w:rPr>
        <w:rStyle w:val="PageNumber"/>
      </w:rPr>
      <w:instrText xml:space="preserve">PAGE  </w:instrText>
    </w:r>
    <w:r>
      <w:rPr>
        <w:rStyle w:val="PageNumber"/>
      </w:rPr>
      <w:fldChar w:fldCharType="end"/>
    </w:r>
  </w:p>
  <w:p w:rsidR="00FA3A1B" w:rsidRDefault="00FA3A1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A1B" w:rsidRDefault="00C80147">
    <w:pPr>
      <w:pStyle w:val="Footer"/>
      <w:framePr w:wrap="around" w:vAnchor="text" w:hAnchor="page" w:x="10225" w:y="45"/>
      <w:rPr>
        <w:rStyle w:val="PageNumber"/>
      </w:rPr>
    </w:pPr>
    <w:r>
      <w:rPr>
        <w:rStyle w:val="PageNumber"/>
      </w:rPr>
      <w:fldChar w:fldCharType="begin"/>
    </w:r>
    <w:r w:rsidR="00FA3A1B">
      <w:rPr>
        <w:rStyle w:val="PageNumber"/>
      </w:rPr>
      <w:instrText xml:space="preserve">PAGE  </w:instrText>
    </w:r>
    <w:r>
      <w:rPr>
        <w:rStyle w:val="PageNumber"/>
      </w:rPr>
      <w:fldChar w:fldCharType="separate"/>
    </w:r>
    <w:r w:rsidR="00977816">
      <w:rPr>
        <w:rStyle w:val="PageNumber"/>
        <w:noProof/>
      </w:rPr>
      <w:t>13</w:t>
    </w:r>
    <w:r>
      <w:rPr>
        <w:rStyle w:val="PageNumber"/>
      </w:rPr>
      <w:fldChar w:fldCharType="end"/>
    </w:r>
  </w:p>
  <w:p w:rsidR="00FA3A1B" w:rsidRDefault="00FA3A1B" w:rsidP="001B2687">
    <w:pPr>
      <w:pStyle w:val="Footer"/>
      <w:pBdr>
        <w:top w:val="single" w:sz="4" w:space="1" w:color="auto"/>
      </w:pBdr>
      <w:tabs>
        <w:tab w:val="left" w:pos="1980"/>
      </w:tabs>
      <w:ind w:right="360"/>
      <w:rPr>
        <w:rStyle w:val="PageNumber"/>
      </w:rPr>
    </w:pPr>
    <w:r>
      <w:rPr>
        <w:b/>
        <w:snapToGrid w:val="0"/>
        <w:sz w:val="18"/>
      </w:rPr>
      <w:t xml:space="preserve">Status: </w:t>
    </w:r>
    <w:fldSimple w:instr=" DOCPROPERTY &quot;Status&quot;  \* MERGEFORMAT ">
      <w:r w:rsidRPr="00CF22D1">
        <w:rPr>
          <w:b/>
          <w:snapToGrid w:val="0"/>
          <w:sz w:val="18"/>
        </w:rPr>
        <w:t>Reviewed</w:t>
      </w:r>
    </w:fldSimple>
    <w:r>
      <w:rPr>
        <w:b/>
        <w:snapToGrid w:val="0"/>
        <w:sz w:val="18"/>
      </w:rPr>
      <w:tab/>
    </w:r>
    <w:r w:rsidRPr="003F424E">
      <w:rPr>
        <w:rFonts w:cs="Arial"/>
        <w:sz w:val="18"/>
        <w:szCs w:val="18"/>
      </w:rPr>
      <w:t xml:space="preserve">Confidential &amp; Proprietary to </w:t>
    </w:r>
    <w:proofErr w:type="spellStart"/>
    <w:r w:rsidRPr="003F424E">
      <w:rPr>
        <w:rFonts w:cs="Arial"/>
        <w:sz w:val="18"/>
        <w:szCs w:val="18"/>
      </w:rPr>
      <w:t>Icron</w:t>
    </w:r>
    <w:proofErr w:type="spellEnd"/>
    <w:r w:rsidRPr="003F424E">
      <w:rPr>
        <w:rFonts w:cs="Arial"/>
        <w:sz w:val="18"/>
        <w:szCs w:val="18"/>
      </w:rPr>
      <w:t xml:space="preserve"> Technologies Corporation. © 201</w:t>
    </w:r>
    <w:r>
      <w:rPr>
        <w:rFonts w:cs="Arial"/>
        <w:sz w:val="18"/>
        <w:szCs w:val="18"/>
      </w:rPr>
      <w:t>1</w:t>
    </w:r>
    <w:r w:rsidRPr="003F424E">
      <w:rPr>
        <w:rFonts w:cs="Arial"/>
        <w:sz w:val="18"/>
        <w:szCs w:val="18"/>
      </w:rPr>
      <w:t>-201</w:t>
    </w:r>
    <w:r>
      <w:rPr>
        <w:rFonts w:cs="Arial"/>
        <w:sz w:val="18"/>
        <w:szCs w:val="18"/>
      </w:rPr>
      <w:t>5</w:t>
    </w:r>
    <w:r>
      <w:rPr>
        <w:rStyle w:val="PageNumber"/>
      </w:rPr>
      <w:t xml:space="preserve"> </w:t>
    </w:r>
  </w:p>
  <w:p w:rsidR="00FA3A1B" w:rsidRDefault="00FA3A1B">
    <w:pPr>
      <w:pStyle w:val="Footer"/>
      <w:rPr>
        <w:rStyle w:val="PageNumber"/>
      </w:rPr>
    </w:pPr>
  </w:p>
  <w:p w:rsidR="00FA3A1B" w:rsidRDefault="00C80147">
    <w:pPr>
      <w:pStyle w:val="Footer"/>
      <w:rPr>
        <w:snapToGrid w:val="0"/>
        <w:sz w:val="16"/>
      </w:rPr>
    </w:pPr>
    <w:r>
      <w:rPr>
        <w:snapToGrid w:val="0"/>
        <w:sz w:val="16"/>
      </w:rPr>
      <w:fldChar w:fldCharType="begin"/>
    </w:r>
    <w:r w:rsidR="00FA3A1B">
      <w:rPr>
        <w:snapToGrid w:val="0"/>
        <w:sz w:val="16"/>
      </w:rPr>
      <w:instrText xml:space="preserve"> FILENAME  </w:instrText>
    </w:r>
    <w:r>
      <w:rPr>
        <w:snapToGrid w:val="0"/>
        <w:sz w:val="16"/>
      </w:rPr>
      <w:fldChar w:fldCharType="separate"/>
    </w:r>
    <w:r w:rsidR="00FA3A1B">
      <w:rPr>
        <w:noProof/>
        <w:snapToGrid w:val="0"/>
        <w:sz w:val="16"/>
      </w:rPr>
      <w:t>90-01032-A04 Icron_SwitchableUSB_Device_Configuration_Network_Protocol.docx</w:t>
    </w:r>
    <w:r>
      <w:rPr>
        <w:snapToGrid w:val="0"/>
        <w:sz w:val="16"/>
      </w:rPr>
      <w:fldChar w:fldCharType="end"/>
    </w:r>
  </w:p>
  <w:p w:rsidR="00FA3A1B" w:rsidRDefault="00FA3A1B">
    <w:pPr>
      <w:pStyle w:val="Footer"/>
      <w:rPr>
        <w:snapToGrid w:val="0"/>
        <w:sz w:val="16"/>
      </w:rPr>
    </w:pPr>
    <w:r>
      <w:rPr>
        <w:snapToGrid w:val="0"/>
        <w:sz w:val="16"/>
      </w:rPr>
      <w:tab/>
      <w:t>Date Saved:</w:t>
    </w:r>
    <w:r>
      <w:rPr>
        <w:b/>
      </w:rPr>
      <w:t xml:space="preserve"> </w:t>
    </w:r>
    <w:r w:rsidR="00C80147">
      <w:rPr>
        <w:sz w:val="16"/>
      </w:rPr>
      <w:fldChar w:fldCharType="begin"/>
    </w:r>
    <w:r>
      <w:rPr>
        <w:sz w:val="16"/>
      </w:rPr>
      <w:instrText xml:space="preserve"> SAVEDATE \@ "M/d/yyyy h:mm am/pm" \* MERGEFORMAT </w:instrText>
    </w:r>
    <w:r w:rsidR="00C80147">
      <w:rPr>
        <w:sz w:val="16"/>
      </w:rPr>
      <w:fldChar w:fldCharType="separate"/>
    </w:r>
    <w:r w:rsidR="007961D6">
      <w:rPr>
        <w:noProof/>
        <w:sz w:val="16"/>
      </w:rPr>
      <w:t>6/23/2016 12:31 PM</w:t>
    </w:r>
    <w:r w:rsidR="00C80147">
      <w:rPr>
        <w:sz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A1B" w:rsidRDefault="00C80147">
    <w:pPr>
      <w:pStyle w:val="Copyrighttitle"/>
      <w:rPr>
        <w:sz w:val="22"/>
      </w:rPr>
    </w:pPr>
    <w:fldSimple w:instr=" DOCPROPERTY &quot;Disposition&quot;  \* MERGEFORMAT ">
      <w:r w:rsidR="00FA3A1B">
        <w:rPr>
          <w:sz w:val="22"/>
        </w:rPr>
        <w:t>CONFIDENTIAL</w:t>
      </w:r>
    </w:fldSimple>
  </w:p>
  <w:p w:rsidR="00FA3A1B" w:rsidRDefault="00FA3A1B">
    <w:pPr>
      <w:pStyle w:val="copyright2"/>
    </w:pPr>
  </w:p>
  <w:p w:rsidR="00FA3A1B" w:rsidRPr="007D0C3B" w:rsidRDefault="00FA3A1B" w:rsidP="007D0C3B">
    <w:pPr>
      <w:pStyle w:val="Footer"/>
    </w:pPr>
    <w:r w:rsidRPr="007D0C3B">
      <w:t xml:space="preserve">The information contained herein is confidential and shall not be revealed to any third party without the expressed written consent of </w:t>
    </w:r>
    <w:r w:rsidR="00C80147" w:rsidRPr="007D0C3B">
      <w:fldChar w:fldCharType="begin"/>
    </w:r>
    <w:r w:rsidRPr="007D0C3B">
      <w:instrText xml:space="preserve"> DOCPROPERTY "Company"  \* MERGEFORMAT </w:instrText>
    </w:r>
    <w:r w:rsidR="00C80147" w:rsidRPr="007D0C3B">
      <w:fldChar w:fldCharType="separate"/>
    </w:r>
    <w:proofErr w:type="spellStart"/>
    <w:r w:rsidRPr="007D0C3B">
      <w:t>Icron</w:t>
    </w:r>
    <w:proofErr w:type="spellEnd"/>
    <w:r w:rsidRPr="007D0C3B">
      <w:t xml:space="preserve"> Technologies Corp.</w:t>
    </w:r>
    <w:r w:rsidR="00C80147" w:rsidRPr="007D0C3B">
      <w:fldChar w:fldCharType="end"/>
    </w:r>
    <w:r w:rsidRPr="007D0C3B">
      <w:t xml:space="preserve">. The document and all copies shall be returned to </w:t>
    </w:r>
    <w:proofErr w:type="spellStart"/>
    <w:r w:rsidRPr="007D0C3B">
      <w:t>Icron</w:t>
    </w:r>
    <w:proofErr w:type="spellEnd"/>
    <w:r w:rsidRPr="007D0C3B">
      <w:t xml:space="preserve"> promptly upon request by </w:t>
    </w:r>
    <w:proofErr w:type="spellStart"/>
    <w:r w:rsidRPr="007D0C3B">
      <w:t>Icron</w:t>
    </w:r>
    <w:proofErr w:type="spellEnd"/>
    <w:r w:rsidRPr="007D0C3B">
      <w:t>. © 2011-2016.</w:t>
    </w:r>
  </w:p>
  <w:p w:rsidR="00FA3A1B" w:rsidRDefault="00FA3A1B" w:rsidP="007D0C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4D84" w:rsidRDefault="00424D84" w:rsidP="000E616C">
      <w:r>
        <w:separator/>
      </w:r>
    </w:p>
  </w:footnote>
  <w:footnote w:type="continuationSeparator" w:id="0">
    <w:p w:rsidR="00424D84" w:rsidRDefault="00424D84" w:rsidP="000E61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A1B" w:rsidRDefault="00C80147" w:rsidP="0007760C">
    <w:pPr>
      <w:pStyle w:val="Header"/>
      <w:tabs>
        <w:tab w:val="left" w:pos="1350"/>
        <w:tab w:val="left" w:pos="7110"/>
      </w:tabs>
    </w:pPr>
    <w:r w:rsidRPr="00C8014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18.85pt;margin-top:-9.9pt;width:1in;height:31.5pt;z-index:1" o:allowincell="f" fillcolor="window">
          <v:imagedata r:id="rId1" o:title="Icron_BW"/>
          <w10:wrap type="topAndBottom"/>
        </v:shape>
      </w:pict>
    </w:r>
    <w:r w:rsidR="00FA3A1B">
      <w:rPr>
        <w:noProof/>
      </w:rPr>
      <w:tab/>
    </w:r>
    <w:r>
      <w:fldChar w:fldCharType="begin"/>
    </w:r>
    <w:r w:rsidR="00FA3A1B">
      <w:instrText xml:space="preserve"> TITLE  \* MERGEFORMAT </w:instrText>
    </w:r>
    <w:r>
      <w:fldChar w:fldCharType="separate"/>
    </w:r>
    <w:proofErr w:type="spellStart"/>
    <w:r w:rsidR="00FA3A1B">
      <w:t>SwitchableUSB</w:t>
    </w:r>
    <w:proofErr w:type="spellEnd"/>
    <w:r w:rsidR="00FA3A1B">
      <w:t>™: Device Configuration Network Protocol</w:t>
    </w:r>
    <w:r>
      <w:fldChar w:fldCharType="end"/>
    </w:r>
    <w:r w:rsidR="00FA3A1B">
      <w:tab/>
      <w:t xml:space="preserve">Document No. </w:t>
    </w:r>
    <w:fldSimple w:instr=" DOCPROPERTY &quot;Document number&quot;  \* MERGEFORMAT ">
      <w:r w:rsidR="00FA3A1B">
        <w:t>09-01032</w:t>
      </w:r>
    </w:fldSimple>
  </w:p>
  <w:p w:rsidR="00FA3A1B" w:rsidRDefault="00FA3A1B" w:rsidP="0007760C">
    <w:pPr>
      <w:pStyle w:val="Header"/>
      <w:pBdr>
        <w:bottom w:val="single" w:sz="4" w:space="1" w:color="auto"/>
      </w:pBdr>
      <w:tabs>
        <w:tab w:val="left" w:pos="7110"/>
      </w:tabs>
    </w:pPr>
    <w:r>
      <w:tab/>
    </w:r>
    <w:r w:rsidR="00C80147">
      <w:fldChar w:fldCharType="begin"/>
    </w:r>
    <w:r>
      <w:instrText xml:space="preserve"> DOCPROPERTY "Subject"  \* MERGEFORMAT </w:instrText>
    </w:r>
    <w:r w:rsidR="00C80147">
      <w:fldChar w:fldCharType="end"/>
    </w:r>
    <w:r>
      <w:tab/>
      <w:t xml:space="preserve">Version No. </w:t>
    </w:r>
    <w:fldSimple w:instr=" DOCPROPERTY &quot;Version&quot;  \* MERGEFORMAT ">
      <w:r>
        <w:t>A04</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5061F58"/>
    <w:lvl w:ilvl="0">
      <w:start w:val="1"/>
      <w:numFmt w:val="decimal"/>
      <w:lvlText w:val="%1."/>
      <w:lvlJc w:val="left"/>
      <w:pPr>
        <w:tabs>
          <w:tab w:val="num" w:pos="1800"/>
        </w:tabs>
        <w:ind w:left="1800" w:hanging="360"/>
      </w:pPr>
    </w:lvl>
  </w:abstractNum>
  <w:abstractNum w:abstractNumId="1">
    <w:nsid w:val="FFFFFF7D"/>
    <w:multiLevelType w:val="singleLevel"/>
    <w:tmpl w:val="F32C8638"/>
    <w:lvl w:ilvl="0">
      <w:start w:val="1"/>
      <w:numFmt w:val="decimal"/>
      <w:lvlText w:val="%1."/>
      <w:lvlJc w:val="left"/>
      <w:pPr>
        <w:tabs>
          <w:tab w:val="num" w:pos="1440"/>
        </w:tabs>
        <w:ind w:left="1440" w:hanging="360"/>
      </w:pPr>
    </w:lvl>
  </w:abstractNum>
  <w:abstractNum w:abstractNumId="2">
    <w:nsid w:val="FFFFFF7E"/>
    <w:multiLevelType w:val="singleLevel"/>
    <w:tmpl w:val="0EA4F4BC"/>
    <w:lvl w:ilvl="0">
      <w:start w:val="1"/>
      <w:numFmt w:val="decimal"/>
      <w:lvlText w:val="%1."/>
      <w:lvlJc w:val="left"/>
      <w:pPr>
        <w:tabs>
          <w:tab w:val="num" w:pos="1080"/>
        </w:tabs>
        <w:ind w:left="1080" w:hanging="360"/>
      </w:pPr>
    </w:lvl>
  </w:abstractNum>
  <w:abstractNum w:abstractNumId="3">
    <w:nsid w:val="FFFFFF7F"/>
    <w:multiLevelType w:val="singleLevel"/>
    <w:tmpl w:val="8780DA62"/>
    <w:lvl w:ilvl="0">
      <w:start w:val="1"/>
      <w:numFmt w:val="decimal"/>
      <w:lvlText w:val="%1."/>
      <w:lvlJc w:val="left"/>
      <w:pPr>
        <w:tabs>
          <w:tab w:val="num" w:pos="720"/>
        </w:tabs>
        <w:ind w:left="720" w:hanging="360"/>
      </w:pPr>
    </w:lvl>
  </w:abstractNum>
  <w:abstractNum w:abstractNumId="4">
    <w:nsid w:val="FFFFFF80"/>
    <w:multiLevelType w:val="singleLevel"/>
    <w:tmpl w:val="7E7E388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D5C107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18ECCA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3DEFB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D847630"/>
    <w:lvl w:ilvl="0">
      <w:start w:val="1"/>
      <w:numFmt w:val="decimal"/>
      <w:lvlText w:val="%1."/>
      <w:lvlJc w:val="left"/>
      <w:pPr>
        <w:tabs>
          <w:tab w:val="num" w:pos="360"/>
        </w:tabs>
        <w:ind w:left="360" w:hanging="360"/>
      </w:pPr>
    </w:lvl>
  </w:abstractNum>
  <w:abstractNum w:abstractNumId="9">
    <w:nsid w:val="FFFFFF89"/>
    <w:multiLevelType w:val="singleLevel"/>
    <w:tmpl w:val="D2CC903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lvlText w:val="%1."/>
      <w:legacy w:legacy="1" w:legacySpace="0" w:legacyIndent="708"/>
      <w:lvlJc w:val="left"/>
      <w:pPr>
        <w:ind w:left="0" w:hanging="708"/>
      </w:pPr>
    </w:lvl>
    <w:lvl w:ilvl="1">
      <w:start w:val="1"/>
      <w:numFmt w:val="decimal"/>
      <w:lvlText w:val="%1.%2."/>
      <w:legacy w:legacy="1" w:legacySpace="0" w:legacyIndent="708"/>
      <w:lvlJc w:val="left"/>
      <w:pPr>
        <w:ind w:left="0" w:hanging="708"/>
      </w:pPr>
    </w:lvl>
    <w:lvl w:ilvl="2">
      <w:start w:val="1"/>
      <w:numFmt w:val="decimal"/>
      <w:lvlText w:val="%1.%2.%3."/>
      <w:legacy w:legacy="1" w:legacySpace="0" w:legacyIndent="708"/>
      <w:lvlJc w:val="left"/>
      <w:pPr>
        <w:ind w:left="0" w:hanging="708"/>
      </w:pPr>
    </w:lvl>
    <w:lvl w:ilvl="3">
      <w:start w:val="1"/>
      <w:numFmt w:val="decimal"/>
      <w:lvlText w:val="%1.%2.%3.%4."/>
      <w:legacy w:legacy="1" w:legacySpace="0" w:legacyIndent="708"/>
      <w:lvlJc w:val="left"/>
      <w:pPr>
        <w:ind w:left="1426"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11">
    <w:nsid w:val="223219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B532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6E7533F"/>
    <w:multiLevelType w:val="hybridMultilevel"/>
    <w:tmpl w:val="AEE4E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AEC104D"/>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4"/>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3"/>
  </w:num>
  <w:num w:numId="14">
    <w:abstractNumId w:val="11"/>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05E5"/>
    <w:rsid w:val="000005E5"/>
    <w:rsid w:val="000400F5"/>
    <w:rsid w:val="00044003"/>
    <w:rsid w:val="000605F1"/>
    <w:rsid w:val="00075B86"/>
    <w:rsid w:val="0007760C"/>
    <w:rsid w:val="000A4CB2"/>
    <w:rsid w:val="000D67D2"/>
    <w:rsid w:val="000E616C"/>
    <w:rsid w:val="001636B6"/>
    <w:rsid w:val="001A6F3C"/>
    <w:rsid w:val="001B2687"/>
    <w:rsid w:val="001F29D8"/>
    <w:rsid w:val="002021ED"/>
    <w:rsid w:val="002328B7"/>
    <w:rsid w:val="00255C64"/>
    <w:rsid w:val="00294264"/>
    <w:rsid w:val="00294A85"/>
    <w:rsid w:val="002F7559"/>
    <w:rsid w:val="00311A75"/>
    <w:rsid w:val="003517CF"/>
    <w:rsid w:val="00354576"/>
    <w:rsid w:val="00354687"/>
    <w:rsid w:val="00375465"/>
    <w:rsid w:val="003A4FAE"/>
    <w:rsid w:val="00424D84"/>
    <w:rsid w:val="00430CA2"/>
    <w:rsid w:val="00483A52"/>
    <w:rsid w:val="004901AE"/>
    <w:rsid w:val="004B3781"/>
    <w:rsid w:val="004C12FA"/>
    <w:rsid w:val="004E4259"/>
    <w:rsid w:val="004F42AF"/>
    <w:rsid w:val="004F5884"/>
    <w:rsid w:val="00544E5A"/>
    <w:rsid w:val="0064364A"/>
    <w:rsid w:val="00677519"/>
    <w:rsid w:val="00692199"/>
    <w:rsid w:val="006A3AF8"/>
    <w:rsid w:val="006B49E6"/>
    <w:rsid w:val="006D5D76"/>
    <w:rsid w:val="007244BB"/>
    <w:rsid w:val="00734FEE"/>
    <w:rsid w:val="00786DCD"/>
    <w:rsid w:val="007919AC"/>
    <w:rsid w:val="007941A1"/>
    <w:rsid w:val="007961D6"/>
    <w:rsid w:val="007D0C3B"/>
    <w:rsid w:val="007F2042"/>
    <w:rsid w:val="00816F71"/>
    <w:rsid w:val="008258A7"/>
    <w:rsid w:val="00837C99"/>
    <w:rsid w:val="008D3380"/>
    <w:rsid w:val="008F09EA"/>
    <w:rsid w:val="008F4268"/>
    <w:rsid w:val="00932745"/>
    <w:rsid w:val="00977816"/>
    <w:rsid w:val="00994D67"/>
    <w:rsid w:val="00A063AA"/>
    <w:rsid w:val="00AD3B18"/>
    <w:rsid w:val="00AD71DE"/>
    <w:rsid w:val="00B21CA5"/>
    <w:rsid w:val="00B54331"/>
    <w:rsid w:val="00B73E2C"/>
    <w:rsid w:val="00BA0C54"/>
    <w:rsid w:val="00BC4725"/>
    <w:rsid w:val="00BC67A3"/>
    <w:rsid w:val="00C066B0"/>
    <w:rsid w:val="00C7287B"/>
    <w:rsid w:val="00C80147"/>
    <w:rsid w:val="00C80363"/>
    <w:rsid w:val="00C85FDA"/>
    <w:rsid w:val="00CB00C1"/>
    <w:rsid w:val="00CB3FF4"/>
    <w:rsid w:val="00CF22D1"/>
    <w:rsid w:val="00D66A27"/>
    <w:rsid w:val="00D93148"/>
    <w:rsid w:val="00E13329"/>
    <w:rsid w:val="00E67721"/>
    <w:rsid w:val="00E71822"/>
    <w:rsid w:val="00EA07A2"/>
    <w:rsid w:val="00EE6C58"/>
    <w:rsid w:val="00EF7C82"/>
    <w:rsid w:val="00F23CD6"/>
    <w:rsid w:val="00F5141F"/>
    <w:rsid w:val="00F65FE2"/>
    <w:rsid w:val="00FA3A1B"/>
    <w:rsid w:val="00FC528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64A"/>
    <w:rPr>
      <w:rFonts w:ascii="Arial" w:hAnsi="Arial"/>
      <w:lang w:val="en-CA"/>
    </w:rPr>
  </w:style>
  <w:style w:type="paragraph" w:styleId="Heading1">
    <w:name w:val="heading 1"/>
    <w:basedOn w:val="Normal"/>
    <w:next w:val="Body"/>
    <w:qFormat/>
    <w:rsid w:val="0064364A"/>
    <w:pPr>
      <w:keepNext/>
      <w:pageBreakBefore/>
      <w:numPr>
        <w:numId w:val="1"/>
      </w:numPr>
      <w:spacing w:before="240" w:after="60"/>
      <w:outlineLvl w:val="0"/>
    </w:pPr>
    <w:rPr>
      <w:b/>
      <w:kern w:val="28"/>
      <w:sz w:val="28"/>
    </w:rPr>
  </w:style>
  <w:style w:type="paragraph" w:styleId="Heading2">
    <w:name w:val="heading 2"/>
    <w:basedOn w:val="Normal"/>
    <w:next w:val="Body"/>
    <w:qFormat/>
    <w:rsid w:val="0064364A"/>
    <w:pPr>
      <w:keepNext/>
      <w:numPr>
        <w:ilvl w:val="1"/>
        <w:numId w:val="1"/>
      </w:numPr>
      <w:spacing w:before="240" w:after="60"/>
      <w:outlineLvl w:val="1"/>
    </w:pPr>
    <w:rPr>
      <w:b/>
      <w:i/>
      <w:sz w:val="24"/>
    </w:rPr>
  </w:style>
  <w:style w:type="paragraph" w:styleId="Heading3">
    <w:name w:val="heading 3"/>
    <w:basedOn w:val="Normal"/>
    <w:next w:val="Body"/>
    <w:qFormat/>
    <w:rsid w:val="0064364A"/>
    <w:pPr>
      <w:keepNext/>
      <w:numPr>
        <w:ilvl w:val="2"/>
        <w:numId w:val="1"/>
      </w:numPr>
      <w:spacing w:before="240" w:after="60"/>
      <w:outlineLvl w:val="2"/>
    </w:pPr>
    <w:rPr>
      <w:b/>
      <w:sz w:val="24"/>
    </w:rPr>
  </w:style>
  <w:style w:type="paragraph" w:styleId="Heading4">
    <w:name w:val="heading 4"/>
    <w:basedOn w:val="Normal"/>
    <w:next w:val="Body"/>
    <w:qFormat/>
    <w:rsid w:val="0064364A"/>
    <w:pPr>
      <w:keepNext/>
      <w:numPr>
        <w:ilvl w:val="3"/>
        <w:numId w:val="1"/>
      </w:numPr>
      <w:spacing w:before="240" w:after="60"/>
      <w:outlineLvl w:val="3"/>
    </w:pPr>
    <w:rPr>
      <w:sz w:val="24"/>
    </w:rPr>
  </w:style>
  <w:style w:type="paragraph" w:styleId="Heading5">
    <w:name w:val="heading 5"/>
    <w:basedOn w:val="Normal"/>
    <w:next w:val="Body"/>
    <w:qFormat/>
    <w:rsid w:val="0064364A"/>
    <w:pPr>
      <w:numPr>
        <w:ilvl w:val="4"/>
        <w:numId w:val="1"/>
      </w:numPr>
      <w:spacing w:before="240" w:after="60"/>
      <w:outlineLvl w:val="4"/>
    </w:pPr>
    <w:rPr>
      <w:sz w:val="22"/>
    </w:rPr>
  </w:style>
  <w:style w:type="paragraph" w:styleId="Heading6">
    <w:name w:val="heading 6"/>
    <w:basedOn w:val="Normal"/>
    <w:next w:val="Body"/>
    <w:qFormat/>
    <w:rsid w:val="0064364A"/>
    <w:pPr>
      <w:numPr>
        <w:ilvl w:val="5"/>
        <w:numId w:val="1"/>
      </w:numPr>
      <w:spacing w:before="240" w:after="60"/>
      <w:outlineLvl w:val="5"/>
    </w:pPr>
    <w:rPr>
      <w:i/>
      <w:sz w:val="22"/>
    </w:rPr>
  </w:style>
  <w:style w:type="paragraph" w:styleId="Heading7">
    <w:name w:val="heading 7"/>
    <w:basedOn w:val="Normal"/>
    <w:next w:val="Body"/>
    <w:qFormat/>
    <w:rsid w:val="0064364A"/>
    <w:pPr>
      <w:numPr>
        <w:ilvl w:val="6"/>
        <w:numId w:val="1"/>
      </w:numPr>
      <w:spacing w:before="240" w:after="60"/>
      <w:outlineLvl w:val="6"/>
    </w:pPr>
  </w:style>
  <w:style w:type="paragraph" w:styleId="Heading8">
    <w:name w:val="heading 8"/>
    <w:basedOn w:val="Normal"/>
    <w:next w:val="Body"/>
    <w:qFormat/>
    <w:rsid w:val="0064364A"/>
    <w:pPr>
      <w:numPr>
        <w:ilvl w:val="7"/>
        <w:numId w:val="1"/>
      </w:numPr>
      <w:spacing w:before="240" w:after="60"/>
      <w:outlineLvl w:val="7"/>
    </w:pPr>
    <w:rPr>
      <w:i/>
    </w:rPr>
  </w:style>
  <w:style w:type="paragraph" w:styleId="Heading9">
    <w:name w:val="heading 9"/>
    <w:basedOn w:val="Normal"/>
    <w:next w:val="Body"/>
    <w:qFormat/>
    <w:rsid w:val="006436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64364A"/>
    <w:pPr>
      <w:tabs>
        <w:tab w:val="center" w:pos="4320"/>
        <w:tab w:val="right" w:pos="8640"/>
      </w:tabs>
    </w:pPr>
  </w:style>
  <w:style w:type="paragraph" w:styleId="Footer">
    <w:name w:val="footer"/>
    <w:basedOn w:val="Normal"/>
    <w:semiHidden/>
    <w:rsid w:val="0064364A"/>
    <w:pPr>
      <w:tabs>
        <w:tab w:val="center" w:pos="4320"/>
        <w:tab w:val="right" w:pos="8640"/>
      </w:tabs>
    </w:pPr>
  </w:style>
  <w:style w:type="character" w:styleId="CommentReference">
    <w:name w:val="annotation reference"/>
    <w:basedOn w:val="DefaultParagraphFont"/>
    <w:semiHidden/>
    <w:rsid w:val="0064364A"/>
    <w:rPr>
      <w:rFonts w:ascii="Arial" w:hAnsi="Arial"/>
      <w:sz w:val="16"/>
    </w:rPr>
  </w:style>
  <w:style w:type="paragraph" w:styleId="CommentText">
    <w:name w:val="annotation text"/>
    <w:basedOn w:val="Normal"/>
    <w:semiHidden/>
    <w:rsid w:val="0064364A"/>
  </w:style>
  <w:style w:type="paragraph" w:styleId="Title">
    <w:name w:val="Title"/>
    <w:basedOn w:val="Normal"/>
    <w:qFormat/>
    <w:rsid w:val="0064364A"/>
    <w:pPr>
      <w:keepLines/>
      <w:spacing w:before="960" w:after="600"/>
      <w:jc w:val="right"/>
    </w:pPr>
    <w:rPr>
      <w:b/>
      <w:sz w:val="56"/>
    </w:rPr>
  </w:style>
  <w:style w:type="paragraph" w:customStyle="1" w:styleId="ByLine">
    <w:name w:val="ByLine"/>
    <w:basedOn w:val="Title"/>
    <w:rsid w:val="0064364A"/>
    <w:pPr>
      <w:spacing w:before="120" w:after="120"/>
    </w:pPr>
    <w:rPr>
      <w:sz w:val="28"/>
    </w:rPr>
  </w:style>
  <w:style w:type="paragraph" w:customStyle="1" w:styleId="copyright2">
    <w:name w:val="copyright 2"/>
    <w:basedOn w:val="Normal"/>
    <w:rsid w:val="0064364A"/>
    <w:pPr>
      <w:keepLines/>
      <w:ind w:left="1440" w:right="1440"/>
      <w:jc w:val="center"/>
    </w:pPr>
  </w:style>
  <w:style w:type="paragraph" w:customStyle="1" w:styleId="Copyrighttitle">
    <w:name w:val="Copyright title"/>
    <w:rsid w:val="0064364A"/>
    <w:pPr>
      <w:spacing w:before="480"/>
      <w:jc w:val="center"/>
    </w:pPr>
    <w:rPr>
      <w:rFonts w:ascii="Arial" w:hAnsi="Arial"/>
      <w:b/>
      <w:noProof/>
    </w:rPr>
  </w:style>
  <w:style w:type="paragraph" w:customStyle="1" w:styleId="SuperTitle">
    <w:name w:val="SuperTitle"/>
    <w:basedOn w:val="Title"/>
    <w:rsid w:val="0064364A"/>
    <w:pPr>
      <w:pBdr>
        <w:top w:val="single" w:sz="48" w:space="1" w:color="auto"/>
      </w:pBdr>
      <w:spacing w:before="0" w:after="0"/>
      <w:ind w:left="1440"/>
    </w:pPr>
    <w:rPr>
      <w:sz w:val="48"/>
    </w:rPr>
  </w:style>
  <w:style w:type="paragraph" w:customStyle="1" w:styleId="TOCTitle">
    <w:name w:val="TOCTitle"/>
    <w:basedOn w:val="Normal"/>
    <w:rsid w:val="0064364A"/>
    <w:pPr>
      <w:keepNext/>
      <w:pageBreakBefore/>
      <w:spacing w:before="960" w:after="480"/>
    </w:pPr>
    <w:rPr>
      <w:b/>
      <w:sz w:val="48"/>
    </w:rPr>
  </w:style>
  <w:style w:type="paragraph" w:styleId="TOC1">
    <w:name w:val="toc 1"/>
    <w:basedOn w:val="Normal"/>
    <w:next w:val="Normal"/>
    <w:autoRedefine/>
    <w:uiPriority w:val="39"/>
    <w:rsid w:val="0064364A"/>
    <w:pPr>
      <w:spacing w:before="120"/>
    </w:pPr>
    <w:rPr>
      <w:b/>
      <w:sz w:val="24"/>
    </w:rPr>
  </w:style>
  <w:style w:type="paragraph" w:styleId="TOC2">
    <w:name w:val="toc 2"/>
    <w:basedOn w:val="Normal"/>
    <w:next w:val="Normal"/>
    <w:autoRedefine/>
    <w:uiPriority w:val="39"/>
    <w:rsid w:val="0064364A"/>
    <w:pPr>
      <w:spacing w:before="120"/>
      <w:ind w:left="200"/>
    </w:pPr>
    <w:rPr>
      <w:b/>
      <w:sz w:val="22"/>
    </w:rPr>
  </w:style>
  <w:style w:type="paragraph" w:styleId="TOC3">
    <w:name w:val="toc 3"/>
    <w:basedOn w:val="Normal"/>
    <w:next w:val="Normal"/>
    <w:autoRedefine/>
    <w:uiPriority w:val="39"/>
    <w:rsid w:val="0064364A"/>
    <w:pPr>
      <w:ind w:left="400"/>
    </w:pPr>
  </w:style>
  <w:style w:type="paragraph" w:styleId="TOC4">
    <w:name w:val="toc 4"/>
    <w:basedOn w:val="Normal"/>
    <w:next w:val="Normal"/>
    <w:autoRedefine/>
    <w:semiHidden/>
    <w:rsid w:val="0064364A"/>
    <w:pPr>
      <w:ind w:left="600"/>
    </w:pPr>
  </w:style>
  <w:style w:type="paragraph" w:styleId="TOC5">
    <w:name w:val="toc 5"/>
    <w:basedOn w:val="Normal"/>
    <w:next w:val="Normal"/>
    <w:autoRedefine/>
    <w:semiHidden/>
    <w:rsid w:val="0064364A"/>
    <w:pPr>
      <w:ind w:left="800"/>
    </w:pPr>
  </w:style>
  <w:style w:type="paragraph" w:styleId="TOC6">
    <w:name w:val="toc 6"/>
    <w:basedOn w:val="Normal"/>
    <w:next w:val="Normal"/>
    <w:autoRedefine/>
    <w:semiHidden/>
    <w:rsid w:val="0064364A"/>
    <w:pPr>
      <w:ind w:left="1000"/>
    </w:pPr>
  </w:style>
  <w:style w:type="paragraph" w:styleId="TOC7">
    <w:name w:val="toc 7"/>
    <w:basedOn w:val="Normal"/>
    <w:next w:val="Normal"/>
    <w:autoRedefine/>
    <w:semiHidden/>
    <w:rsid w:val="0064364A"/>
    <w:pPr>
      <w:ind w:left="1200"/>
    </w:pPr>
  </w:style>
  <w:style w:type="paragraph" w:styleId="TOC8">
    <w:name w:val="toc 8"/>
    <w:basedOn w:val="Normal"/>
    <w:next w:val="Normal"/>
    <w:autoRedefine/>
    <w:semiHidden/>
    <w:rsid w:val="0064364A"/>
    <w:pPr>
      <w:ind w:left="1400"/>
    </w:pPr>
  </w:style>
  <w:style w:type="paragraph" w:styleId="TOC9">
    <w:name w:val="toc 9"/>
    <w:basedOn w:val="Normal"/>
    <w:next w:val="Normal"/>
    <w:autoRedefine/>
    <w:semiHidden/>
    <w:rsid w:val="0064364A"/>
    <w:pPr>
      <w:ind w:left="1600"/>
    </w:pPr>
  </w:style>
  <w:style w:type="character" w:styleId="PageNumber">
    <w:name w:val="page number"/>
    <w:basedOn w:val="DefaultParagraphFont"/>
    <w:semiHidden/>
    <w:rsid w:val="0064364A"/>
    <w:rPr>
      <w:rFonts w:ascii="Arial" w:hAnsi="Arial"/>
    </w:rPr>
  </w:style>
  <w:style w:type="paragraph" w:styleId="DocumentMap">
    <w:name w:val="Document Map"/>
    <w:basedOn w:val="Normal"/>
    <w:semiHidden/>
    <w:rsid w:val="0064364A"/>
    <w:pPr>
      <w:shd w:val="clear" w:color="auto" w:fill="000080"/>
    </w:pPr>
    <w:rPr>
      <w:rFonts w:ascii="Tahoma" w:hAnsi="Tahoma"/>
    </w:rPr>
  </w:style>
  <w:style w:type="paragraph" w:customStyle="1" w:styleId="Body">
    <w:name w:val="Body"/>
    <w:basedOn w:val="Normal"/>
    <w:rsid w:val="0064364A"/>
    <w:pPr>
      <w:spacing w:before="120"/>
      <w:ind w:left="720"/>
    </w:pPr>
  </w:style>
  <w:style w:type="paragraph" w:styleId="Caption">
    <w:name w:val="caption"/>
    <w:basedOn w:val="Normal"/>
    <w:next w:val="Body"/>
    <w:qFormat/>
    <w:rsid w:val="00994D67"/>
    <w:pPr>
      <w:tabs>
        <w:tab w:val="left" w:pos="3600"/>
        <w:tab w:val="left" w:pos="3960"/>
      </w:tabs>
      <w:spacing w:before="100" w:beforeAutospacing="1" w:after="100" w:afterAutospacing="1"/>
      <w:jc w:val="center"/>
    </w:pPr>
    <w:rPr>
      <w:rFonts w:ascii="Times New Roman" w:hAnsi="Times New Roman"/>
      <w:i/>
      <w:lang w:val="en-US"/>
    </w:rPr>
  </w:style>
  <w:style w:type="paragraph" w:styleId="BodyTextIndent">
    <w:name w:val="Body Text Indent"/>
    <w:basedOn w:val="Normal"/>
    <w:semiHidden/>
    <w:rsid w:val="0064364A"/>
    <w:pPr>
      <w:spacing w:after="120"/>
      <w:ind w:left="360"/>
    </w:pPr>
  </w:style>
  <w:style w:type="paragraph" w:styleId="BodyText">
    <w:name w:val="Body Text"/>
    <w:basedOn w:val="Normal"/>
    <w:semiHidden/>
    <w:rsid w:val="0064364A"/>
    <w:pPr>
      <w:spacing w:after="120"/>
    </w:pPr>
  </w:style>
  <w:style w:type="paragraph" w:customStyle="1" w:styleId="HiddenFormData">
    <w:name w:val="Hidden Form Data"/>
    <w:basedOn w:val="Normal"/>
    <w:rsid w:val="0064364A"/>
    <w:pPr>
      <w:tabs>
        <w:tab w:val="left" w:pos="2394"/>
        <w:tab w:val="left" w:pos="4788"/>
        <w:tab w:val="left" w:pos="7182"/>
        <w:tab w:val="left" w:pos="9576"/>
      </w:tabs>
    </w:pPr>
    <w:rPr>
      <w:vanish/>
      <w:color w:val="008000"/>
    </w:rPr>
  </w:style>
  <w:style w:type="character" w:styleId="Hyperlink">
    <w:name w:val="Hyperlink"/>
    <w:basedOn w:val="DefaultParagraphFont"/>
    <w:semiHidden/>
    <w:rsid w:val="0064364A"/>
    <w:rPr>
      <w:rFonts w:ascii="Arial" w:hAnsi="Arial"/>
      <w:b/>
      <w:color w:val="000080"/>
      <w:u w:val="single"/>
    </w:rPr>
  </w:style>
  <w:style w:type="character" w:styleId="Strong">
    <w:name w:val="Strong"/>
    <w:basedOn w:val="DefaultParagraphFont"/>
    <w:qFormat/>
    <w:rsid w:val="0064364A"/>
    <w:rPr>
      <w:rFonts w:ascii="Arial" w:hAnsi="Arial"/>
      <w:b/>
    </w:rPr>
  </w:style>
  <w:style w:type="character" w:styleId="LineNumber">
    <w:name w:val="line number"/>
    <w:basedOn w:val="DefaultParagraphFont"/>
    <w:semiHidden/>
    <w:rsid w:val="0064364A"/>
    <w:rPr>
      <w:rFonts w:ascii="Arial" w:hAnsi="Arial"/>
    </w:rPr>
  </w:style>
  <w:style w:type="character" w:styleId="FootnoteReference">
    <w:name w:val="footnote reference"/>
    <w:basedOn w:val="DefaultParagraphFont"/>
    <w:semiHidden/>
    <w:rsid w:val="0064364A"/>
    <w:rPr>
      <w:rFonts w:ascii="Arial" w:hAnsi="Arial"/>
      <w:vertAlign w:val="superscript"/>
    </w:rPr>
  </w:style>
  <w:style w:type="character" w:styleId="FollowedHyperlink">
    <w:name w:val="FollowedHyperlink"/>
    <w:basedOn w:val="DefaultParagraphFont"/>
    <w:semiHidden/>
    <w:rsid w:val="0064364A"/>
    <w:rPr>
      <w:rFonts w:ascii="Arial" w:hAnsi="Arial"/>
      <w:color w:val="800080"/>
      <w:u w:val="single"/>
    </w:rPr>
  </w:style>
  <w:style w:type="character" w:styleId="EndnoteReference">
    <w:name w:val="endnote reference"/>
    <w:basedOn w:val="DefaultParagraphFont"/>
    <w:semiHidden/>
    <w:rsid w:val="0064364A"/>
    <w:rPr>
      <w:rFonts w:ascii="Arial" w:hAnsi="Arial"/>
      <w:vertAlign w:val="superscript"/>
    </w:rPr>
  </w:style>
  <w:style w:type="character" w:styleId="Emphasis">
    <w:name w:val="Emphasis"/>
    <w:basedOn w:val="DefaultParagraphFont"/>
    <w:qFormat/>
    <w:rsid w:val="0064364A"/>
    <w:rPr>
      <w:rFonts w:ascii="Arial" w:hAnsi="Arial"/>
    </w:rPr>
  </w:style>
  <w:style w:type="paragraph" w:styleId="ListParagraph">
    <w:name w:val="List Paragraph"/>
    <w:basedOn w:val="Normal"/>
    <w:uiPriority w:val="34"/>
    <w:qFormat/>
    <w:rsid w:val="00994D67"/>
    <w:pPr>
      <w:ind w:left="720"/>
    </w:pPr>
  </w:style>
  <w:style w:type="paragraph" w:customStyle="1" w:styleId="PacketDiagram">
    <w:name w:val="Packet Diagram"/>
    <w:basedOn w:val="Normal"/>
    <w:link w:val="PacketDiagramChar"/>
    <w:qFormat/>
    <w:rsid w:val="0099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nsolas"/>
      <w:color w:val="000000"/>
      <w:sz w:val="16"/>
      <w:szCs w:val="16"/>
      <w:lang w:eastAsia="en-CA"/>
    </w:rPr>
  </w:style>
  <w:style w:type="character" w:customStyle="1" w:styleId="PacketDiagramChar">
    <w:name w:val="Packet Diagram Char"/>
    <w:basedOn w:val="DefaultParagraphFont"/>
    <w:link w:val="PacketDiagram"/>
    <w:rsid w:val="00994D67"/>
    <w:rPr>
      <w:rFonts w:ascii="Consolas" w:hAnsi="Consolas" w:cs="Consolas"/>
      <w:color w:val="000000"/>
      <w:sz w:val="16"/>
      <w:szCs w:val="16"/>
      <w:lang w:val="en-CA" w:eastAsia="en-CA"/>
    </w:rPr>
  </w:style>
  <w:style w:type="paragraph" w:styleId="BalloonText">
    <w:name w:val="Balloon Text"/>
    <w:basedOn w:val="Normal"/>
    <w:link w:val="BalloonTextChar"/>
    <w:uiPriority w:val="99"/>
    <w:semiHidden/>
    <w:unhideWhenUsed/>
    <w:rsid w:val="0007760C"/>
    <w:rPr>
      <w:rFonts w:ascii="Tahoma" w:hAnsi="Tahoma" w:cs="Tahoma"/>
      <w:sz w:val="16"/>
      <w:szCs w:val="16"/>
    </w:rPr>
  </w:style>
  <w:style w:type="character" w:customStyle="1" w:styleId="BalloonTextChar">
    <w:name w:val="Balloon Text Char"/>
    <w:basedOn w:val="DefaultParagraphFont"/>
    <w:link w:val="BalloonText"/>
    <w:uiPriority w:val="99"/>
    <w:semiHidden/>
    <w:rsid w:val="0007760C"/>
    <w:rPr>
      <w:rFonts w:ascii="Tahoma" w:hAnsi="Tahoma" w:cs="Tahoma"/>
      <w:sz w:val="16"/>
      <w:szCs w:val="16"/>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IPv4_subnetting_reference"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upinderr\Desktop\Template\Fixed\410001_0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83110D-9309-48BF-9D4F-FD12774FF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410001_003.dot</Template>
  <TotalTime>103</TotalTime>
  <Pages>16</Pages>
  <Words>7894</Words>
  <Characters>45001</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SwitchableUSB™: Device Configuration Network Protocol</vt:lpstr>
    </vt:vector>
  </TitlesOfParts>
  <Manager>Bob Butt</Manager>
  <Company>Icron Technologies Corp.</Company>
  <LinksUpToDate>false</LinksUpToDate>
  <CharactersWithSpaces>52790</CharactersWithSpaces>
  <SharedDoc>false</SharedDoc>
  <HLinks>
    <vt:vector size="6" baseType="variant">
      <vt:variant>
        <vt:i4>2818089</vt:i4>
      </vt:variant>
      <vt:variant>
        <vt:i4>-1</vt:i4>
      </vt:variant>
      <vt:variant>
        <vt:i4>2052</vt:i4>
      </vt:variant>
      <vt:variant>
        <vt:i4>1</vt:i4>
      </vt:variant>
      <vt:variant>
        <vt:lpwstr>D:\temp\logo\Icron_BW.wmf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SwitchableUSB™: Device Configuration Network Protocol</dc:title>
  <dc:creator>Bhupinder Rathore</dc:creator>
  <cp:lastModifiedBy>bhupinderr</cp:lastModifiedBy>
  <cp:revision>21</cp:revision>
  <cp:lastPrinted>1998-03-04T18:55:00Z</cp:lastPrinted>
  <dcterms:created xsi:type="dcterms:W3CDTF">2016-06-21T21:34:00Z</dcterms:created>
  <dcterms:modified xsi:type="dcterms:W3CDTF">2016-06-23T19:57:00Z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09-01032</vt:lpwstr>
  </property>
  <property fmtid="{D5CDD505-2E9C-101B-9397-08002B2CF9AE}" pid="3" name="Version">
    <vt:lpwstr>A04</vt:lpwstr>
  </property>
  <property fmtid="{D5CDD505-2E9C-101B-9397-08002B2CF9AE}" pid="4" name="Form Number">
    <vt:i4>410001</vt:i4>
  </property>
  <property fmtid="{D5CDD505-2E9C-101B-9397-08002B2CF9AE}" pid="5" name="Form Version">
    <vt:i4>3</vt:i4>
  </property>
  <property fmtid="{D5CDD505-2E9C-101B-9397-08002B2CF9AE}" pid="6" name="Status">
    <vt:lpwstr>Reviewed</vt:lpwstr>
  </property>
  <property fmtid="{D5CDD505-2E9C-101B-9397-08002B2CF9AE}" pid="7" name="Disposition">
    <vt:lpwstr>Confidential</vt:lpwstr>
  </property>
</Properties>
</file>